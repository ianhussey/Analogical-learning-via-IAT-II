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563693" w14:textId="59CDFBFD" w:rsidR="00AD4F3F" w:rsidRDefault="009D6418" w:rsidP="00BF4B90">
      <w:pPr>
        <w:pStyle w:val="Title"/>
      </w:pPr>
      <w:sdt>
        <w:sdtPr>
          <w:alias w:val="Title"/>
          <w:tag w:val=""/>
          <w:id w:val="726351117"/>
          <w:placeholder>
            <w:docPart w:val="883F2E0D97B5FB4AAB3CDBD9BF7834C1"/>
          </w:placeholder>
          <w:dataBinding w:prefixMappings="xmlns:ns0='http://purl.org/dc/elements/1.1/' xmlns:ns1='http://schemas.openxmlformats.org/package/2006/metadata/core-properties' " w:xpath="/ns1:coreProperties[1]/ns0:title[1]" w:storeItemID="{6C3C8BC8-F283-45AE-878A-BAB7291924A1}"/>
          <w:text w:multiLine="1"/>
        </w:sdtPr>
        <w:sdtContent>
          <w:r w:rsidR="009B6AB1">
            <w:rPr>
              <w:lang w:val="en-IE"/>
            </w:rPr>
            <w:t xml:space="preserve">Completing a Race IAT </w:t>
          </w:r>
          <w:r w:rsidR="00165783">
            <w:rPr>
              <w:lang w:val="en-IE"/>
            </w:rPr>
            <w:t xml:space="preserve">increases implicit </w:t>
          </w:r>
          <w:r w:rsidR="009B6AB1">
            <w:rPr>
              <w:lang w:val="en-IE"/>
            </w:rPr>
            <w:t>racial bias</w:t>
          </w:r>
        </w:sdtContent>
      </w:sdt>
    </w:p>
    <w:p w14:paraId="6F78A12E" w14:textId="183484B5" w:rsidR="00AD4F3F" w:rsidRPr="0006290F" w:rsidRDefault="00AF3033" w:rsidP="00BF4B90">
      <w:pPr>
        <w:pStyle w:val="Title2"/>
      </w:pPr>
      <w:r w:rsidRPr="0006290F">
        <w:t xml:space="preserve">Ian Hussey &amp; </w:t>
      </w:r>
      <w:r w:rsidR="00371C8B" w:rsidRPr="0006290F">
        <w:t>Jan De Houwer</w:t>
      </w:r>
    </w:p>
    <w:p w14:paraId="01CC649D" w14:textId="77777777" w:rsidR="00AD4F3F" w:rsidRDefault="00AF3033" w:rsidP="00BF4B90">
      <w:pPr>
        <w:pStyle w:val="Title2"/>
      </w:pPr>
      <w:r>
        <w:t>Ghent University, Belgium</w:t>
      </w:r>
    </w:p>
    <w:p w14:paraId="371E9CAA" w14:textId="20D765BD" w:rsidR="00105443" w:rsidRPr="006A3B69" w:rsidRDefault="005F2651" w:rsidP="00BF4B90">
      <w:pPr>
        <w:pStyle w:val="Title"/>
      </w:pPr>
      <w:r>
        <w:t xml:space="preserve">Word limit: </w:t>
      </w:r>
      <w:r w:rsidR="001545F4" w:rsidRPr="006A3B69">
        <w:t xml:space="preserve">intro </w:t>
      </w:r>
      <w:r w:rsidR="001545F4">
        <w:t>&amp;</w:t>
      </w:r>
      <w:r>
        <w:t xml:space="preserve"> discussion = 750</w:t>
      </w:r>
      <w:r w:rsidR="001545F4">
        <w:t xml:space="preserve">, </w:t>
      </w:r>
      <w:r>
        <w:t>methods &amp; results = 2500</w:t>
      </w:r>
    </w:p>
    <w:p w14:paraId="185D9676" w14:textId="7694545E" w:rsidR="001545F4" w:rsidRPr="00E725FD" w:rsidRDefault="00860DB7" w:rsidP="00BF4B90">
      <w:pPr>
        <w:pStyle w:val="Title"/>
      </w:pPr>
      <w:r>
        <w:t>W</w:t>
      </w:r>
      <w:r w:rsidR="005F2651">
        <w:t>ord count:</w:t>
      </w:r>
      <w:r w:rsidR="00E31FDF">
        <w:t xml:space="preserve"> </w:t>
      </w:r>
      <w:r w:rsidR="001545F4" w:rsidRPr="006A3B69">
        <w:t>intro</w:t>
      </w:r>
      <w:r w:rsidR="00CD7D9E">
        <w:t xml:space="preserve"> &amp; </w:t>
      </w:r>
      <w:r w:rsidR="00CD7D9E" w:rsidRPr="006A3B69">
        <w:t>discussion</w:t>
      </w:r>
      <w:r w:rsidR="005F2651">
        <w:t xml:space="preserve"> = </w:t>
      </w:r>
      <w:r w:rsidR="005F2651">
        <w:t>318+427=745</w:t>
      </w:r>
      <w:r w:rsidR="001545F4">
        <w:t>, methods</w:t>
      </w:r>
      <w:r w:rsidR="00D401CE">
        <w:t xml:space="preserve"> &amp; </w:t>
      </w:r>
      <w:r w:rsidR="005F2651">
        <w:t>results = 1331</w:t>
      </w:r>
      <w:bookmarkStart w:id="0" w:name="_GoBack"/>
      <w:bookmarkEnd w:id="0"/>
    </w:p>
    <w:p w14:paraId="6982C5B0" w14:textId="77777777" w:rsidR="00105443" w:rsidRDefault="00105443" w:rsidP="00BF4B90">
      <w:pPr>
        <w:pStyle w:val="Title"/>
      </w:pPr>
    </w:p>
    <w:p w14:paraId="20372ED6" w14:textId="77777777" w:rsidR="004B34A6" w:rsidRDefault="004B34A6" w:rsidP="00BF4B90">
      <w:pPr>
        <w:pStyle w:val="Title"/>
      </w:pPr>
    </w:p>
    <w:p w14:paraId="193C9B1A" w14:textId="77777777" w:rsidR="00AD4F3F" w:rsidRDefault="00B12140" w:rsidP="00BF4B90">
      <w:pPr>
        <w:pStyle w:val="Title"/>
      </w:pPr>
      <w:r>
        <w:t>Author Note</w:t>
      </w:r>
    </w:p>
    <w:p w14:paraId="4516F38A" w14:textId="0FA9D53B" w:rsidR="00AD4F3F" w:rsidRDefault="004B34A6" w:rsidP="00BF4B90">
      <w:r>
        <w:t>Corresponding author:</w:t>
      </w:r>
      <w:r w:rsidR="00AF3033">
        <w:t xml:space="preserve"> Ian Hussey, Department of Experimental-Clinical and Health Psychology, Ghent University, Henri Dunantlaan 2, Gent 9000, Belgium. Email: ian.hussey@ugent.be. </w:t>
      </w:r>
      <w:r w:rsidR="00472001">
        <w:t xml:space="preserve">Funding provided by </w:t>
      </w:r>
      <w:r w:rsidR="004B423F">
        <w:t>Ghent University g</w:t>
      </w:r>
      <w:r w:rsidR="00AF3033">
        <w:t>rant</w:t>
      </w:r>
      <w:r w:rsidR="004B423F">
        <w:t>s</w:t>
      </w:r>
      <w:r w:rsidR="00AF3033">
        <w:t xml:space="preserve"> </w:t>
      </w:r>
      <w:r w:rsidR="004B423F" w:rsidRPr="00CE7925">
        <w:rPr>
          <w:lang w:val="en-GB"/>
        </w:rPr>
        <w:t xml:space="preserve">01P05517 to IH </w:t>
      </w:r>
      <w:r w:rsidR="004B423F">
        <w:rPr>
          <w:lang w:val="en-GB"/>
        </w:rPr>
        <w:t xml:space="preserve">and </w:t>
      </w:r>
      <w:r w:rsidR="00AF3033">
        <w:t xml:space="preserve">BOF16/MET_V/002 to </w:t>
      </w:r>
      <w:r w:rsidR="00472001">
        <w:t>JDH</w:t>
      </w:r>
      <w:r w:rsidR="00AF3033">
        <w:t>.</w:t>
      </w:r>
    </w:p>
    <w:p w14:paraId="1C89BD5E" w14:textId="77777777" w:rsidR="00AD4F3F" w:rsidRDefault="00B12140" w:rsidP="00BF4B90">
      <w:pPr>
        <w:pStyle w:val="SectionTitle"/>
      </w:pPr>
      <w:r>
        <w:lastRenderedPageBreak/>
        <w:t>Abstract</w:t>
      </w:r>
    </w:p>
    <w:p w14:paraId="6B327685" w14:textId="4D860F8E" w:rsidR="00AD4F3F" w:rsidRPr="003825B6" w:rsidRDefault="003358BD" w:rsidP="002A2FCE">
      <w:pPr>
        <w:pStyle w:val="NoSpacing"/>
        <w:jc w:val="both"/>
        <w:rPr>
          <w:rFonts w:ascii="CMU Serif Roman" w:hAnsi="CMU Serif Roman"/>
        </w:rPr>
      </w:pPr>
      <w:r w:rsidRPr="003825B6">
        <w:rPr>
          <w:rFonts w:ascii="CMU Serif Roman" w:hAnsi="CMU Serif Roman"/>
        </w:rPr>
        <w:t xml:space="preserve">The Implicit Association Test has been used </w:t>
      </w:r>
      <w:r w:rsidR="00D27DE2">
        <w:rPr>
          <w:rFonts w:ascii="CMU Serif Roman" w:hAnsi="CMU Serif Roman"/>
        </w:rPr>
        <w:t xml:space="preserve">in online studies </w:t>
      </w:r>
      <w:r w:rsidR="005B7F96" w:rsidRPr="003825B6">
        <w:rPr>
          <w:rFonts w:ascii="CMU Serif Roman" w:hAnsi="CMU Serif Roman"/>
        </w:rPr>
        <w:t xml:space="preserve">to </w:t>
      </w:r>
      <w:r w:rsidRPr="003825B6">
        <w:rPr>
          <w:rFonts w:ascii="CMU Serif Roman" w:hAnsi="CMU Serif Roman"/>
        </w:rPr>
        <w:t>assess implic</w:t>
      </w:r>
      <w:r w:rsidR="005B7F96" w:rsidRPr="003825B6">
        <w:rPr>
          <w:rFonts w:ascii="CMU Serif Roman" w:hAnsi="CMU Serif Roman"/>
        </w:rPr>
        <w:t xml:space="preserve">it </w:t>
      </w:r>
      <w:r w:rsidR="00EA5ABE">
        <w:rPr>
          <w:rFonts w:ascii="CMU Serif Roman" w:hAnsi="CMU Serif Roman"/>
        </w:rPr>
        <w:t xml:space="preserve">racial attitudes </w:t>
      </w:r>
      <w:r w:rsidR="003F5726">
        <w:rPr>
          <w:rFonts w:ascii="CMU Serif Roman" w:hAnsi="CMU Serif Roman"/>
        </w:rPr>
        <w:t xml:space="preserve">in </w:t>
      </w:r>
      <w:r w:rsidR="005B7F96" w:rsidRPr="00B66CEC">
        <w:rPr>
          <w:rFonts w:ascii="CMU Serif Roman" w:hAnsi="CMU Serif Roman"/>
        </w:rPr>
        <w:t xml:space="preserve">over </w:t>
      </w:r>
      <w:r w:rsidR="00B30905" w:rsidRPr="00B66CEC">
        <w:rPr>
          <w:rFonts w:ascii="CMU Serif Roman" w:hAnsi="CMU Serif Roman"/>
        </w:rPr>
        <w:t>seven</w:t>
      </w:r>
      <w:r w:rsidR="005B7F96" w:rsidRPr="00B66CEC">
        <w:rPr>
          <w:rFonts w:ascii="CMU Serif Roman" w:hAnsi="CMU Serif Roman"/>
        </w:rPr>
        <w:t xml:space="preserve"> million</w:t>
      </w:r>
      <w:r w:rsidR="004F7B9B" w:rsidRPr="00B66CEC">
        <w:rPr>
          <w:rFonts w:ascii="CMU Serif Roman" w:hAnsi="CMU Serif Roman"/>
        </w:rPr>
        <w:t xml:space="preserve"> </w:t>
      </w:r>
      <w:r w:rsidR="003F5726" w:rsidRPr="00B66CEC">
        <w:rPr>
          <w:rFonts w:ascii="CMU Serif Roman" w:hAnsi="CMU Serif Roman"/>
        </w:rPr>
        <w:t>participants</w:t>
      </w:r>
      <w:r w:rsidR="005B7F96" w:rsidRPr="00B66CEC">
        <w:rPr>
          <w:rFonts w:ascii="CMU Serif Roman" w:hAnsi="CMU Serif Roman"/>
        </w:rPr>
        <w:t xml:space="preserve">. </w:t>
      </w:r>
      <w:r w:rsidR="003F5726" w:rsidRPr="00B66CEC">
        <w:rPr>
          <w:rFonts w:ascii="CMU Serif Roman" w:hAnsi="CMU Serif Roman"/>
        </w:rPr>
        <w:t>Although</w:t>
      </w:r>
      <w:r w:rsidR="003F5726">
        <w:rPr>
          <w:rFonts w:ascii="CMU Serif Roman" w:hAnsi="CMU Serif Roman"/>
        </w:rPr>
        <w:t xml:space="preserve"> typically used as an assessment measure, r</w:t>
      </w:r>
      <w:r w:rsidRPr="003825B6">
        <w:rPr>
          <w:rFonts w:ascii="CMU Serif Roman" w:hAnsi="CMU Serif Roman"/>
        </w:rPr>
        <w:t xml:space="preserve">esults from </w:t>
      </w:r>
      <w:r w:rsidR="00EC4F55">
        <w:rPr>
          <w:rFonts w:ascii="CMU Serif Roman" w:hAnsi="CMU Serif Roman"/>
        </w:rPr>
        <w:t>four</w:t>
      </w:r>
      <w:r w:rsidRPr="003825B6">
        <w:rPr>
          <w:rFonts w:ascii="CMU Serif Roman" w:hAnsi="CMU Serif Roman"/>
        </w:rPr>
        <w:t xml:space="preserve"> </w:t>
      </w:r>
      <w:r w:rsidR="003825B6" w:rsidRPr="003825B6">
        <w:rPr>
          <w:rFonts w:ascii="CMU Serif Roman" w:hAnsi="CMU Serif Roman"/>
        </w:rPr>
        <w:t xml:space="preserve">pre-registered </w:t>
      </w:r>
      <w:r w:rsidRPr="003825B6">
        <w:rPr>
          <w:rFonts w:ascii="CMU Serif Roman" w:hAnsi="CMU Serif Roman"/>
        </w:rPr>
        <w:t>experiments (</w:t>
      </w:r>
      <w:r w:rsidRPr="003825B6">
        <w:rPr>
          <w:rFonts w:ascii="CMU Serif Roman" w:hAnsi="CMU Serif Roman"/>
          <w:i/>
        </w:rPr>
        <w:t>N</w:t>
      </w:r>
      <w:r w:rsidR="001E427D">
        <w:rPr>
          <w:rFonts w:ascii="CMU Serif Roman" w:hAnsi="CMU Serif Roman"/>
        </w:rPr>
        <w:t xml:space="preserve"> = 940</w:t>
      </w:r>
      <w:r w:rsidRPr="003825B6">
        <w:rPr>
          <w:rFonts w:ascii="CMU Serif Roman" w:hAnsi="CMU Serif Roman"/>
        </w:rPr>
        <w:t>) demonstrate</w:t>
      </w:r>
      <w:r w:rsidR="002E2533">
        <w:rPr>
          <w:rFonts w:ascii="CMU Serif Roman" w:hAnsi="CMU Serif Roman"/>
        </w:rPr>
        <w:t>d</w:t>
      </w:r>
      <w:r w:rsidRPr="003825B6">
        <w:rPr>
          <w:rFonts w:ascii="CMU Serif Roman" w:hAnsi="CMU Serif Roman"/>
        </w:rPr>
        <w:t xml:space="preserve"> that </w:t>
      </w:r>
      <w:r w:rsidR="00662343">
        <w:rPr>
          <w:rFonts w:ascii="CMU Serif Roman" w:hAnsi="CMU Serif Roman"/>
        </w:rPr>
        <w:t>completing</w:t>
      </w:r>
      <w:r w:rsidRPr="003825B6">
        <w:rPr>
          <w:rFonts w:ascii="CMU Serif Roman" w:hAnsi="CMU Serif Roman"/>
        </w:rPr>
        <w:t xml:space="preserve"> a Race IAT </w:t>
      </w:r>
      <w:r w:rsidR="00662343">
        <w:rPr>
          <w:rFonts w:ascii="CMU Serif Roman" w:hAnsi="CMU Serif Roman"/>
        </w:rPr>
        <w:t xml:space="preserve">exacerbates the negative implicit </w:t>
      </w:r>
      <w:r w:rsidR="00554F99">
        <w:rPr>
          <w:rFonts w:ascii="CMU Serif Roman" w:hAnsi="CMU Serif Roman"/>
        </w:rPr>
        <w:t>att</w:t>
      </w:r>
      <w:r w:rsidR="002E2533">
        <w:rPr>
          <w:rFonts w:ascii="CMU Serif Roman" w:hAnsi="CMU Serif Roman"/>
        </w:rPr>
        <w:t xml:space="preserve">itudes that it seeks to assess. </w:t>
      </w:r>
      <w:r w:rsidR="007303F8">
        <w:rPr>
          <w:rFonts w:ascii="CMU Serif Roman" w:hAnsi="CMU Serif Roman"/>
        </w:rPr>
        <w:t xml:space="preserve">Increases in </w:t>
      </w:r>
      <w:r w:rsidR="00B64798">
        <w:rPr>
          <w:rFonts w:ascii="CMU Serif Roman" w:hAnsi="CMU Serif Roman"/>
        </w:rPr>
        <w:t xml:space="preserve">White participants’ </w:t>
      </w:r>
      <w:r w:rsidR="007303F8">
        <w:rPr>
          <w:rFonts w:ascii="CMU Serif Roman" w:hAnsi="CMU Serif Roman"/>
        </w:rPr>
        <w:t xml:space="preserve">negative </w:t>
      </w:r>
      <w:r w:rsidR="00033D44">
        <w:rPr>
          <w:rFonts w:ascii="CMU Serif Roman" w:hAnsi="CMU Serif Roman"/>
        </w:rPr>
        <w:t>automatic racial evaluations of B</w:t>
      </w:r>
      <w:r w:rsidR="00662343">
        <w:rPr>
          <w:rFonts w:ascii="CMU Serif Roman" w:hAnsi="CMU Serif Roman"/>
        </w:rPr>
        <w:t xml:space="preserve">lack people </w:t>
      </w:r>
      <w:r w:rsidR="007303F8">
        <w:rPr>
          <w:rFonts w:ascii="CMU Serif Roman" w:hAnsi="CMU Serif Roman"/>
        </w:rPr>
        <w:t>were observed</w:t>
      </w:r>
      <w:r w:rsidR="00554F99">
        <w:rPr>
          <w:rFonts w:ascii="CMU Serif Roman" w:hAnsi="CMU Serif Roman"/>
        </w:rPr>
        <w:t xml:space="preserve"> </w:t>
      </w:r>
      <w:r w:rsidR="00B64798">
        <w:rPr>
          <w:rFonts w:ascii="CMU Serif Roman" w:hAnsi="CMU Serif Roman"/>
        </w:rPr>
        <w:t>across</w:t>
      </w:r>
      <w:r w:rsidR="001C4F7C">
        <w:rPr>
          <w:rFonts w:ascii="CMU Serif Roman" w:hAnsi="CMU Serif Roman"/>
        </w:rPr>
        <w:t xml:space="preserve"> two different implicit measures</w:t>
      </w:r>
      <w:r w:rsidR="0095457D">
        <w:rPr>
          <w:rFonts w:ascii="CMU Serif Roman" w:hAnsi="CMU Serif Roman"/>
        </w:rPr>
        <w:t xml:space="preserve"> (</w:t>
      </w:r>
      <w:r w:rsidR="00033D44">
        <w:rPr>
          <w:rFonts w:ascii="CMU Serif Roman" w:hAnsi="CMU Serif Roman"/>
        </w:rPr>
        <w:t>SC-</w:t>
      </w:r>
      <w:r w:rsidR="0095457D">
        <w:rPr>
          <w:rFonts w:ascii="CMU Serif Roman" w:hAnsi="CMU Serif Roman"/>
        </w:rPr>
        <w:t xml:space="preserve">IAT </w:t>
      </w:r>
      <w:r w:rsidR="00B64798">
        <w:rPr>
          <w:rFonts w:ascii="CMU Serif Roman" w:hAnsi="CMU Serif Roman"/>
        </w:rPr>
        <w:t>and AMP)</w:t>
      </w:r>
      <w:r w:rsidR="0095457D">
        <w:rPr>
          <w:rFonts w:ascii="CMU Serif Roman" w:hAnsi="CMU Serif Roman"/>
        </w:rPr>
        <w:t xml:space="preserve"> but did not generalize to another </w:t>
      </w:r>
      <w:r w:rsidR="001C4F7C">
        <w:rPr>
          <w:rFonts w:ascii="CMU Serif Roman" w:hAnsi="CMU Serif Roman"/>
        </w:rPr>
        <w:t xml:space="preserve">measure of </w:t>
      </w:r>
      <w:r w:rsidR="00033D44">
        <w:rPr>
          <w:rFonts w:ascii="CMU Serif Roman" w:hAnsi="CMU Serif Roman"/>
        </w:rPr>
        <w:t xml:space="preserve">automatic </w:t>
      </w:r>
      <w:r w:rsidR="001C4F7C">
        <w:rPr>
          <w:rFonts w:ascii="CMU Serif Roman" w:hAnsi="CMU Serif Roman"/>
        </w:rPr>
        <w:t>racial bias</w:t>
      </w:r>
      <w:r w:rsidR="00033D44">
        <w:rPr>
          <w:rFonts w:ascii="CMU Serif Roman" w:hAnsi="CMU Serif Roman"/>
        </w:rPr>
        <w:t xml:space="preserve"> (Shooter B</w:t>
      </w:r>
      <w:r w:rsidR="0095457D">
        <w:rPr>
          <w:rFonts w:ascii="CMU Serif Roman" w:hAnsi="CMU Serif Roman"/>
        </w:rPr>
        <w:t>ias task)</w:t>
      </w:r>
      <w:r w:rsidR="001C4F7C">
        <w:rPr>
          <w:rFonts w:ascii="CMU Serif Roman" w:hAnsi="CMU Serif Roman"/>
        </w:rPr>
        <w:t xml:space="preserve">. </w:t>
      </w:r>
      <w:r w:rsidR="00D27DE2">
        <w:rPr>
          <w:rFonts w:ascii="CMU Serif Roman" w:hAnsi="CMU Serif Roman"/>
        </w:rPr>
        <w:t xml:space="preserve">Results highlight an important caveat for </w:t>
      </w:r>
      <w:r w:rsidR="00B64798">
        <w:rPr>
          <w:rFonts w:ascii="CMU Serif Roman" w:hAnsi="CMU Serif Roman"/>
        </w:rPr>
        <w:t xml:space="preserve">the Race IAT, but also for </w:t>
      </w:r>
      <w:r w:rsidR="00D27DE2">
        <w:rPr>
          <w:rFonts w:ascii="CMU Serif Roman" w:hAnsi="CMU Serif Roman"/>
        </w:rPr>
        <w:t xml:space="preserve">many </w:t>
      </w:r>
      <w:r w:rsidR="00B64798">
        <w:rPr>
          <w:rFonts w:ascii="CMU Serif Roman" w:hAnsi="CMU Serif Roman"/>
        </w:rPr>
        <w:t xml:space="preserve">other </w:t>
      </w:r>
      <w:r w:rsidR="00D401D4">
        <w:rPr>
          <w:rFonts w:ascii="CMU Serif Roman" w:hAnsi="CMU Serif Roman"/>
        </w:rPr>
        <w:t xml:space="preserve">forms of </w:t>
      </w:r>
      <w:r w:rsidR="00D27DE2">
        <w:rPr>
          <w:rFonts w:ascii="CMU Serif Roman" w:hAnsi="CMU Serif Roman"/>
        </w:rPr>
        <w:t>psychological</w:t>
      </w:r>
      <w:r w:rsidR="00D401D4">
        <w:rPr>
          <w:rFonts w:ascii="CMU Serif Roman" w:hAnsi="CMU Serif Roman"/>
        </w:rPr>
        <w:t xml:space="preserve"> assessment</w:t>
      </w:r>
      <w:r w:rsidR="00EF47E4">
        <w:rPr>
          <w:rFonts w:ascii="CMU Serif Roman" w:hAnsi="CMU Serif Roman"/>
        </w:rPr>
        <w:t xml:space="preserve">: that by measuring, we often perturb the system that we wish to understand. </w:t>
      </w:r>
    </w:p>
    <w:p w14:paraId="09F9AF13" w14:textId="420A45AB" w:rsidR="00AD4F3F" w:rsidRDefault="00B12140" w:rsidP="00BF4B90">
      <w:r>
        <w:rPr>
          <w:rStyle w:val="Emphasis"/>
        </w:rPr>
        <w:t>Keywords</w:t>
      </w:r>
      <w:r>
        <w:t xml:space="preserve">: </w:t>
      </w:r>
      <w:r w:rsidR="00360487">
        <w:t>Implicit racial bias;</w:t>
      </w:r>
      <w:r w:rsidR="007933E4">
        <w:t xml:space="preserve"> implicit</w:t>
      </w:r>
      <w:r w:rsidR="00360487">
        <w:t xml:space="preserve"> social cognition;</w:t>
      </w:r>
      <w:r w:rsidR="007933E4">
        <w:t xml:space="preserve"> implicit association test</w:t>
      </w:r>
    </w:p>
    <w:p w14:paraId="4ABE2EF6" w14:textId="71F7E5FD" w:rsidR="00AD4F3F" w:rsidRDefault="009D6418" w:rsidP="00BF4B90">
      <w:pPr>
        <w:pStyle w:val="SectionTitle"/>
      </w:pPr>
      <w:sdt>
        <w:sdtPr>
          <w:alias w:val="Title"/>
          <w:tag w:val=""/>
          <w:id w:val="984196707"/>
          <w:placeholder>
            <w:docPart w:val="883F2E0D97B5FB4AAB3CDBD9BF7834C1"/>
          </w:placeholder>
          <w:dataBinding w:prefixMappings="xmlns:ns0='http://purl.org/dc/elements/1.1/' xmlns:ns1='http://schemas.openxmlformats.org/package/2006/metadata/core-properties' " w:xpath="/ns1:coreProperties[1]/ns0:title[1]" w:storeItemID="{6C3C8BC8-F283-45AE-878A-BAB7291924A1}"/>
          <w:text w:multiLine="1"/>
        </w:sdtPr>
        <w:sdtContent>
          <w:r w:rsidR="00B52ABD">
            <w:rPr>
              <w:lang w:val="en-IE"/>
            </w:rPr>
            <w:t>Completing a Race IAT increases implicit racial bias</w:t>
          </w:r>
        </w:sdtContent>
      </w:sdt>
    </w:p>
    <w:p w14:paraId="67656C34" w14:textId="6D983C06" w:rsidR="006567D6" w:rsidRPr="00BF4B90" w:rsidRDefault="007B2526" w:rsidP="006567D6">
      <w:r w:rsidRPr="00BF4B90">
        <w:t>A</w:t>
      </w:r>
      <w:r w:rsidR="00F56B12" w:rsidRPr="00BF4B90">
        <w:t>ll psychological testing provides individuals with new experiences</w:t>
      </w:r>
      <w:r w:rsidRPr="00BF4B90">
        <w:t xml:space="preserve"> that </w:t>
      </w:r>
      <w:r w:rsidR="0079213A" w:rsidRPr="00BF4B90">
        <w:t>influence</w:t>
      </w:r>
      <w:r w:rsidR="00E07C8B" w:rsidRPr="00BF4B90">
        <w:t xml:space="preserve"> their subsequent </w:t>
      </w:r>
      <w:r w:rsidR="000A52C0" w:rsidRPr="00BF4B90">
        <w:t>behavior</w:t>
      </w:r>
      <w:r w:rsidR="00917789">
        <w:t>,</w:t>
      </w:r>
      <w:r w:rsidR="0024410C" w:rsidRPr="00BF4B90">
        <w:t xml:space="preserve"> akin to </w:t>
      </w:r>
      <w:r w:rsidR="00772630" w:rsidRPr="00BF4B90">
        <w:t>Heisenberg’s</w:t>
      </w:r>
      <w:r w:rsidR="0024410C" w:rsidRPr="00BF4B90">
        <w:t xml:space="preserve"> </w:t>
      </w:r>
      <w:r w:rsidR="005C097E" w:rsidRPr="00BF4B90">
        <w:fldChar w:fldCharType="begin"/>
      </w:r>
      <w:r w:rsidR="005C097E" w:rsidRPr="00BF4B90">
        <w:instrText xml:space="preserve"> ADDIN ZOTERO_ITEM CSL_CITATION {"citationID":"5hMEgevA","properties":{"formattedCitation":"(1958)","plainCitation":"(1958)","noteIndex":0},"citationItems":[{"id":8403,"uris":["http://zotero.org/users/1687755/items/25MQ7GXV"],"uri":["http://zotero.org/users/1687755/items/25MQ7GXV"],"itemData":{"id":8403,"type":"article-journal","title":"Physics and philosophy","author":[{"family":"Heisenberg","given":"Werner"}],"issued":{"date-parts":[["1958"]]}},"suppress-author":true}],"schema":"https://github.com/citation-style-language/schema/raw/master/csl-citation.json"} </w:instrText>
      </w:r>
      <w:r w:rsidR="005C097E" w:rsidRPr="00BF4B90">
        <w:fldChar w:fldCharType="separate"/>
      </w:r>
      <w:r w:rsidR="005C097E" w:rsidRPr="00BF4B90">
        <w:t>(1958)</w:t>
      </w:r>
      <w:r w:rsidR="005C097E" w:rsidRPr="00BF4B90">
        <w:fldChar w:fldCharType="end"/>
      </w:r>
      <w:r w:rsidR="005C097E" w:rsidRPr="00BF4B90">
        <w:t xml:space="preserve"> </w:t>
      </w:r>
      <w:r w:rsidR="0024410C" w:rsidRPr="00BF4B90">
        <w:t>observer effect</w:t>
      </w:r>
      <w:r w:rsidR="00E07C8B" w:rsidRPr="00BF4B90">
        <w:t xml:space="preserve"> in physics</w:t>
      </w:r>
      <w:r w:rsidR="005C097E" w:rsidRPr="00BF4B90">
        <w:t xml:space="preserve"> </w:t>
      </w:r>
      <w:r w:rsidR="0024410C" w:rsidRPr="00BF4B90">
        <w:t>where the act of measuring perturbs the system</w:t>
      </w:r>
      <w:r w:rsidR="00626FFF">
        <w:t xml:space="preserve"> </w:t>
      </w:r>
      <w:r w:rsidR="00917789">
        <w:t>being studied</w:t>
      </w:r>
      <w:r w:rsidR="0024410C" w:rsidRPr="00BF4B90">
        <w:t xml:space="preserve">. </w:t>
      </w:r>
      <w:r w:rsidR="000D1205">
        <w:t xml:space="preserve">Although </w:t>
      </w:r>
      <w:r w:rsidR="002402A6">
        <w:t xml:space="preserve">there is much research on whether implicit attitudes can be purposefully changed via intervention </w:t>
      </w:r>
      <w:r w:rsidR="000D1205">
        <w:fldChar w:fldCharType="begin"/>
      </w:r>
      <w:r w:rsidR="000D1205">
        <w:instrText xml:space="preserve"> ADDIN ZOTERO_ITEM CSL_CITATION {"citationID":"1ef3uv7k63","properties":{"formattedCitation":"(Lai et al., 2014)","plainCitation":"(Lai et al., 2014)","noteIndex":0},"citationItems":[{"id":5664,"uris":["http://zotero.org/users/1687755/items/8EPBR3G2"],"uri":["http://zotero.org/users/1687755/items/8EPBR3G2"],"itemData":{"id":5664,"type":"article-journal","title":"Reducing implicit racial preferences: I. A comparative investigation of 17 interventions","container-title":"Journal of Experimental Psychology: General","page":"1765-1785","volume":"143","issue":"4","source":"APA PsycNET","abstract":"[Correction Notice: An Erratum for this article was reported in Vol 143(4) of Journal of Experimental Psychology: General (see record 2014-29995-001). The Methods section did not mention an exploratory measure that was included in Study 4 but was not analyzed. The information is provided. The article also includes discrepancies in the ranking of interventions between the first two paragraphs in General Discussion and Figure 1. Figure 1 was correct; the General Discussion was not. Revised text provides the corrected rankings and analyses to include data from Study 4.] Many methods for reducing implicit prejudice have been identified, but little is known about their relative effectiveness. We held a research contest to experimentally compare interventions for reducing the expression of implicit racial prejudice. Teams submitted 17 interventions that were tested an average of 3.70 times each in 4 studies (total N = 17,021), with rules for revising interventions between studies. Eight of 17 interventions were effective at reducing implicit preferences for Whites compared with Blacks, particularly ones that provided experience with counterstereotypical exemplars, used evaluative conditioning methods, and provided strategies to override biases. The other 9 interventions were ineffective, particularly ones that engaged participants with others’ perspectives, asked participants to consider egalitarian values, or induced a positive emotion. The most potent interventions were ones that invoked high self-involvement or linked Black people with positivity and White people with negativity. No intervention consistently reduced explicit racial preferences. Furthermore, intervention effectiveness only weakly extended to implicit preferences for Asians and Hispanics.","DOI":"10.1037/a0036260","ISSN":"1939-2222 0096-3445","shortTitle":"Reducing implicit racial preferences","language":"English","author":[{"family":"Lai","given":"Calvin K."},{"family":"Marini","given":"Maddalena"},{"family":"Lehr","given":"Steven A."},{"family":"Cerruti","given":"Carlo"},{"family":"Shin","given":"Jiyun-Elizabeth L."},{"family":"Joy-Gaba","given":"Jennifer A."},{"family":"Ho","given":"Arnold K."},{"family":"Teachman","given":"Bethany A."},{"family":"Wojcik","given":"Sean P."},{"family":"Koleva","given":"Spassena P."},{"family":"Frazier","given":"Rebecca S."},{"family":"Heiphetz","given":"Larisa"},{"family":"Chen","given":"Eva E."},{"family":"Turner","given":"Rhiannon N."},{"family":"Haidt","given":"Jonathan"},{"family":"Kesebir","given":"Selin"},{"family":"Hawkins","given":"Carlee Beth"},{"family":"Schaefer","given":"Hillary S."},{"family":"Rubichi","given":"Sandro"},{"family":"Sartori","given":"Giuseppe"},{"family":"Dial","given":"Christopher M."},{"family":"Sriram","given":"N."},{"family":"Banaji","given":"Mahzarin R."},{"family":"Nosek","given":"Brian A."}],"issued":{"date-parts":[["2014"]]}}}],"schema":"https://github.com/citation-style-language/schema/raw/master/csl-citation.json"} </w:instrText>
      </w:r>
      <w:r w:rsidR="000D1205">
        <w:fldChar w:fldCharType="separate"/>
      </w:r>
      <w:r w:rsidR="000D1205">
        <w:rPr>
          <w:noProof/>
        </w:rPr>
        <w:t>(Lai et al., 2014)</w:t>
      </w:r>
      <w:r w:rsidR="000D1205">
        <w:fldChar w:fldCharType="end"/>
      </w:r>
      <w:r w:rsidR="002402A6">
        <w:t>,</w:t>
      </w:r>
      <w:r w:rsidR="000D1205">
        <w:t xml:space="preserve"> </w:t>
      </w:r>
      <w:r w:rsidR="00D538E6">
        <w:t>t</w:t>
      </w:r>
      <w:r w:rsidR="0024410C" w:rsidRPr="00BF4B90">
        <w:t xml:space="preserve">he study of </w:t>
      </w:r>
      <w:r w:rsidR="006E51C9" w:rsidRPr="00BF4B90">
        <w:t>racial attitudes</w:t>
      </w:r>
      <w:r w:rsidR="0024410C" w:rsidRPr="00BF4B90">
        <w:t xml:space="preserve"> has paid little attention to </w:t>
      </w:r>
      <w:r w:rsidR="00F50E1F" w:rsidRPr="00BF4B90">
        <w:t>the</w:t>
      </w:r>
      <w:r w:rsidR="0024410C" w:rsidRPr="00BF4B90">
        <w:t xml:space="preserve"> question</w:t>
      </w:r>
      <w:r w:rsidR="00E07C8B" w:rsidRPr="00BF4B90">
        <w:t xml:space="preserve"> of whether </w:t>
      </w:r>
      <w:r w:rsidR="002402A6">
        <w:t xml:space="preserve">there merely measuring </w:t>
      </w:r>
      <w:r w:rsidR="006E23B8" w:rsidRPr="00BF4B90">
        <w:t xml:space="preserve">implicit attitudes serves to change </w:t>
      </w:r>
      <w:r w:rsidR="0016689A">
        <w:t>them</w:t>
      </w:r>
      <w:r w:rsidR="006567D6">
        <w:t xml:space="preserve"> </w:t>
      </w:r>
      <w:r w:rsidR="006567D6">
        <w:fldChar w:fldCharType="begin"/>
      </w:r>
      <w:r w:rsidR="000D1205">
        <w:instrText xml:space="preserve"> ADDIN ZOTERO_ITEM CSL_CITATION {"citationID":"AJp9zgU0","properties":{"formattedCitation":"(cf. Vorauer, 2012)","plainCitation":"(cf. Vorauer, 2012)","noteIndex":0},"citationItems":[{"id":6707,"uris":["http://zotero.org/users/1687755/items/2WT3Z22X"],"uri":["http://zotero.org/users/1687755/items/2WT3Z22X"],"itemData":{"id":6707,"type":"article-journal","title":"Completing the Implicit Association Test Reduces Positive Intergroup Interaction Behavior","container-title":"Psychological Science","page":"1168-1175","volume":"23","issue":"10","source":"CrossRef","DOI":"10.1177/0956797612440457","ISSN":"0956-7976, 1467-9280","language":"en","author":[{"family":"Vorauer","given":"Jacquie D."}],"issued":{"date-parts":[["2012",10]]}},"prefix":"cf."}],"schema":"https://github.com/citation-style-language/schema/raw/master/csl-citation.json"} </w:instrText>
      </w:r>
      <w:r w:rsidR="006567D6">
        <w:fldChar w:fldCharType="separate"/>
      </w:r>
      <w:r w:rsidR="000D1205">
        <w:rPr>
          <w:noProof/>
        </w:rPr>
        <w:t>(cf. Vorauer, 2012)</w:t>
      </w:r>
      <w:r w:rsidR="006567D6">
        <w:fldChar w:fldCharType="end"/>
      </w:r>
      <w:r w:rsidR="006E23B8" w:rsidRPr="00BF4B90">
        <w:t xml:space="preserve">. This </w:t>
      </w:r>
      <w:r w:rsidR="00626FFF">
        <w:t xml:space="preserve">seems strange given how frequently and widely </w:t>
      </w:r>
      <w:r w:rsidR="005C097E" w:rsidRPr="00BF4B90">
        <w:t xml:space="preserve">measures of </w:t>
      </w:r>
      <w:r w:rsidR="006E23B8" w:rsidRPr="00BF4B90">
        <w:t xml:space="preserve">implicit </w:t>
      </w:r>
      <w:r w:rsidR="005C097E" w:rsidRPr="00BF4B90">
        <w:t xml:space="preserve">racial attitudes </w:t>
      </w:r>
      <w:r w:rsidR="00626FFF">
        <w:t>are used</w:t>
      </w:r>
      <w:r w:rsidR="006E23B8" w:rsidRPr="00BF4B90">
        <w:t xml:space="preserve">: </w:t>
      </w:r>
      <w:r w:rsidR="00F50E1F" w:rsidRPr="00B66CEC">
        <w:t xml:space="preserve">more than </w:t>
      </w:r>
      <w:r w:rsidR="00B66CEC" w:rsidRPr="00B66CEC">
        <w:t>seven</w:t>
      </w:r>
      <w:r w:rsidR="006E23B8" w:rsidRPr="00B66CEC">
        <w:t xml:space="preserve"> million </w:t>
      </w:r>
      <w:r w:rsidR="000C5F7E" w:rsidRPr="00B66CEC">
        <w:t>Implicit</w:t>
      </w:r>
      <w:r w:rsidR="000C5F7E" w:rsidRPr="00BF4B90">
        <w:t xml:space="preserve"> </w:t>
      </w:r>
      <w:r w:rsidR="00551614" w:rsidRPr="00BF4B90">
        <w:t xml:space="preserve">Association </w:t>
      </w:r>
      <w:r w:rsidR="000C5F7E" w:rsidRPr="00BF4B90">
        <w:t>Tests (IAT</w:t>
      </w:r>
      <w:r w:rsidR="0016689A">
        <w:t>s</w:t>
      </w:r>
      <w:r w:rsidR="000C5F7E" w:rsidRPr="00BF4B90">
        <w:t xml:space="preserve">) </w:t>
      </w:r>
      <w:r w:rsidR="006E23B8" w:rsidRPr="00BF4B90">
        <w:t xml:space="preserve">have </w:t>
      </w:r>
      <w:r w:rsidR="000C5F7E" w:rsidRPr="00BF4B90">
        <w:t xml:space="preserve">been </w:t>
      </w:r>
      <w:r w:rsidR="006E23B8" w:rsidRPr="00BF4B90">
        <w:t xml:space="preserve">completed </w:t>
      </w:r>
      <w:r w:rsidR="00626FFF">
        <w:t xml:space="preserve">on the </w:t>
      </w:r>
      <w:r w:rsidR="00F50E1F" w:rsidRPr="00BF4B90">
        <w:t xml:space="preserve">Project Implicit </w:t>
      </w:r>
      <w:r w:rsidR="00626FFF">
        <w:t xml:space="preserve">website </w:t>
      </w:r>
      <w:r w:rsidR="007509FC" w:rsidRPr="00BF4B90">
        <w:fldChar w:fldCharType="begin"/>
      </w:r>
      <w:r w:rsidR="007F42C5">
        <w:instrText xml:space="preserve"> ADDIN ZOTERO_ITEM CSL_CITATION {"citationID":"ZBiNo9WO","properties":{"formattedCitation":"(implicit.harvard.edu; Xu, Nosek, &amp; Greenwald, 2014)","plainCitation":"(implicit.harvard.edu; Xu, Nosek, &amp; Greenwald, 2014)","noteIndex":0},"citationItems":[{"id":4303,"uris":["http://zotero.org/users/1687755/items/RQDCMQBH"],"uri":["http://zotero.org/users/1687755/items/RQDCMQBH"],"itemData":{"id":4303,"type":"article-journal","title":"Psychology data from the Race Implicit Association Test on the Project Implicit Demo website","container-title":"Journal of Open Psychology Data","volume":"2","issue":"1","source":"openpsychologydata.metajnl.com","abstract":"This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[1]","URL":"http://openpsychologydata.metajnl.com/articles/10.5334/jopd.ac/","DOI":"10.5334/jopd.ac","ISSN":"2050-9863","language":"en","author":[{"family":"Xu","given":"Frank Kaiyuan"},{"family":"Nosek","given":"Brian A."},{"family":"Greenwald","given":"Anthony G."}],"issued":{"date-parts":[["2014",3,18]]},"accessed":{"date-parts":[["2016",11,21]]}},"prefix":"implicit.harvard.edu; "}],"schema":"https://github.com/citation-style-language/schema/raw/master/csl-citation.json"} </w:instrText>
      </w:r>
      <w:r w:rsidR="007509FC" w:rsidRPr="00BF4B90">
        <w:fldChar w:fldCharType="separate"/>
      </w:r>
      <w:r w:rsidR="007F42C5">
        <w:t>(implicit.harvard.edu; Xu, Nosek, &amp; Greenwald, 2014)</w:t>
      </w:r>
      <w:r w:rsidR="007509FC" w:rsidRPr="00BF4B90">
        <w:fldChar w:fldCharType="end"/>
      </w:r>
      <w:r w:rsidR="0057713D" w:rsidRPr="00BF4B90">
        <w:t xml:space="preserve">, and the subject has become sufficiently mainstream to be </w:t>
      </w:r>
      <w:r w:rsidR="00542E9B" w:rsidRPr="00BF4B90">
        <w:t>a topic</w:t>
      </w:r>
      <w:r w:rsidR="003E5930" w:rsidRPr="00BF4B90">
        <w:t xml:space="preserve"> </w:t>
      </w:r>
      <w:r w:rsidR="0057713D" w:rsidRPr="00BF4B90">
        <w:t>in US presidential debates</w:t>
      </w:r>
      <w:r w:rsidR="003E5930" w:rsidRPr="00BF4B90">
        <w:t xml:space="preserve"> </w:t>
      </w:r>
      <w:r w:rsidR="003E5930" w:rsidRPr="00BF4B90">
        <w:fldChar w:fldCharType="begin"/>
      </w:r>
      <w:r w:rsidR="000A0B39">
        <w:instrText xml:space="preserve"> ADDIN ZOTERO_ITEM CSL_CITATION {"citationID":"okMbRbrv","properties":{"formattedCitation":"(Yudkin &amp; Bavel, 2018)","plainCitation":"(Yudkin &amp; Bavel, 2018)","noteIndex":0},"citationItems":[{"id":8401,"uris":["http://zotero.org/users/1687755/items/FZXDZGK3"],"uri":["http://zotero.org/users/1687755/items/FZXDZGK3"],"itemData":{"id":8401,"type":"article-newspaper","title":"The Roots of Implicit Bias","container-title":"The New York Times","section":"Opinion","source":"NYTimes.com","abstract":"It’s not about racism per se. It’s about us versus them.","URL":"https://www.nytimes.com/2016/12/09/opinion/sunday/the-roots-of-implicit-bias.html","ISSN":"0362-4331","language":"en-US","author":[{"family":"Yudkin","given":"Daniel A."},{"family":"Bavel","given":"Jay Van"}],"issued":{"date-parts":[["2018",1,20]]},"accessed":{"date-parts":[["2018",8,27]]}}}],"schema":"https://github.com/citation-style-language/schema/raw/master/csl-citation.json"} </w:instrText>
      </w:r>
      <w:r w:rsidR="003E5930" w:rsidRPr="00BF4B90">
        <w:fldChar w:fldCharType="separate"/>
      </w:r>
      <w:r w:rsidR="003E5930" w:rsidRPr="00BF4B90">
        <w:t>(Yudkin &amp; Bavel, 2018)</w:t>
      </w:r>
      <w:r w:rsidR="003E5930" w:rsidRPr="00BF4B90">
        <w:fldChar w:fldCharType="end"/>
      </w:r>
      <w:r w:rsidR="00D536E0" w:rsidRPr="00BF4B90">
        <w:t>.</w:t>
      </w:r>
      <w:r w:rsidR="007509FC" w:rsidRPr="00BF4B90">
        <w:t xml:space="preserve"> </w:t>
      </w:r>
      <w:r w:rsidR="00397E86">
        <w:t xml:space="preserve">It is also in stark comparison to other domains that have examined </w:t>
      </w:r>
      <w:r w:rsidR="000F5403">
        <w:t xml:space="preserve">comparable </w:t>
      </w:r>
      <w:r w:rsidR="00397E86">
        <w:t>question</w:t>
      </w:r>
      <w:r w:rsidR="000F5403">
        <w:t>s</w:t>
      </w:r>
      <w:r w:rsidR="00397E86">
        <w:t xml:space="preserve"> </w:t>
      </w:r>
      <w:r w:rsidR="00397E86" w:rsidRPr="00BF4B90">
        <w:fldChar w:fldCharType="begin"/>
      </w:r>
      <w:r w:rsidR="00D168C3">
        <w:instrText xml:space="preserve"> ADDIN ZOTERO_ITEM CSL_CITATION {"citationID":"9qudhzDO","properties":{"formattedCitation":"(e.g., whether asking about suicide increases risk: Blades, Stritzke, Page, &amp; Brown, 2018)","plainCitation":"(e.g., whether asking about suicide increases risk: Blades, Stritzke, Page, &amp; Brown, 2018)","noteIndex":0},"citationItems":[{"id":8141,"uris":["http://zotero.org/users/1687755/items/5AWNVJWX"],"uri":["http://zotero.org/users/1687755/items/5AWNVJWX"],"itemData":{"id":8141,"type":"article-journal","title":"The benefits and risks of asking research participants about suicide: A meta-analysis of the impact of exposure to suicide-related content","container-title":"Clinical Psychology Review","source":"ScienceDirect","abstract":"One obstacle potentially hindering research on suicide is the assumption that assessing suicide may make individuals more likely to engage in suicidal thoughts or behaviours; a concern expressed by ethics committees, researchers, and clinicians. However, decisions which are overly cautious and restrictive when approving research proposals will hinder important research in this area. The present aim was to conduct a meta-analysis to examine whether asking about suicide or exposure to suicide-related content in research studies led to changes in participants' levels of distress, suicidal ideation, or suicide attempts. A systematic search of peer-reviewed and unpublished literature from 2000 to 2017 identified 18 studies. Exposure to suicide-related content led to significant, albeit small, reductions in suicidal ideation (g</w:instrText>
      </w:r>
      <w:r w:rsidR="00D168C3">
        <w:rPr>
          <w:rFonts w:ascii="Times New Roman" w:hAnsi="Times New Roman" w:cs="Times New Roman"/>
        </w:rPr>
        <w:instrText> </w:instrText>
      </w:r>
      <w:r w:rsidR="00D168C3">
        <w:instrText>=</w:instrText>
      </w:r>
      <w:r w:rsidR="00D168C3">
        <w:rPr>
          <w:rFonts w:ascii="Times New Roman" w:hAnsi="Times New Roman" w:cs="Times New Roman"/>
        </w:rPr>
        <w:instrText> </w:instrText>
      </w:r>
      <w:r w:rsidR="00D168C3">
        <w:instrText>−0.13, p</w:instrText>
      </w:r>
      <w:r w:rsidR="00D168C3">
        <w:rPr>
          <w:rFonts w:ascii="Times New Roman" w:hAnsi="Times New Roman" w:cs="Times New Roman"/>
        </w:rPr>
        <w:instrText> </w:instrText>
      </w:r>
      <w:r w:rsidR="00D168C3">
        <w:instrText>&lt;</w:instrText>
      </w:r>
      <w:r w:rsidR="00D168C3">
        <w:rPr>
          <w:rFonts w:ascii="Times New Roman" w:hAnsi="Times New Roman" w:cs="Times New Roman"/>
        </w:rPr>
        <w:instrText> </w:instrText>
      </w:r>
      <w:r w:rsidR="00D168C3">
        <w:instrText>.001) and a lower likelihood of engaging in suicidal behaviour (OR</w:instrText>
      </w:r>
      <w:r w:rsidR="00D168C3">
        <w:rPr>
          <w:rFonts w:ascii="Times New Roman" w:hAnsi="Times New Roman" w:cs="Times New Roman"/>
        </w:rPr>
        <w:instrText> </w:instrText>
      </w:r>
      <w:r w:rsidR="00D168C3">
        <w:instrText>=</w:instrText>
      </w:r>
      <w:r w:rsidR="00D168C3">
        <w:rPr>
          <w:rFonts w:ascii="Times New Roman" w:hAnsi="Times New Roman" w:cs="Times New Roman"/>
        </w:rPr>
        <w:instrText> </w:instrText>
      </w:r>
      <w:r w:rsidR="00D168C3">
        <w:instrText>0.714, p</w:instrText>
      </w:r>
      <w:r w:rsidR="00D168C3">
        <w:rPr>
          <w:rFonts w:ascii="Times New Roman" w:hAnsi="Times New Roman" w:cs="Times New Roman"/>
        </w:rPr>
        <w:instrText> </w:instrText>
      </w:r>
      <w:r w:rsidR="00D168C3">
        <w:instrText>&lt;</w:instrText>
      </w:r>
      <w:r w:rsidR="00D168C3">
        <w:rPr>
          <w:rFonts w:ascii="Times New Roman" w:hAnsi="Times New Roman" w:cs="Times New Roman"/>
        </w:rPr>
        <w:instrText> </w:instrText>
      </w:r>
      <w:r w:rsidR="00D168C3">
        <w:instrText xml:space="preserve">.05). The reduction in suicidal ideation was moderated by age such that adolescents showed nearly twice as large a reduction in suicidal ideation from pre- to post-exposure as adults did. Thus, evidence to date suggests that asking research participants about suicide does not increase risk, and may be associated with small benefits. Ethics review boards should calibrate their consideration of the risks associated with participation based on the available evidence and relative to the cost of depriving potential participants of any benefits that participation may offer.","URL":"http://www.sciencedirect.com/science/article/pii/S0272735818301351","DOI":"10.1016/j.cpr.2018.07.001","ISSN":"0272-7358","shortTitle":"The benefits and risks of asking research participants about suicide","journalAbbreviation":"Clinical Psychology Review","author":[{"family":"Blades","given":"Caroline A."},{"family":"Stritzke","given":"Werner G. K."},{"family":"Page","given":"Andrew C."},{"family":"Brown","given":"Julia D."}],"issued":{"date-parts":[["2018",7,5]]},"accessed":{"date-parts":[["2018",7,11]]}},"prefix":"e.g., whether asking about suicide increases risk:"}],"schema":"https://github.com/citation-style-language/schema/raw/master/csl-citation.json"} </w:instrText>
      </w:r>
      <w:r w:rsidR="00397E86" w:rsidRPr="00BF4B90">
        <w:fldChar w:fldCharType="separate"/>
      </w:r>
      <w:r w:rsidR="00D168C3">
        <w:t>(e.g., whether asking about suicide increases risk: Blades, Stritzke, Page, &amp; Brown, 2018)</w:t>
      </w:r>
      <w:r w:rsidR="00397E86" w:rsidRPr="00BF4B90">
        <w:fldChar w:fldCharType="end"/>
      </w:r>
      <w:r w:rsidR="00397E86" w:rsidRPr="00BF4B90">
        <w:t>.</w:t>
      </w:r>
    </w:p>
    <w:p w14:paraId="4FAFC19D" w14:textId="20B3118A" w:rsidR="00C3190F" w:rsidRDefault="008264BD" w:rsidP="006567D6">
      <w:r>
        <w:t xml:space="preserve">Recent evidence </w:t>
      </w:r>
      <w:r w:rsidR="00A12F73">
        <w:t>dem</w:t>
      </w:r>
      <w:r w:rsidR="00CE2F15">
        <w:t>onstrated that completing an</w:t>
      </w:r>
      <w:r w:rsidR="00A12F73">
        <w:t xml:space="preserve"> </w:t>
      </w:r>
      <w:r>
        <w:t xml:space="preserve">IAT can </w:t>
      </w:r>
      <w:r w:rsidR="00C93527">
        <w:t>establish</w:t>
      </w:r>
      <w:r>
        <w:t xml:space="preserve"> </w:t>
      </w:r>
      <w:r w:rsidR="00C93527">
        <w:t xml:space="preserve">implicit </w:t>
      </w:r>
      <w:r w:rsidR="00CE2F15">
        <w:t>evaluations</w:t>
      </w:r>
      <w:r>
        <w:t xml:space="preserve"> </w:t>
      </w:r>
      <w:r w:rsidR="00CE2F15">
        <w:t xml:space="preserve">toward </w:t>
      </w:r>
      <w:r w:rsidR="00626FFF">
        <w:t xml:space="preserve">entirely </w:t>
      </w:r>
      <w:r>
        <w:t>novel stimuli</w:t>
      </w:r>
      <w:r w:rsidR="00B76588">
        <w:t>.</w:t>
      </w:r>
      <w:r w:rsidR="00A12F73">
        <w:t xml:space="preserve"> </w:t>
      </w:r>
      <w:r w:rsidR="00626FFF">
        <w:t>Th</w:t>
      </w:r>
      <w:r w:rsidR="00B76588">
        <w:t>is was</w:t>
      </w:r>
      <w:r w:rsidR="00626FFF">
        <w:t xml:space="preserve"> </w:t>
      </w:r>
      <w:r w:rsidR="0006290F">
        <w:t xml:space="preserve">suggested </w:t>
      </w:r>
      <w:r w:rsidR="00B76588">
        <w:t>to</w:t>
      </w:r>
      <w:r w:rsidR="00626FFF">
        <w:t xml:space="preserve"> </w:t>
      </w:r>
      <w:r w:rsidR="006625DA">
        <w:t xml:space="preserve">occur </w:t>
      </w:r>
      <w:r w:rsidR="00626FFF">
        <w:t xml:space="preserve">due to </w:t>
      </w:r>
      <w:r w:rsidR="00024CC0">
        <w:t>analogical learning</w:t>
      </w:r>
      <w:r w:rsidR="00F70E09">
        <w:t>,</w:t>
      </w:r>
      <w:r w:rsidR="00CE2F15">
        <w:t xml:space="preserve"> </w:t>
      </w:r>
      <w:r w:rsidR="00626FFF">
        <w:t xml:space="preserve">which takes place </w:t>
      </w:r>
      <w:r w:rsidR="0006290F">
        <w:t xml:space="preserve">based on </w:t>
      </w:r>
      <w:r w:rsidR="00024CC0">
        <w:t xml:space="preserve">the relational structure among the </w:t>
      </w:r>
      <w:r w:rsidR="00CD0ECF">
        <w:t xml:space="preserve">IAT’s </w:t>
      </w:r>
      <w:r w:rsidR="00024CC0">
        <w:t>four concept categories</w:t>
      </w:r>
      <w:r w:rsidR="00D527DE">
        <w:t xml:space="preserve"> </w:t>
      </w:r>
      <w:r w:rsidR="00F70E09">
        <w:t>that</w:t>
      </w:r>
      <w:r w:rsidR="00B76588">
        <w:t xml:space="preserve"> form pairs of opposites </w:t>
      </w:r>
      <w:r w:rsidR="00B76588">
        <w:fldChar w:fldCharType="begin"/>
      </w:r>
      <w:r w:rsidR="00B76588">
        <w:instrText xml:space="preserve"> ADDIN ZOTERO_ITEM CSL_CITATION {"citationID":"yZQGTCsA","properties":{"formattedCitation":"(Hussey &amp; De Houwer, 2018)","plainCitation":"(Hussey &amp; De Houwer, 2018)","noteIndex":0},"citationItems":[{"id":4972,"uris":["http://zotero.org/users/1687755/items/FKV58PAS"],"uri":["http://zotero.org/users/1687755/items/FKV58PAS"],"itemData":{"id":4972,"type":"article-journal","title":"The Implicit Association Test as an analogical learning task","container-title":"Experimental Psychology","page":"Accepted manuscript","DOI":"10.31234/osf.io/yug9h","author":[{"family":"Hussey","given":"Ian"},{"family":"De Houwer","given":"Jan"}],"issued":{"date-parts":[["2018"]]}}}],"schema":"https://github.com/citation-style-language/schema/raw/master/csl-citation.json"} </w:instrText>
      </w:r>
      <w:r w:rsidR="00B76588">
        <w:fldChar w:fldCharType="separate"/>
      </w:r>
      <w:r w:rsidR="00B76588">
        <w:rPr>
          <w:noProof/>
        </w:rPr>
        <w:t xml:space="preserve">(Hussey &amp; De Houwer, 2018; </w:t>
      </w:r>
      <w:r w:rsidR="00B76588">
        <w:fldChar w:fldCharType="end"/>
      </w:r>
      <w:r w:rsidR="00B76588">
        <w:t xml:space="preserve">see </w:t>
      </w:r>
      <w:r w:rsidR="00CE2F15">
        <w:t xml:space="preserve"> </w:t>
      </w:r>
      <w:r w:rsidR="00B76588">
        <w:fldChar w:fldCharType="begin"/>
      </w:r>
      <w:r w:rsidR="00F70E09">
        <w:instrText xml:space="preserve"> ADDIN ZOTERO_ITEM CSL_CITATION {"citationID":"iOZZh24Y","properties":{"formattedCitation":"(Gentner &amp; Smith, 2013, p. 201)","plainCitation":"(Gentner &amp; Smith, 2013, p. 201)","noteIndex":0},"citationItems":[{"id":3732,"uris":["http://zotero.org/users/1687755/items/764GUN35"],"uri":["http://zotero.org/users/1687755/items/764GUN35"],"itemData":{"id":3732,"type":"chapter","title":"Analogical learning and reasoning","container-title":"The Oxford Handbook of Cognitive Psychology","publisher":"Oxford University Press","publisher-place":"New York, NY","page":"668-681","edition":"1","source":"CrossRef","event-place":"New York, NY","ISBN":"978-0-19-537674-6","language":"en","editor":[{"family":"Reisberg","given":"Daniel"}],"author":[{"family":"Gentner","given":"Dedre"},{"family":"Smith","given":"Linsey A."}],"issued":{"date-parts":[["2013",3,11]]},"accessed":{"date-parts":[["2016",9,19]]}},"locator":"201"}],"schema":"https://github.com/citation-style-language/schema/raw/master/csl-citation.json"} </w:instrText>
      </w:r>
      <w:r w:rsidR="00B76588">
        <w:fldChar w:fldCharType="separate"/>
      </w:r>
      <w:r w:rsidR="00F70E09">
        <w:rPr>
          <w:noProof/>
        </w:rPr>
        <w:t>Gentner &amp; Smith, 2013)</w:t>
      </w:r>
      <w:r w:rsidR="00B76588">
        <w:fldChar w:fldCharType="end"/>
      </w:r>
      <w:r w:rsidR="00F70E09">
        <w:t xml:space="preserve">. </w:t>
      </w:r>
      <w:r w:rsidR="00833DE2">
        <w:t xml:space="preserve">Here, we examine whether completing an IAT </w:t>
      </w:r>
      <w:r w:rsidR="00626FFF">
        <w:t xml:space="preserve">can </w:t>
      </w:r>
      <w:r w:rsidR="00833DE2">
        <w:t xml:space="preserve">also change </w:t>
      </w:r>
      <w:r w:rsidR="00833DE2">
        <w:lastRenderedPageBreak/>
        <w:t>well-establ</w:t>
      </w:r>
      <w:r w:rsidR="00390E29">
        <w:t>ished implicit racial attitudes</w:t>
      </w:r>
      <w:r w:rsidR="00626FFF">
        <w:t>.</w:t>
      </w:r>
      <w:r w:rsidR="00390E29">
        <w:t xml:space="preserve"> </w:t>
      </w:r>
      <w:r w:rsidR="00626FFF">
        <w:t xml:space="preserve">Specifically, </w:t>
      </w:r>
      <w:r w:rsidR="00DF0CFD">
        <w:t xml:space="preserve">when </w:t>
      </w:r>
      <w:r w:rsidR="00626FFF">
        <w:t xml:space="preserve">people </w:t>
      </w:r>
      <w:r w:rsidR="00DF0CFD">
        <w:t>hav</w:t>
      </w:r>
      <w:r w:rsidR="00626FFF">
        <w:t>e</w:t>
      </w:r>
      <w:r w:rsidR="00DF0CFD">
        <w:t xml:space="preserve"> to categorize positive and negative stimuli together with pictures of Black and White faces, </w:t>
      </w:r>
      <w:r w:rsidR="00626FFF">
        <w:t xml:space="preserve">they </w:t>
      </w:r>
      <w:r w:rsidR="00643DF2">
        <w:t xml:space="preserve">might </w:t>
      </w:r>
      <w:r w:rsidR="00DF0CFD">
        <w:t xml:space="preserve">align the two dimensions </w:t>
      </w:r>
      <w:r w:rsidR="00833DE2">
        <w:t xml:space="preserve">analogously </w:t>
      </w:r>
      <w:r w:rsidR="00297430">
        <w:t xml:space="preserve">(e.g., “White people are to Black people as positive is to negative”) </w:t>
      </w:r>
      <w:r w:rsidR="004A2FF6">
        <w:t xml:space="preserve">so that </w:t>
      </w:r>
      <w:r w:rsidR="00297430">
        <w:t xml:space="preserve">any existing </w:t>
      </w:r>
      <w:r w:rsidR="004A2FF6">
        <w:t xml:space="preserve">positive in-group evaluation </w:t>
      </w:r>
      <w:r w:rsidR="00CD3D57">
        <w:t xml:space="preserve">also </w:t>
      </w:r>
      <w:r w:rsidR="00626FFF">
        <w:t xml:space="preserve">leads to </w:t>
      </w:r>
      <w:r w:rsidR="004A2FF6">
        <w:t xml:space="preserve">the inference that the out-group is </w:t>
      </w:r>
      <w:r w:rsidR="00CD3D57">
        <w:t>negative</w:t>
      </w:r>
      <w:r w:rsidR="00297430">
        <w:t>.</w:t>
      </w:r>
      <w:r w:rsidR="004A2FF6">
        <w:t xml:space="preserve"> </w:t>
      </w:r>
      <w:r w:rsidR="00655D59">
        <w:t>Across four experiments</w:t>
      </w:r>
      <w:r w:rsidR="00626FFF">
        <w:t xml:space="preserve"> </w:t>
      </w:r>
      <w:r w:rsidR="00655D59">
        <w:t>w</w:t>
      </w:r>
      <w:r w:rsidR="006B2F04">
        <w:t xml:space="preserve">e </w:t>
      </w:r>
      <w:r w:rsidR="00184BF9">
        <w:t>examine</w:t>
      </w:r>
      <w:r w:rsidR="00427C85">
        <w:t>d</w:t>
      </w:r>
      <w:r w:rsidR="00184BF9">
        <w:t xml:space="preserve"> whether </w:t>
      </w:r>
      <w:r w:rsidR="000C028A">
        <w:t>completing a Race IAT</w:t>
      </w:r>
      <w:r w:rsidR="00505EB5">
        <w:t xml:space="preserve"> </w:t>
      </w:r>
      <w:r w:rsidR="00F71324">
        <w:t>compared t</w:t>
      </w:r>
      <w:r w:rsidR="00505EB5">
        <w:t>o a control Flowers-Insects IAT</w:t>
      </w:r>
      <w:r w:rsidR="000C028A">
        <w:t xml:space="preserve"> increase</w:t>
      </w:r>
      <w:r w:rsidR="00594901">
        <w:t>d</w:t>
      </w:r>
      <w:r w:rsidR="000C028A">
        <w:t xml:space="preserve"> negative </w:t>
      </w:r>
      <w:r w:rsidR="00BB1CC4">
        <w:t>evaluations</w:t>
      </w:r>
      <w:r w:rsidR="00C3190F">
        <w:t xml:space="preserve"> </w:t>
      </w:r>
      <w:r w:rsidR="00297F0D">
        <w:t xml:space="preserve">of the </w:t>
      </w:r>
      <w:r w:rsidR="00C3190F">
        <w:t>racial out-group</w:t>
      </w:r>
      <w:r w:rsidR="00655D59">
        <w:t xml:space="preserve"> on </w:t>
      </w:r>
      <w:r w:rsidR="00C21E18">
        <w:t>subsequent measure</w:t>
      </w:r>
      <w:r w:rsidR="007F4E47">
        <w:t>s of automatic behaviour (</w:t>
      </w:r>
      <w:r w:rsidR="00A300DD">
        <w:t>Single-Category IAT</w:t>
      </w:r>
      <w:r w:rsidR="007F4E47">
        <w:t xml:space="preserve">, </w:t>
      </w:r>
      <w:r w:rsidR="00F71324">
        <w:t>Affect Misattri</w:t>
      </w:r>
      <w:r w:rsidR="00A300DD">
        <w:t>bution Procedure</w:t>
      </w:r>
      <w:r w:rsidR="007F4E47">
        <w:t>, or</w:t>
      </w:r>
      <w:r w:rsidR="00655D59">
        <w:t xml:space="preserve"> </w:t>
      </w:r>
      <w:r w:rsidR="00F41693">
        <w:t>Shooter Bias t</w:t>
      </w:r>
      <w:r w:rsidR="00C21E18">
        <w:t>ask</w:t>
      </w:r>
      <w:r w:rsidR="007F4E47">
        <w:t>)</w:t>
      </w:r>
      <w:r w:rsidR="001D1466">
        <w:t xml:space="preserve">. </w:t>
      </w:r>
    </w:p>
    <w:p w14:paraId="0B28772A" w14:textId="77777777" w:rsidR="00AF3033" w:rsidRDefault="00B17A7A" w:rsidP="00BF4B90">
      <w:pPr>
        <w:pStyle w:val="Heading1"/>
      </w:pPr>
      <w:r>
        <w:t>Method</w:t>
      </w:r>
    </w:p>
    <w:p w14:paraId="4922F597" w14:textId="489516BB" w:rsidR="00A72874" w:rsidRPr="0039271B" w:rsidRDefault="000276B8" w:rsidP="00F70E09">
      <w:r>
        <w:t xml:space="preserve">All inclusion and exclusion criteria, data collection stopping rules, </w:t>
      </w:r>
      <w:r w:rsidR="0091588A">
        <w:t>analytic strategies</w:t>
      </w:r>
      <w:r w:rsidR="00AB48E9">
        <w:t xml:space="preserve"> and code for </w:t>
      </w:r>
      <w:r w:rsidR="0091588A">
        <w:t xml:space="preserve">their </w:t>
      </w:r>
      <w:r w:rsidR="00AB48E9">
        <w:t xml:space="preserve">implementation </w:t>
      </w:r>
      <w:r>
        <w:t>were pre</w:t>
      </w:r>
      <w:r w:rsidR="00A414DD">
        <w:t>-</w:t>
      </w:r>
      <w:r>
        <w:t>registered</w:t>
      </w:r>
      <w:r w:rsidR="007252E6">
        <w:t xml:space="preserve">. </w:t>
      </w:r>
      <w:r w:rsidR="00A72874">
        <w:t xml:space="preserve">Preregistrations, </w:t>
      </w:r>
      <w:r w:rsidR="0091588A">
        <w:t xml:space="preserve">data and </w:t>
      </w:r>
      <w:r w:rsidR="00AD7DE6">
        <w:t>code</w:t>
      </w:r>
      <w:r w:rsidR="0091588A">
        <w:t xml:space="preserve"> </w:t>
      </w:r>
      <w:r w:rsidR="008547A3">
        <w:t xml:space="preserve">for both measures and analyses </w:t>
      </w:r>
      <w:r w:rsidR="0091588A">
        <w:t xml:space="preserve">are available </w:t>
      </w:r>
      <w:r w:rsidR="00D577DD">
        <w:t xml:space="preserve">on </w:t>
      </w:r>
      <w:r w:rsidR="008547A3">
        <w:t xml:space="preserve">the </w:t>
      </w:r>
      <w:r w:rsidR="0091588A">
        <w:t>OSF (</w:t>
      </w:r>
      <w:hyperlink r:id="rId10" w:history="1">
        <w:r w:rsidR="00505EB5" w:rsidRPr="002241D0">
          <w:rPr>
            <w:rStyle w:val="Hyperlink"/>
          </w:rPr>
          <w:t>https://osf.io/7pbjq/?view_only=95883ad70c624ee780351e8aaf8044cc</w:t>
        </w:r>
      </w:hyperlink>
      <w:r w:rsidR="001B35CA">
        <w:t>)</w:t>
      </w:r>
      <w:r w:rsidR="0022567D">
        <w:t xml:space="preserve">. </w:t>
      </w:r>
      <w:r w:rsidR="0039271B">
        <w:t>D</w:t>
      </w:r>
      <w:r w:rsidR="00A37AE9">
        <w:t xml:space="preserve">etailed </w:t>
      </w:r>
      <w:r w:rsidR="00A37AE9">
        <w:lastRenderedPageBreak/>
        <w:t xml:space="preserve">descriptions of each </w:t>
      </w:r>
      <w:r w:rsidR="00A37AE9" w:rsidRPr="004742F5">
        <w:t>measure and the full results of all models</w:t>
      </w:r>
      <w:r w:rsidR="0039271B" w:rsidRPr="004742F5">
        <w:t xml:space="preserve"> are available in the </w:t>
      </w:r>
      <w:r w:rsidR="00A72874" w:rsidRPr="004742F5">
        <w:t>Supplementary Materials.</w:t>
      </w:r>
    </w:p>
    <w:p w14:paraId="57FE0B5D" w14:textId="4806D4EA" w:rsidR="00A72874" w:rsidRPr="00A72874" w:rsidRDefault="00C9128F" w:rsidP="00BF4B90">
      <w:pPr>
        <w:pStyle w:val="Heading2"/>
      </w:pPr>
      <w:r w:rsidRPr="00A72874">
        <w:rPr>
          <w:rStyle w:val="Heading3Char"/>
          <w:b/>
        </w:rPr>
        <w:t>Sample</w:t>
      </w:r>
      <w:r w:rsidR="00A72874" w:rsidRPr="00A72874">
        <w:rPr>
          <w:rStyle w:val="Heading3Char"/>
          <w:b/>
        </w:rPr>
        <w:t>s</w:t>
      </w:r>
    </w:p>
    <w:p w14:paraId="3CC84DD5" w14:textId="227DB560" w:rsidR="00E00084" w:rsidRDefault="00AE32FC" w:rsidP="00BF4B90">
      <w:pPr>
        <w:rPr>
          <w:rStyle w:val="Hyperlink"/>
          <w:color w:val="auto"/>
          <w:u w:val="none"/>
        </w:rPr>
      </w:pPr>
      <w:r>
        <w:t>On the basis that the majority of</w:t>
      </w:r>
      <w:r w:rsidR="00060E2A">
        <w:t xml:space="preserve"> Race IATs are conducted using I</w:t>
      </w:r>
      <w:r>
        <w:t>nternet samples</w:t>
      </w:r>
      <w:r w:rsidR="00060E2A">
        <w:t xml:space="preserve"> </w:t>
      </w:r>
      <w:r w:rsidR="00060E2A">
        <w:fldChar w:fldCharType="begin"/>
      </w:r>
      <w:r w:rsidR="00FB6063">
        <w:instrText xml:space="preserve"> ADDIN ZOTERO_ITEM CSL_CITATION {"citationID":"V01MuToG","properties":{"formattedCitation":"(see F. K. Xu et al., 2014)","plainCitation":"(see F. K. Xu et al., 2014)","dontUpdate":true,"noteIndex":0},"citationItems":[{"id":4303,"uris":["http://zotero.org/users/1687755/items/RQDCMQBH"],"uri":["http://zotero.org/users/1687755/items/RQDCMQBH"],"itemData":{"id":4303,"type":"article-journal","title":"Psychology data from the Race Implicit Association Test on the Project Implicit Demo website","container-title":"Journal of Open Psychology Data","volume":"2","issue":"1","source":"openpsychologydata.metajnl.com","abstract":"This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[1]","URL":"http://openpsychologydata.metajnl.com/articles/10.5334/jopd.ac/","DOI":"10.5334/jopd.ac","ISSN":"2050-9863","language":"en","author":[{"family":"Xu","given":"Frank Kaiyuan"},{"family":"Nosek","given":"Brian A."},{"family":"Greenwald","given":"Anthony G."}],"issued":{"date-parts":[["2014",3,18]]},"accessed":{"date-parts":[["2016",11,21]]}},"prefix":"see "}],"schema":"https://github.com/citation-style-language/schema/raw/master/csl-citation.json"} </w:instrText>
      </w:r>
      <w:r w:rsidR="00060E2A">
        <w:fldChar w:fldCharType="separate"/>
      </w:r>
      <w:r w:rsidR="00FB6063">
        <w:rPr>
          <w:noProof/>
        </w:rPr>
        <w:t xml:space="preserve">(see </w:t>
      </w:r>
      <w:r w:rsidR="00752F85">
        <w:rPr>
          <w:noProof/>
        </w:rPr>
        <w:t>Xu et al., 2014)</w:t>
      </w:r>
      <w:r w:rsidR="00060E2A">
        <w:fldChar w:fldCharType="end"/>
      </w:r>
      <w:r>
        <w:t>, p</w:t>
      </w:r>
      <w:r w:rsidR="006F538A">
        <w:t>articipants</w:t>
      </w:r>
      <w:r w:rsidR="0089328F">
        <w:t xml:space="preserve"> for all studies were </w:t>
      </w:r>
      <w:r w:rsidR="000F7FEC">
        <w:t xml:space="preserve">recruited </w:t>
      </w:r>
      <w:r w:rsidR="0089328F">
        <w:t xml:space="preserve">online </w:t>
      </w:r>
      <w:r w:rsidR="00811BBC">
        <w:t>(</w:t>
      </w:r>
      <w:hyperlink r:id="rId11" w:history="1">
        <w:r w:rsidR="00852EEA" w:rsidRPr="008C5D7A">
          <w:rPr>
            <w:rStyle w:val="Hyperlink"/>
            <w:color w:val="auto"/>
            <w:u w:val="none"/>
          </w:rPr>
          <w:t>www.prolific.ac</w:t>
        </w:r>
      </w:hyperlink>
      <w:r w:rsidR="00811BBC">
        <w:rPr>
          <w:rStyle w:val="Hyperlink"/>
          <w:color w:val="auto"/>
          <w:u w:val="none"/>
        </w:rPr>
        <w:t>)</w:t>
      </w:r>
      <w:r w:rsidR="00A872D5">
        <w:rPr>
          <w:rStyle w:val="Hyperlink"/>
          <w:color w:val="auto"/>
          <w:u w:val="none"/>
        </w:rPr>
        <w:t xml:space="preserve"> and experiments were completed in participant’s web browser</w:t>
      </w:r>
      <w:r w:rsidR="00C74E6A">
        <w:rPr>
          <w:rStyle w:val="Hyperlink"/>
          <w:color w:val="auto"/>
          <w:u w:val="none"/>
        </w:rPr>
        <w:t>.</w:t>
      </w:r>
      <w:r w:rsidR="00060E2A">
        <w:rPr>
          <w:rStyle w:val="Hyperlink"/>
          <w:color w:val="auto"/>
          <w:u w:val="none"/>
        </w:rPr>
        <w:t xml:space="preserve"> </w:t>
      </w:r>
      <w:r w:rsidR="00E00084">
        <w:t xml:space="preserve">Participants </w:t>
      </w:r>
      <w:r w:rsidR="00E00084" w:rsidRPr="005E06B6">
        <w:t>provided informed consent prior to participation</w:t>
      </w:r>
      <w:r w:rsidR="00E00084">
        <w:t xml:space="preserve"> in all experiments</w:t>
      </w:r>
      <w:r w:rsidR="00E00084" w:rsidRPr="005E06B6">
        <w:t xml:space="preserve">. </w:t>
      </w:r>
      <w:r w:rsidR="00E00084">
        <w:t xml:space="preserve">In order to form homogenous </w:t>
      </w:r>
      <w:r w:rsidR="00E00084">
        <w:rPr>
          <w:lang w:val="en-IE"/>
        </w:rPr>
        <w:t>racial in- and out-groups between the participants and stimuli</w:t>
      </w:r>
      <w:r w:rsidR="00D577DD">
        <w:rPr>
          <w:lang w:val="en-IE"/>
        </w:rPr>
        <w:t>,</w:t>
      </w:r>
      <w:r w:rsidR="00E00084">
        <w:rPr>
          <w:lang w:val="en-IE"/>
        </w:rPr>
        <w:t xml:space="preserve"> we recruited </w:t>
      </w:r>
      <w:r w:rsidR="00D577DD">
        <w:rPr>
          <w:lang w:val="en-IE"/>
        </w:rPr>
        <w:t xml:space="preserve">only </w:t>
      </w:r>
      <w:r w:rsidR="00E00084">
        <w:rPr>
          <w:lang w:val="en-IE"/>
        </w:rPr>
        <w:t xml:space="preserve">participants </w:t>
      </w:r>
      <w:r w:rsidR="00D577DD">
        <w:rPr>
          <w:lang w:val="en-IE"/>
        </w:rPr>
        <w:t>of White race</w:t>
      </w:r>
      <w:r w:rsidR="00A872D5">
        <w:rPr>
          <w:lang w:val="en-IE"/>
        </w:rPr>
        <w:t>, and dependant variables employed images of Black people.</w:t>
      </w:r>
      <w:r w:rsidR="00E00084">
        <w:t xml:space="preserve"> Sample size</w:t>
      </w:r>
      <w:r w:rsidR="0022567D">
        <w:t>s</w:t>
      </w:r>
      <w:r w:rsidR="00E00084">
        <w:t xml:space="preserve"> </w:t>
      </w:r>
      <w:r w:rsidR="004742F5">
        <w:t xml:space="preserve">and </w:t>
      </w:r>
      <w:r w:rsidR="0022567D">
        <w:t>were</w:t>
      </w:r>
      <w:r w:rsidR="00E00084">
        <w:t xml:space="preserve"> selected </w:t>
      </w:r>
      <w:r w:rsidR="00807E50">
        <w:t xml:space="preserve">and pre-registered </w:t>
      </w:r>
      <w:r w:rsidR="00E00084">
        <w:t xml:space="preserve">based on availability of </w:t>
      </w:r>
      <w:r w:rsidR="00E00084" w:rsidRPr="004742F5">
        <w:t>resources</w:t>
      </w:r>
      <w:r w:rsidR="00F03A73" w:rsidRPr="004742F5">
        <w:t xml:space="preserve"> and </w:t>
      </w:r>
      <w:r w:rsidR="004742F5" w:rsidRPr="004742F5">
        <w:t xml:space="preserve">supported by the results of a Monte-Carlo </w:t>
      </w:r>
      <w:r w:rsidR="00F03A73" w:rsidRPr="004742F5">
        <w:t>simulation study for the replication study (</w:t>
      </w:r>
      <w:r w:rsidR="004742F5" w:rsidRPr="004742F5">
        <w:t>see Supplementary Materials)</w:t>
      </w:r>
      <w:r w:rsidR="00F03A73" w:rsidRPr="004742F5">
        <w:t>.</w:t>
      </w:r>
      <w:r w:rsidR="00E00084" w:rsidRPr="00516E14">
        <w:rPr>
          <w:color w:val="FF0000"/>
        </w:rPr>
        <w:t xml:space="preserve"> </w:t>
      </w:r>
    </w:p>
    <w:p w14:paraId="39AF7B7B" w14:textId="38FAA78D" w:rsidR="005C4662" w:rsidRDefault="007037C2" w:rsidP="00BF4B90">
      <w:r>
        <w:rPr>
          <w:rStyle w:val="Heading3Char"/>
        </w:rPr>
        <w:t>P</w:t>
      </w:r>
      <w:r w:rsidR="00382B67">
        <w:rPr>
          <w:rStyle w:val="Heading3Char"/>
        </w:rPr>
        <w:t>rocedure</w:t>
      </w:r>
      <w:r>
        <w:rPr>
          <w:rStyle w:val="Heading3Char"/>
        </w:rPr>
        <w:t xml:space="preserve"> </w:t>
      </w:r>
      <w:r w:rsidR="0030389E">
        <w:rPr>
          <w:rStyle w:val="Heading3Char"/>
        </w:rPr>
        <w:t>and m</w:t>
      </w:r>
      <w:r>
        <w:rPr>
          <w:rStyle w:val="Heading3Char"/>
        </w:rPr>
        <w:t>easures</w:t>
      </w:r>
      <w:r w:rsidR="00B17A7A" w:rsidRPr="00B17A7A">
        <w:rPr>
          <w:rStyle w:val="Heading3Char"/>
        </w:rPr>
        <w:t>.</w:t>
      </w:r>
      <w:r w:rsidR="00B17A7A">
        <w:t xml:space="preserve"> </w:t>
      </w:r>
      <w:r w:rsidR="004743E0">
        <w:t>Participants completed the Modern Racism S</w:t>
      </w:r>
      <w:r w:rsidR="00434ACA">
        <w:t>cale</w:t>
      </w:r>
      <w:r w:rsidR="004A5081">
        <w:t xml:space="preserve"> </w:t>
      </w:r>
      <w:r w:rsidR="004A5081">
        <w:fldChar w:fldCharType="begin"/>
      </w:r>
      <w:r w:rsidR="004A5081">
        <w:instrText xml:space="preserve"> ADDIN ZOTERO_ITEM CSL_CITATION {"citationID":"HUIHVPEu","properties":{"formattedCitation":"(McConahay, 1986)","plainCitation":"(McConahay, 1986)","noteIndex":0},"citationItems":[{"id":6942,"uris":["http://zotero.org/users/1687755/items/J8A9QVEQ"],"uri":["http://zotero.org/users/1687755/items/J8A9QVEQ"],"itemData":{"id":6942,"type":"chapter","title":"Modern racism, ambivalence, and the modern racism scale","container-title":"Prejudice, Discrimination, and Racism","publisher":"Academic Press","publisher-place":"San Diego, CA","page":"91-125","event-place":"San Diego, CA","author":[{"family":"McConahay","given":"John B"}],"editor":[{"family":"Dovidio","given":"John F."},{"family":"Gaertner","given":"S. L."}],"issued":{"date-parts":[["1986"]]}}}],"schema":"https://github.com/citation-style-language/schema/raw/master/csl-citation.json"} </w:instrText>
      </w:r>
      <w:r w:rsidR="004A5081">
        <w:fldChar w:fldCharType="separate"/>
      </w:r>
      <w:r w:rsidR="004A5081">
        <w:rPr>
          <w:noProof/>
        </w:rPr>
        <w:t>(McConahay, 1986)</w:t>
      </w:r>
      <w:r w:rsidR="004A5081">
        <w:fldChar w:fldCharType="end"/>
      </w:r>
      <w:r w:rsidR="00434ACA">
        <w:t xml:space="preserve">, </w:t>
      </w:r>
      <w:r w:rsidR="00ED4C60">
        <w:t xml:space="preserve">a </w:t>
      </w:r>
      <w:r w:rsidR="00BD2774">
        <w:t>either a R</w:t>
      </w:r>
      <w:r w:rsidR="00F159FD">
        <w:t>ace</w:t>
      </w:r>
      <w:r w:rsidR="00ED4C60">
        <w:t xml:space="preserve"> IAT </w:t>
      </w:r>
      <w:r w:rsidR="00BD2774">
        <w:t>or a Flowers-I</w:t>
      </w:r>
      <w:r w:rsidR="00F159FD">
        <w:t>nsects IAT</w:t>
      </w:r>
      <w:r w:rsidR="00434ACA">
        <w:t xml:space="preserve">, </w:t>
      </w:r>
      <w:r w:rsidR="00BD2774">
        <w:t xml:space="preserve">then completed </w:t>
      </w:r>
      <w:r w:rsidR="00165573">
        <w:t>a second single-category measure of automatic behaviour towards Black people which varied between studies</w:t>
      </w:r>
      <w:r w:rsidR="00BD2774">
        <w:t>, and finally provided self-report ratings of the images of Black faces used in the behavioural tasks</w:t>
      </w:r>
      <w:r w:rsidR="000A1034">
        <w:t xml:space="preserve"> (1 to 7 Likert scale from very negative to very positive)</w:t>
      </w:r>
      <w:r w:rsidR="00ED4C60">
        <w:t xml:space="preserve">. </w:t>
      </w:r>
      <w:r w:rsidR="005C4662">
        <w:t xml:space="preserve">The presence of any differences between the conditions could therefore be attributed to the influence of the IAT’s use of racial or non-racial stimuli. </w:t>
      </w:r>
    </w:p>
    <w:p w14:paraId="5A548ABC" w14:textId="72D98273" w:rsidR="00F82DEF" w:rsidRDefault="0083012E" w:rsidP="00BF4B90">
      <w:r>
        <w:t>All</w:t>
      </w:r>
      <w:r w:rsidR="00D6118B">
        <w:t xml:space="preserve"> </w:t>
      </w:r>
      <w:r w:rsidR="00F159FD">
        <w:t xml:space="preserve">IAT </w:t>
      </w:r>
      <w:r w:rsidR="00D6118B">
        <w:t xml:space="preserve">task </w:t>
      </w:r>
      <w:r w:rsidR="000951E6">
        <w:t xml:space="preserve">parameters </w:t>
      </w:r>
      <w:r w:rsidR="00D6118B">
        <w:t xml:space="preserve">followed the recommendations of </w:t>
      </w:r>
      <w:r w:rsidR="00E143C2">
        <w:t xml:space="preserve">a methodological review the IAT </w:t>
      </w:r>
      <w:r w:rsidR="00D6118B">
        <w:fldChar w:fldCharType="begin"/>
      </w:r>
      <w:r w:rsidR="00A300DD">
        <w:instrText xml:space="preserve"> ADDIN ZOTERO_ITEM CSL_CITATION {"citationID":"jr9RztSp","properties":{"formattedCitation":"(Nosek, Greenwald, &amp; Banaji, 2005)","plainCitation":"(Nosek, Greenwald, &amp; Banaji, 2005)","noteIndex":0},"citationItems":[{"id":774,"uris":["http://zotero.org/users/1687755/items/CDBS6UXD"],"uri":["http://zotero.org/users/1687755/items/CDBS6UXD"],"itemData":{"id":774,"type":"article-journal","title":"Understanding and using the Implicit Association Test: II. Method variables and construct validity","container-title":"Personality &amp; Social Psychology Bulletin","page":"166-180","volume":"31","issue":"2","source":"NCBI PubMed","abstract":"The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IAT.","DOI":"10.1177/0146167204271418","ISSN":"0146-1672","note":"PMID: 15619590","shortTitle":"Understanding and using the Implicit Association Test","journalAbbreviation":"Pers Soc Psychol Bull","language":"eng","author":[{"family":"Nosek","given":"Brian A."},{"family":"Greenwald","given":"Anthony G."},{"family":"Banaji","given":"Mahzarin R."}],"issued":{"date-parts":[["2005",2]]}}}],"schema":"https://github.com/citation-style-language/schema/raw/master/csl-citation.json"} </w:instrText>
      </w:r>
      <w:r w:rsidR="00D6118B">
        <w:fldChar w:fldCharType="separate"/>
      </w:r>
      <w:r w:rsidR="00A300DD">
        <w:rPr>
          <w:noProof/>
        </w:rPr>
        <w:t>(Nosek, Greenwald, &amp; Banaji, 2005)</w:t>
      </w:r>
      <w:r w:rsidR="00D6118B">
        <w:fldChar w:fldCharType="end"/>
      </w:r>
      <w:r w:rsidR="00D6118B">
        <w:t xml:space="preserve">. </w:t>
      </w:r>
      <w:r w:rsidR="003E3278" w:rsidRPr="00556802">
        <w:t xml:space="preserve">The </w:t>
      </w:r>
      <w:r w:rsidR="003E3278">
        <w:t xml:space="preserve">Race IAT </w:t>
      </w:r>
      <w:r w:rsidR="00090B75">
        <w:t xml:space="preserve">used the same stimuli </w:t>
      </w:r>
      <w:r w:rsidR="000E428C">
        <w:t xml:space="preserve">that </w:t>
      </w:r>
      <w:r w:rsidR="008F6227">
        <w:t xml:space="preserve">have </w:t>
      </w:r>
      <w:r w:rsidR="00090B75">
        <w:t xml:space="preserve">been employed </w:t>
      </w:r>
      <w:r w:rsidR="008F6227">
        <w:t xml:space="preserve">in the </w:t>
      </w:r>
      <w:r w:rsidR="00186077">
        <w:t xml:space="preserve">task </w:t>
      </w:r>
      <w:r w:rsidR="008F6227">
        <w:t xml:space="preserve">hosted </w:t>
      </w:r>
      <w:r w:rsidR="00090B75">
        <w:t xml:space="preserve">on </w:t>
      </w:r>
      <w:r w:rsidR="00090B75" w:rsidRPr="00556802">
        <w:t xml:space="preserve">the </w:t>
      </w:r>
      <w:r w:rsidR="00090B75">
        <w:t xml:space="preserve">well-known </w:t>
      </w:r>
      <w:r w:rsidR="00090B75" w:rsidRPr="00556802">
        <w:t xml:space="preserve">Project Implicit website </w:t>
      </w:r>
      <w:r w:rsidR="000951E6">
        <w:t xml:space="preserve">since </w:t>
      </w:r>
      <w:r w:rsidR="00186077" w:rsidRPr="00186077">
        <w:t>2002</w:t>
      </w:r>
      <w:r w:rsidR="00186077">
        <w:t xml:space="preserve"> </w:t>
      </w:r>
      <w:r w:rsidR="00090B75">
        <w:fldChar w:fldCharType="begin"/>
      </w:r>
      <w:r w:rsidR="00FB6063">
        <w:instrText xml:space="preserve"> ADDIN ZOTERO_ITEM CSL_CITATION {"citationID":"1brsov6k3d","properties":{"formattedCitation":"(F. K. Xu et al., 2014)","plainCitation":"(F. K. Xu et al., 2014)","dontUpdate":true,"noteIndex":0},"citationItems":[{"id":4303,"uris":["http://zotero.org/users/1687755/items/RQDCMQBH"],"uri":["http://zotero.org/users/1687755/items/RQDCMQBH"],"itemData":{"id":4303,"type":"article-journal","title":"Psychology data from the Race Implicit Association Test on the Project Implicit Demo website","container-title":"Journal of Open Psychology Data","volume":"2","issue":"1","source":"openpsychologydata.metajnl.com","abstract":"This data archive includes Race Implicit Association Test (IAT) scores of 2,355,303 Internet volunteers who completed educational/demonstration versions of the Race IAT at https://implicit.harvard.edu from 2002 to 2012. Data in this archive can be downloaded for all years, either separately by year or in a single file. Codebooks, indicating the variable labels and value labels, and changes of variables over years, are available for both individual-year data sets and the entire data set. Participation in the (still on-going) Race IAT “study” at the Project Implicit (PI) demonstration site includes completion of the Race IAT along with demographic questions, self-report measures of racial attitude, and various additional measures received by a portion of the participants. These data allow analyses involving changes in responding over time and interrelations among IAT and self-report measures of race attitudes, as well as the association of each of these with demographics. This archive is available at http://osf.io/project/52qxL/.Dataset \nThe Data described in this paper is available from the Open Science Framework: https://osf.io/52qxl/ [1]","URL":"http://openpsychologydata.metajnl.com/articles/10.5334/jopd.ac/","DOI":"10.5334/jopd.ac","ISSN":"2050-9863","language":"en","author":[{"family":"Xu","given":"Frank Kaiyuan"},{"family":"Nosek","given":"Brian A."},{"family":"Greenwald","given":"Anthony G."}],"issued":{"date-parts":[["2014",3,18]]},"accessed":{"date-parts":[["2016",11,21]]}}}],"schema":"https://github.com/citation-style-language/schema/raw/master/csl-citation.json"} </w:instrText>
      </w:r>
      <w:r w:rsidR="00090B75">
        <w:fldChar w:fldCharType="separate"/>
      </w:r>
      <w:r w:rsidR="00FB6063">
        <w:rPr>
          <w:noProof/>
        </w:rPr>
        <w:t>(</w:t>
      </w:r>
      <w:r w:rsidR="00752F85">
        <w:rPr>
          <w:noProof/>
        </w:rPr>
        <w:t>Xu et al., 2014)</w:t>
      </w:r>
      <w:r w:rsidR="00090B75">
        <w:fldChar w:fldCharType="end"/>
      </w:r>
      <w:r w:rsidR="00090B75">
        <w:t xml:space="preserve">. </w:t>
      </w:r>
      <w:r w:rsidR="00187109">
        <w:t xml:space="preserve">The Flowers-Insects IAT </w:t>
      </w:r>
      <w:r w:rsidR="00D523C3">
        <w:t>was identical</w:t>
      </w:r>
      <w:r w:rsidR="00A300DD">
        <w:t xml:space="preserve"> to this</w:t>
      </w:r>
      <w:r w:rsidR="00D523C3">
        <w:t xml:space="preserve"> </w:t>
      </w:r>
      <w:r w:rsidR="00F537D0">
        <w:t xml:space="preserve">other than changing </w:t>
      </w:r>
      <w:r w:rsidR="00772F47">
        <w:t xml:space="preserve">the </w:t>
      </w:r>
      <w:r w:rsidR="00A300DD">
        <w:t>concept</w:t>
      </w:r>
      <w:r w:rsidR="00D523C3">
        <w:t xml:space="preserve"> categories </w:t>
      </w:r>
      <w:r w:rsidR="00A300DD">
        <w:t xml:space="preserve">from images of Black and White people to images of </w:t>
      </w:r>
      <w:r w:rsidR="005518BA">
        <w:t>Fl</w:t>
      </w:r>
      <w:r w:rsidR="00A300DD">
        <w:t>owers</w:t>
      </w:r>
      <w:r w:rsidR="005518BA">
        <w:t xml:space="preserve"> </w:t>
      </w:r>
      <w:r w:rsidR="00A300DD">
        <w:t xml:space="preserve">and Insects </w:t>
      </w:r>
      <w:r w:rsidR="00B427BF">
        <w:fldChar w:fldCharType="begin"/>
      </w:r>
      <w:r w:rsidR="00A300DD">
        <w:instrText xml:space="preserve"> ADDIN ZOTERO_ITEM CSL_CITATION {"citationID":"gx5uMCuG","properties":{"formattedCitation":"(Greenwald, McGhee, &amp; Schwartz, 1998)","plainCitation":"(Greenwald, McGhee, &amp; Schwartz, 1998)","noteIndex":0},"citationItems":[{"id":123,"uris":["http://zotero.org/users/1687755/items/DAREVDNK"],"uri":["http://zotero.org/users/1687755/items/DAREVDNK"],"itemData":{"id":123,"type":"article-journal","title":"Measuring individual differences in implicit cognition: the Implicit Association Test","container-title":"Journal of personality and social psychology","page":"1464-1480","volume":"74","issue":"6","source":"NCBI PubMed","abstract":"An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subjects).","DOI":"10.1037/0022-3514.74.6.1464","ISSN":"0022-3514","note":"PMID: 9654756","shortTitle":"Measuring individual differences in implicit cognition","journalAbbreviation":"J Pers Soc Psychol","language":"eng","author":[{"family":"Greenwald","given":"Anthony G."},{"family":"McGhee","given":"D E"},{"family":"Schwartz","given":"J L"}],"issued":{"date-parts":[["1998",6]]}}}],"schema":"https://github.com/citation-style-language/schema/raw/master/csl-citation.json"} </w:instrText>
      </w:r>
      <w:r w:rsidR="00B427BF">
        <w:fldChar w:fldCharType="separate"/>
      </w:r>
      <w:r w:rsidR="00A300DD">
        <w:rPr>
          <w:noProof/>
        </w:rPr>
        <w:t>(Greenwald, McGhee, &amp; Schwartz, 1998)</w:t>
      </w:r>
      <w:r w:rsidR="00B427BF">
        <w:fldChar w:fldCharType="end"/>
      </w:r>
      <w:r w:rsidR="00B427BF">
        <w:t>.</w:t>
      </w:r>
      <w:r w:rsidR="00A300DD">
        <w:t xml:space="preserve"> </w:t>
      </w:r>
    </w:p>
    <w:p w14:paraId="3775948B" w14:textId="1273C148" w:rsidR="00B91286" w:rsidRPr="00556802" w:rsidRDefault="00F82DEF" w:rsidP="00BF4B90">
      <w:r>
        <w:t xml:space="preserve">Changes in </w:t>
      </w:r>
      <w:r w:rsidR="000A5EC1">
        <w:t>automatic behaviour due to completing the IAT were</w:t>
      </w:r>
      <w:r w:rsidR="000B59C7">
        <w:t xml:space="preserve"> assessed with subsequent task: the </w:t>
      </w:r>
      <w:r w:rsidR="000A5EC1">
        <w:t>S</w:t>
      </w:r>
      <w:r w:rsidR="000B59C7">
        <w:t xml:space="preserve">ingle-Category IAT </w:t>
      </w:r>
      <w:r w:rsidR="000B59C7">
        <w:fldChar w:fldCharType="begin"/>
      </w:r>
      <w:r w:rsidR="000B59C7">
        <w:instrText xml:space="preserve"> ADDIN ZOTERO_ITEM CSL_CITATION {"citationID":"W0SCi52z","properties":{"formattedCitation":"(Karpinski &amp; Steinman, 2006)","plainCitation":"(Karpinski &amp; Steinman, 2006)","noteIndex":0},"citationItems":[{"id":488,"uris":["http://zotero.org/users/1687755/items/CAZH5FUC"],"uri":["http://zotero.org/users/1687755/items/CAZH5FUC"],"itemData":{"id":488,"type":"article-journal","title":"The single category implicit association test as a measure of implicit social cognition","container-title":"Journal of Personality and Social Psychology","page":"16-32","volume":"91","issue":"1","source":"NCBI PubMed","abstract":"The Single Category Implicit Association Test (SC-IAT) is a modification of the Implicit Association Test that measures the strength of evaluative associations with a single attitude object. Across 3 different attitude domains--soda brand preferences, self-esteem, and racial attitudes--the authors found evidence that the SC-IAT is internally consistent and makes unique contributions in the ability to understand implicit social cognition. In a 4th study, the authors investigated the susceptibility of the SC-IAT to faking or self-presentational concerns. Once participants with high error rates were removed, no significant self-presentation effect was observed. These results provide initial evidence for the reliability and validity of the SC-IAT as an individual difference measure of implicit social cognition.","DOI":"10.1037/0022-3514.91.1.16","ISSN":"0022-3514","note":"PMID: 16834477","journalAbbreviation":"J Pers Soc Psychol","language":"eng","author":[{"family":"Karpinski","given":"Andrew"},{"family":"Steinman","given":"Ross B."}],"issued":{"date-parts":[["2006",7]]}}}],"schema":"https://github.com/citation-style-language/schema/raw/master/csl-citation.json"} </w:instrText>
      </w:r>
      <w:r w:rsidR="000B59C7">
        <w:fldChar w:fldCharType="separate"/>
      </w:r>
      <w:r w:rsidR="000B59C7">
        <w:rPr>
          <w:noProof/>
        </w:rPr>
        <w:t>(Karpinski &amp; Steinman, 2006)</w:t>
      </w:r>
      <w:r w:rsidR="000B59C7">
        <w:fldChar w:fldCharType="end"/>
      </w:r>
      <w:r w:rsidR="000A5EC1">
        <w:t>, A</w:t>
      </w:r>
      <w:r w:rsidR="000B59C7">
        <w:t xml:space="preserve">ffective Misattribution </w:t>
      </w:r>
      <w:r w:rsidR="000A5EC1">
        <w:t>P</w:t>
      </w:r>
      <w:r w:rsidR="000B59C7">
        <w:t xml:space="preserve">rocedure </w:t>
      </w:r>
      <w:r w:rsidR="000B59C7">
        <w:fldChar w:fldCharType="begin"/>
      </w:r>
      <w:r w:rsidR="00021964">
        <w:instrText xml:space="preserve"> ADDIN ZOTERO_ITEM CSL_CITATION {"citationID":"rfJz1DrT","properties":{"formattedCitation":"(Payne, Cheng, Govorun, &amp; Stewart, 2005)","plainCitation":"(Payne, Cheng, Govorun, &amp; Stewart, 2005)","noteIndex":0},"citationItems":[{"id":1398,"uris":["http://zotero.org/users/1687755/items/2CHENTMF"],"uri":["http://zotero.org/users/1687755/items/2CHENTMF"],"itemData":{"id":1398,"type":"article-journal","title":"An inkblot for attitudes: Affect misattribution as implicit measurement","container-title":"Journal of Personality and Social Psychology","page":"277-293","volume":"89","issue":"3","source":"APA PsycNET","abstract":"Misattributions people make about their own affective reactions can be used to measure attitudes implicitly. Combining the logic of projective tests with advances in priming research, the affect misattribution procedure (AMP) was sensitive to normatively favorable and unfavorable evaluations (Experiments 1-4), and the misattribution effect was strong at both fast and slow presentation rates (Experiments 3 and 4). Providing further evidence of validity, the AMP was strongly related to individual differences in self-reported political attitudes and voting intentions (Experiment 5). In the socially sensitive domain of racial attitudes, the AMP showed in-group bias for Black and White participants. AMP performance correlated with explicit racial attitudes, a relationship that was moderated by motivations to control prejudice (Experiment 6). Across studies, the task was unaffected by direct warnings to avoid bias. Advantages of the AMP include large effect sizes, high reliability, ease of use, and resistance to correction attempts.","DOI":"10.1037/0022-3514.89.3.277","ISSN":"1939-1315(Electronic);0022-3514(Print)","shortTitle":"An inkblot for attitudes","author":[{"family":"Payne","given":"Keith"},{"family":"Cheng","given":"Clara Michelle"},{"family":"Govorun","given":"Olesya"},{"family":"Stewart","given":"Brandon D."}],"issued":{"date-parts":[["2005"]]}}}],"schema":"https://github.com/citation-style-language/schema/raw/master/csl-citation.json"} </w:instrText>
      </w:r>
      <w:r w:rsidR="000B59C7">
        <w:fldChar w:fldCharType="separate"/>
      </w:r>
      <w:r w:rsidR="00021964">
        <w:rPr>
          <w:noProof/>
        </w:rPr>
        <w:t>(Payne, Cheng, Govorun, &amp; Stewart, 2005)</w:t>
      </w:r>
      <w:r w:rsidR="000B59C7">
        <w:fldChar w:fldCharType="end"/>
      </w:r>
      <w:r w:rsidR="000A5EC1">
        <w:t xml:space="preserve">, or Shooter </w:t>
      </w:r>
      <w:r w:rsidR="00021964">
        <w:t xml:space="preserve">Bias task </w:t>
      </w:r>
      <w:r w:rsidR="00021964">
        <w:fldChar w:fldCharType="begin"/>
      </w:r>
      <w:r w:rsidR="00021964">
        <w:instrText xml:space="preserve"> ADDIN ZOTERO_ITEM CSL_CITATION {"citationID":"mF0ZxiUQ","properties":{"formattedCitation":"(Correll, Hudson, Guillermo, &amp; Ma, 2014)","plainCitation":"(Correll, Hudson, Guillermo, &amp; Ma, 2014)","noteIndex":0},"citationItems":[{"id":5819,"uris":["http://zotero.org/users/1687755/items/IMB8IKSB"],"uri":["http://zotero.org/users/1687755/items/IMB8IKSB"],"itemData":{"id":5819,"type":"article-journal","title":"The Police Officer's Dilemma: A Decade of Research on Racial Bias in the Decision to Shoot","container-title":"Social and Personality Psychology Compass","page":"201-213","volume":"8","issue":"5","source":"Wiley Online Library","abstract":"We review sociological, correlational, and experimental research that examines the effect of a target's race on the decision to shoot. Much of this work involves computer-based simulations of a police encounter, in which a participant must decide whether or not to shoot a potentially hostile target who is either Black or White. Experimental work with undergraduate participants reveals a clear pattern of bias (a tendency to shoot Black targets but not Whites), which is associated with stereotypes linking Blacks with the concept of danger. Subsequent work with police officers presents a more complex pattern. Although police are affected by target race in some respects, they generally do not show a biased pattern of shooting. We suggest that police performance depends on the exercise of cognitive control, which allows officers to overcome the influence of stereotypes, and we conclude with potential implications of this research for law enforcement.","DOI":"10.1111/spc3.12099","ISSN":"1751-9004","shortTitle":"The Police Officer's Dilemma","journalAbbreviation":"Social and Personality Psychology Compass","language":"en","author":[{"family":"Correll","given":"Joshua"},{"family":"Hudson","given":"Sean M."},{"family":"Guillermo","given":"Steffanie"},{"family":"Ma","given":"Debbie S."}],"issued":{"date-parts":[["2014",5,1]]}}}],"schema":"https://github.com/citation-style-language/schema/raw/master/csl-citation.json"} </w:instrText>
      </w:r>
      <w:r w:rsidR="00021964">
        <w:fldChar w:fldCharType="separate"/>
      </w:r>
      <w:r w:rsidR="00021964">
        <w:rPr>
          <w:noProof/>
        </w:rPr>
        <w:t>(Correll, Hudson, Guillermo, &amp; Ma, 2014)</w:t>
      </w:r>
      <w:r w:rsidR="00021964">
        <w:fldChar w:fldCharType="end"/>
      </w:r>
      <w:r w:rsidR="000A5EC1">
        <w:t xml:space="preserve">. In all cases, we employed single-category variants of these tasks </w:t>
      </w:r>
      <w:r w:rsidR="005C4662">
        <w:t>that</w:t>
      </w:r>
      <w:r w:rsidR="000A5EC1">
        <w:t xml:space="preserve"> included images of Black people (but not White people) so as to prov</w:t>
      </w:r>
      <w:r w:rsidR="005C4662">
        <w:t xml:space="preserve">ide a procedurally non-relative measures of implicit evaluations of the racial out-group only. </w:t>
      </w:r>
      <w:r w:rsidR="008C2639">
        <w:t>All other details of each measure followed typical practices for these widely used measures</w:t>
      </w:r>
      <w:r w:rsidR="003C3920">
        <w:t xml:space="preserve"> and were based on the result of methodological reviews where possible </w:t>
      </w:r>
      <w:r w:rsidR="003C3920">
        <w:fldChar w:fldCharType="begin"/>
      </w:r>
      <w:r w:rsidR="00021964">
        <w:instrText xml:space="preserve"> ADDIN ZOTERO_ITEM CSL_CITATION {"citationID":"BcTzm1cK","properties":{"formattedCitation":"(Correll et al., 2014; Nosek et al., 2005)","plainCitation":"(Correll et al., 2014; Nosek et al., 2005)","noteIndex":0},"citationItems":[{"id":5819,"uris":["http://zotero.org/users/1687755/items/IMB8IKSB"],"uri":["http://zotero.org/users/1687755/items/IMB8IKSB"],"itemData":{"id":5819,"type":"article-journal","title":"The Police Officer's Dilemma: A Decade of Research on Racial Bias in the Decision to Shoot","container-title":"Social and Personality Psychology Compass","page":"201-213","volume":"8","issue":"5","source":"Wiley Online Library","abstract":"We review sociological, correlational, and experimental research that examines the effect of a target's race on the decision to shoot. Much of this work involves computer-based simulations of a police encounter, in which a participant must decide whether or not to shoot a potentially hostile target who is either Black or White. Experimental work with undergraduate participants reveals a clear pattern of bias (a tendency to shoot Black targets but not Whites), which is associated with stereotypes linking Blacks with the concept of danger. Subsequent work with police officers presents a more complex pattern. Although police are affected by target race in some respects, they generally do not show a biased pattern of shooting. We suggest that police performance depends on the exercise of cognitive control, which allows officers to overcome the influence of stereotypes, and we conclude with potential implications of this research for law enforcement.","DOI":"10.1111/spc3.12099","ISSN":"1751-9004","shortTitle":"The Police Officer's Dilemma","journalAbbreviation":"Social and Personality Psychology Compass","language":"en","author":[{"family":"Correll","given":"Joshua"},{"family":"Hudson","given":"Sean M."},{"family":"Guillermo","given":"Steffanie"},{"family":"Ma","given":"Debbie S."}],"issued":{"date-parts":[["2014",5,1]]}}},{"id":774,"uris":["http://zotero.org/users/1687755/items/CDBS6UXD"],"uri":["http://zotero.org/users/1687755/items/CDBS6UXD"],"itemData":{"id":774,"type":"article-journal","title":"Understanding and using the Implicit Association Test: II. Method variables and construct validity","container-title":"Personality &amp; Social Psychology Bulletin","page":"166-180","volume":"31","issue":"2","source":"NCBI PubMed","abstract":"The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IAT.","DOI":"10.1177/0146167204271418","ISSN":"0146-1672","note":"PMID: 15619590","shortTitle":"Understanding and using the Implicit Association Test","journalAbbreviation":"Pers Soc Psychol Bull","language":"eng","author":[{"family":"Nosek","given":"Brian A."},{"family":"Greenwald","given":"Anthony G."},{"family":"Banaji","given":"Mahzarin R."}],"issued":{"date-parts":[["2005",2]]}}}],"schema":"https://github.com/citation-style-language/schema/raw/master/csl-citation.json"} </w:instrText>
      </w:r>
      <w:r w:rsidR="003C3920">
        <w:fldChar w:fldCharType="separate"/>
      </w:r>
      <w:r w:rsidR="00021964">
        <w:rPr>
          <w:noProof/>
        </w:rPr>
        <w:t>(Correll et al., 2014; Nosek et al., 2005)</w:t>
      </w:r>
      <w:r w:rsidR="003C3920">
        <w:fldChar w:fldCharType="end"/>
      </w:r>
      <w:r w:rsidR="008C2639">
        <w:t xml:space="preserve">. </w:t>
      </w:r>
      <w:r w:rsidR="00A300DD">
        <w:t>The</w:t>
      </w:r>
      <w:r w:rsidR="00F20858">
        <w:t xml:space="preserve"> Single-Category IAT</w:t>
      </w:r>
      <w:r>
        <w:t xml:space="preserve"> (Experiment 1)</w:t>
      </w:r>
      <w:r w:rsidR="00F20858">
        <w:t xml:space="preserve"> </w:t>
      </w:r>
      <w:r w:rsidR="005C4662">
        <w:t>provided</w:t>
      </w:r>
      <w:r w:rsidR="006A6415">
        <w:t xml:space="preserve"> measure of </w:t>
      </w:r>
      <w:r w:rsidR="00A9003A">
        <w:t xml:space="preserve">automatic evaluations </w:t>
      </w:r>
      <w:r w:rsidR="006A6415">
        <w:t xml:space="preserve">towards </w:t>
      </w:r>
      <w:r w:rsidR="009A3800">
        <w:t>B</w:t>
      </w:r>
      <w:r w:rsidR="00A9003A">
        <w:t>lack people</w:t>
      </w:r>
      <w:r w:rsidR="006A6415">
        <w:t xml:space="preserve"> </w:t>
      </w:r>
      <w:r>
        <w:t>through the relative speed of categorization</w:t>
      </w:r>
      <w:r w:rsidR="002A6EFC">
        <w:t xml:space="preserve"> of B</w:t>
      </w:r>
      <w:r>
        <w:t xml:space="preserve">lack faces </w:t>
      </w:r>
      <w:r w:rsidR="002A6EFC">
        <w:t>when mapped to the same key as</w:t>
      </w:r>
      <w:r>
        <w:t xml:space="preserve"> either positive or negative words </w:t>
      </w:r>
      <w:r w:rsidR="007F0448">
        <w:fldChar w:fldCharType="begin"/>
      </w:r>
      <w:r w:rsidR="00A9003A">
        <w:instrText xml:space="preserve"> ADDIN ZOTERO_ITEM CSL_CITATION {"citationID":"QNkmhcfo","properties":{"formattedCitation":"(Karpinski &amp; Steinman, 2006)","plainCitation":"(Karpinski &amp; Steinman, 2006)","noteIndex":0},"citationItems":[{"id":488,"uris":["http://zotero.org/users/1687755/items/CAZH5FUC"],"uri":["http://zotero.org/users/1687755/items/CAZH5FUC"],"itemData":{"id":488,"type":"article-journal","title":"The single category implicit association test as a measure of implicit social cognition","container-title":"Journal of Personality and Social Psychology","page":"16-32","volume":"91","issue":"1","source":"NCBI PubMed","abstract":"The Single Category Implicit Association Test (SC-IAT) is a modification of the Implicit Association Test that measures the strength of evaluative associations with a single attitude object. Across 3 different attitude domains--soda brand preferences, self-esteem, and racial attitudes--the authors found evidence that the SC-IAT is internally consistent and makes unique contributions in the ability to understand implicit social cognition. In a 4th study, the authors investigated the susceptibility of the SC-IAT to faking or self-presentational concerns. Once participants with high error rates were removed, no significant self-presentation effect was observed. These results provide initial evidence for the reliability and validity of the SC-IAT as an individual difference measure of implicit social cognition.","DOI":"10.1037/0022-3514.91.1.16","ISSN":"0022-3514","note":"PMID: 16834477","journalAbbreviation":"J Pers Soc Psychol","language":"eng","author":[{"family":"Karpinski","given":"Andrew"},{"family":"Steinman","given":"Ross B."}],"issued":{"date-parts":[["2006",7]]}}}],"schema":"https://github.com/citation-style-language/schema/raw/master/csl-citation.json"} </w:instrText>
      </w:r>
      <w:r w:rsidR="007F0448">
        <w:fldChar w:fldCharType="separate"/>
      </w:r>
      <w:r w:rsidR="00A9003A">
        <w:t>(Karpinski &amp; Steinman, 2006)</w:t>
      </w:r>
      <w:r w:rsidR="007F0448">
        <w:fldChar w:fldCharType="end"/>
      </w:r>
      <w:r w:rsidR="006A6415">
        <w:t xml:space="preserve">. </w:t>
      </w:r>
      <w:r w:rsidR="002A6EFC">
        <w:t>The AMP</w:t>
      </w:r>
      <w:r w:rsidR="00021964">
        <w:t xml:space="preserve"> (Experiments 2 &amp; 4)</w:t>
      </w:r>
      <w:r w:rsidR="002A6EFC">
        <w:t xml:space="preserve"> provided a measure of automatic evaluation of Black people through the misattribution</w:t>
      </w:r>
      <w:r w:rsidR="0050451C">
        <w:t xml:space="preserve"> of </w:t>
      </w:r>
      <w:r w:rsidR="00F47FED">
        <w:t xml:space="preserve">the valence of </w:t>
      </w:r>
      <w:r w:rsidR="0050451C">
        <w:t>prime stimuli</w:t>
      </w:r>
      <w:r w:rsidR="00F47FED">
        <w:t xml:space="preserve"> (</w:t>
      </w:r>
      <w:r w:rsidR="00F47FED" w:rsidRPr="00F47FED">
        <w:t>Black fac</w:t>
      </w:r>
      <w:r w:rsidR="00F47FED">
        <w:t>es vs. neutral primes) to target stimuli</w:t>
      </w:r>
      <w:r w:rsidR="0050451C">
        <w:t xml:space="preserve"> </w:t>
      </w:r>
      <w:r w:rsidR="0050451C">
        <w:fldChar w:fldCharType="begin"/>
      </w:r>
      <w:r w:rsidR="002031C6">
        <w:instrText xml:space="preserve"> ADDIN ZOTERO_ITEM CSL_CITATION {"citationID":"YmwVhrgi","properties":{"formattedCitation":"(Chinese characters; see Payne et al., 2010 for previous use of the single-category AMP)","plainCitation":"(Chinese characters; see Payne et al., 2010 for previous use of the single-category AMP)","noteIndex":0},"citationItems":[{"id":5296,"uris":["http://zotero.org/users/1687755/items/RH6N75CA"],"uri":["http://zotero.org/users/1687755/items/RH6N75CA"],"itemData":{"id":5296,"type":"article-journal","title":"Implicit and explicit prejudice in the 2008 American presidential election","container-title":"Journal of Experimental Social Psychology","page":"367-374","volume":"46","issue":"2","source":"ScienceDirect","abstract":"The 2008 US presidential election was an unprecedented opportunity to study the role of racial prejudice in political decision making. Although explicitly expressed prejudice has declined dramatically during the last four decades, more subtle implicit forms of prejudice (which come to mind automatically and may influence behavior unintentionally) may still exist. In three surveys of representative samples of American adults, explicit and implicit prejudice were measured during the months preceding the election. Both explicit and implicit prejudice were significant predictors of later vote choice. Citizens higher in explicit prejudice were less likely to vote for Barack Obama and more likely to vote for John McCain. After controlling for explicit prejudice, citizens higher in implicit prejudice were less likely to vote for Obama, but were not more likely to vote for McCain. Instead, they were more likely to either abstain or to vote for a third-party candidate rather than Obama. The results suggest that racial prejudice may continue to influence the voting process even among people who would not endorse these attitudes.","DOI":"10.1016/j.jesp.2009.11.001","ISSN":"0022-1031","journalAbbreviation":"Journal of Experimental Social Psychology","author":[{"family":"Payne","given":"Keith"},{"family":"Krosnick","given":"Jon A."},{"family":"Pasek","given":"Josh"},{"family":"Lelkes","given":"Yphtach"},{"family":"Akhtar","given":"Omair"},{"family":"Tompson","given":"Trevor"}],"issued":{"date-parts":[["2010",3]]}},"prefix":"Chinese characters; see ","suffix":"for previous use of the single-category AMP"}],"schema":"https://github.com/citation-style-language/schema/raw/master/csl-citation.json"} </w:instrText>
      </w:r>
      <w:r w:rsidR="0050451C">
        <w:fldChar w:fldCharType="separate"/>
      </w:r>
      <w:r w:rsidR="002031C6">
        <w:rPr>
          <w:noProof/>
        </w:rPr>
        <w:t>(Chinese characters; see Payne et al., 2010 for previous use of the single-category AMP)</w:t>
      </w:r>
      <w:r w:rsidR="0050451C">
        <w:fldChar w:fldCharType="end"/>
      </w:r>
      <w:r w:rsidR="00F47FED">
        <w:t>.</w:t>
      </w:r>
      <w:r w:rsidR="008C2639">
        <w:t xml:space="preserve"> </w:t>
      </w:r>
      <w:r w:rsidR="001D7C48">
        <w:t xml:space="preserve">Both the SC-IAT and AMP employed the same images of Black faces as the Race IAT. </w:t>
      </w:r>
      <w:r w:rsidR="008C2639">
        <w:t xml:space="preserve">Finally, the Shooter Bias task </w:t>
      </w:r>
      <w:r w:rsidR="00021964">
        <w:t>(Experiment 3) captured automatic racial bias by presenting</w:t>
      </w:r>
      <w:r w:rsidR="008C2639">
        <w:t xml:space="preserve"> participants with images of </w:t>
      </w:r>
      <w:r w:rsidR="00021964">
        <w:t xml:space="preserve">Black </w:t>
      </w:r>
      <w:r w:rsidR="008C2639">
        <w:t>men who are either armed with a gun or unarmed and requires them to make “shoot”</w:t>
      </w:r>
      <w:r w:rsidR="008C2639" w:rsidRPr="00F57977">
        <w:t xml:space="preserve"> </w:t>
      </w:r>
      <w:r w:rsidR="008C2639">
        <w:t>or “don’t shoot”</w:t>
      </w:r>
      <w:r w:rsidR="008C2639" w:rsidRPr="00F57977">
        <w:t xml:space="preserve"> </w:t>
      </w:r>
      <w:r w:rsidR="008C2639">
        <w:t>responses under time pressure</w:t>
      </w:r>
      <w:r w:rsidR="008C2639" w:rsidRPr="00F57977">
        <w:t xml:space="preserve">. </w:t>
      </w:r>
      <w:r w:rsidR="008C2639">
        <w:t>Previous studies have demonstrated a greater</w:t>
      </w:r>
      <w:r w:rsidR="009607F2">
        <w:t xml:space="preserve"> propensity to shoot images of Black men relative to White</w:t>
      </w:r>
      <w:r w:rsidR="008C2639">
        <w:t xml:space="preserve"> therefore pro</w:t>
      </w:r>
      <w:r w:rsidR="009607F2">
        <w:t xml:space="preserve">viding a measure of racial bias </w:t>
      </w:r>
      <w:r w:rsidR="009607F2">
        <w:fldChar w:fldCharType="begin"/>
      </w:r>
      <w:r w:rsidR="003C3920">
        <w:instrText xml:space="preserve"> ADDIN ZOTERO_ITEM CSL_CITATION {"citationID":"a8IvUWi7","properties":{"formattedCitation":"(Correll et al., 2014)","plainCitation":"(Correll et al., 2014)","noteIndex":0},"citationItems":[{"id":5819,"uris":["http://zotero.org/users/1687755/items/IMB8IKSB"],"uri":["http://zotero.org/users/1687755/items/IMB8IKSB"],"itemData":{"id":5819,"type":"article-journal","title":"The Police Officer's Dilemma: A Decade of Research on Racial Bias in the Decision to Shoot","container-title":"Social and Personality Psychology Compass","page":"201-213","volume":"8","issue":"5","source":"Wiley Online Library","abstract":"We review sociological, correlational, and experimental research that examines the effect of a target's race on the decision to shoot. Much of this work involves computer-based simulations of a police encounter, in which a participant must decide whether or not to shoot a potentially hostile target who is either Black or White. Experimental work with undergraduate participants reveals a clear pattern of bias (a tendency to shoot Black targets but not Whites), which is associated with stereotypes linking Blacks with the concept of danger. Subsequent work with police officers presents a more complex pattern. Although police are affected by target race in some respects, they generally do not show a biased pattern of shooting. We suggest that police performance depends on the exercise of cognitive control, which allows officers to overcome the influence of stereotypes, and we conclude with potential implications of this research for law enforcement.","DOI":"10.1111/spc3.12099","ISSN":"1751-9004","shortTitle":"The Police Officer's Dilemma","journalAbbreviation":"Social and Personality Psychology Compass","language":"en","author":[{"family":"Correll","given":"Joshua"},{"family":"Hudson","given":"Sean M."},{"family":"Guillermo","given":"Steffanie"},{"family":"Ma","given":"Debbie S."}],"issued":{"date-parts":[["2014",5,1]]}}}],"schema":"https://github.com/citation-style-language/schema/raw/master/csl-citation.json"} </w:instrText>
      </w:r>
      <w:r w:rsidR="009607F2">
        <w:fldChar w:fldCharType="separate"/>
      </w:r>
      <w:r w:rsidR="003C3920">
        <w:rPr>
          <w:noProof/>
        </w:rPr>
        <w:t>(Correll et al., 2014)</w:t>
      </w:r>
      <w:r w:rsidR="009607F2">
        <w:fldChar w:fldCharType="end"/>
      </w:r>
      <w:r w:rsidR="009607F2">
        <w:t>.</w:t>
      </w:r>
    </w:p>
    <w:p w14:paraId="1178D6EB" w14:textId="2237711D" w:rsidR="003D48E0" w:rsidRDefault="003D48E0" w:rsidP="00BF4B90">
      <w:pPr>
        <w:pStyle w:val="Heading1"/>
      </w:pPr>
      <w:r>
        <w:t>Results</w:t>
      </w:r>
    </w:p>
    <w:p w14:paraId="4179B876" w14:textId="75A66007" w:rsidR="00B62502" w:rsidRPr="00B62502" w:rsidRDefault="00B62502" w:rsidP="00BF4B90">
      <w:pPr>
        <w:pStyle w:val="Heading2"/>
      </w:pPr>
      <w:r>
        <w:t>Experiment 1</w:t>
      </w:r>
    </w:p>
    <w:p w14:paraId="3B11B087" w14:textId="09D61E06" w:rsidR="00FF75B1" w:rsidRDefault="00853451" w:rsidP="00BF4B90">
      <w:r>
        <w:rPr>
          <w:lang w:val="en-IE"/>
        </w:rPr>
        <w:t>148 participants met inclusion and exclusion criteria</w:t>
      </w:r>
      <w:r>
        <w:t xml:space="preserve"> </w:t>
      </w:r>
      <w:r w:rsidRPr="005E06B6">
        <w:t>(</w:t>
      </w:r>
      <w:r w:rsidRPr="005E06B6">
        <w:rPr>
          <w:i/>
        </w:rPr>
        <w:t>M</w:t>
      </w:r>
      <w:r w:rsidRPr="005E06B6">
        <w:rPr>
          <w:vertAlign w:val="subscript"/>
        </w:rPr>
        <w:t>age</w:t>
      </w:r>
      <w:r>
        <w:t xml:space="preserve"> = 32.1</w:t>
      </w:r>
      <w:r w:rsidRPr="005E06B6">
        <w:t xml:space="preserve">, </w:t>
      </w:r>
      <w:r w:rsidRPr="005E06B6">
        <w:rPr>
          <w:i/>
        </w:rPr>
        <w:t>SD</w:t>
      </w:r>
      <w:r>
        <w:t xml:space="preserve"> = 11.1; 47 women, 98</w:t>
      </w:r>
      <w:r w:rsidRPr="005E06B6">
        <w:t xml:space="preserve"> men, 3 </w:t>
      </w:r>
      <w:r>
        <w:t xml:space="preserve">identified </w:t>
      </w:r>
      <w:r w:rsidRPr="005E06B6">
        <w:t xml:space="preserve">using a non-binary category or </w:t>
      </w:r>
      <w:r>
        <w:t>provided no response</w:t>
      </w:r>
      <w:r w:rsidR="00A72874">
        <w:t>),</w:t>
      </w:r>
      <w:r w:rsidR="003D6903">
        <w:t xml:space="preserve"> 11 participants were excluded</w:t>
      </w:r>
      <w:r w:rsidR="00A72874">
        <w:t xml:space="preserve">. </w:t>
      </w:r>
      <w:r w:rsidR="00750A50">
        <w:t>In line with our pre-registered data analysis plan, we employed linear mixed effects modeling of reaction times on the SC-IAT. This approach maximizes power by taking all 120 reaction times from</w:t>
      </w:r>
      <w:r w:rsidR="00D36571">
        <w:t xml:space="preserve"> each participant into account, </w:t>
      </w:r>
      <w:r w:rsidR="00DE1601">
        <w:t xml:space="preserve">but also accomplishes the same goals as the </w:t>
      </w:r>
      <w:r w:rsidR="00D36571">
        <w:t xml:space="preserve">more </w:t>
      </w:r>
      <w:r w:rsidR="00DE1601">
        <w:t xml:space="preserve">common </w:t>
      </w:r>
      <w:r w:rsidR="00D36571">
        <w:t xml:space="preserve">strategy of </w:t>
      </w:r>
      <w:r w:rsidR="00D36571" w:rsidRPr="00D36571">
        <w:rPr>
          <w:i/>
        </w:rPr>
        <w:t>D</w:t>
      </w:r>
      <w:r w:rsidR="00D36571">
        <w:t xml:space="preserve"> scoring </w:t>
      </w:r>
      <w:r w:rsidR="00D36571">
        <w:fldChar w:fldCharType="begin"/>
      </w:r>
      <w:r w:rsidR="00D36571">
        <w:instrText xml:space="preserve"> ADDIN ZOTERO_ITEM CSL_CITATION {"citationID":"9i5Ndf90","properties":{"formattedCitation":"(Greenwald, Nosek, &amp; Banaji, 2003)","plainCitation":"(Greenwald, Nosek, &amp; Banaji, 2003)","noteIndex":0},"citationItems":[{"id":226,"uris":["http://zotero.org/users/1687755/items/BDWCSHP8"],"uri":["http://zotero.org/users/1687755/items/BDWCSHP8"],"itemData":{"id":226,"type":"article-journal","title":"Understanding and using the Implicit Association Test: I. An improved scoring algorithm.","container-title":"Journal of Personality and Social Psychology","page":"197-216","volume":"85","issue":"2","source":"CrossRef","DOI":"10.1037/0022-3514.85.2.197","ISSN":"1939-1315, 0022-3514","shortTitle":"Understanding and using the Implicit Association Test","language":"en","author":[{"family":"Greenwald","given":"Anthony G."},{"family":"Nosek","given":"Brian A."},{"family":"Banaji","given":"Mahzarin R."}],"issued":{"date-parts":[["2003"]]}}}],"schema":"https://github.com/citation-style-language/schema/raw/master/csl-citation.json"} </w:instrText>
      </w:r>
      <w:r w:rsidR="00D36571">
        <w:fldChar w:fldCharType="separate"/>
      </w:r>
      <w:r w:rsidR="00D36571">
        <w:rPr>
          <w:noProof/>
        </w:rPr>
        <w:t>(Greenwald, Nosek, &amp; Banaji, 2003)</w:t>
      </w:r>
      <w:r w:rsidR="00D36571">
        <w:fldChar w:fldCharType="end"/>
      </w:r>
      <w:r w:rsidR="00D36571">
        <w:t xml:space="preserve">. </w:t>
      </w:r>
      <w:r w:rsidR="004B3206" w:rsidRPr="004F30A3">
        <w:t>Reaction time was</w:t>
      </w:r>
      <w:r w:rsidR="006644DA" w:rsidRPr="004F30A3">
        <w:t xml:space="preserve"> entered as the </w:t>
      </w:r>
      <w:r w:rsidR="004B3206" w:rsidRPr="004F30A3">
        <w:t>dependent variable</w:t>
      </w:r>
      <w:r w:rsidR="008062FF">
        <w:t>,</w:t>
      </w:r>
      <w:r w:rsidR="006644DA" w:rsidRPr="004F30A3">
        <w:t xml:space="preserve"> </w:t>
      </w:r>
      <w:r w:rsidR="004B3206" w:rsidRPr="004F30A3">
        <w:t>SC-</w:t>
      </w:r>
      <w:r w:rsidR="006644DA" w:rsidRPr="004F30A3">
        <w:t xml:space="preserve">IAT </w:t>
      </w:r>
      <w:r w:rsidR="00B64859">
        <w:t xml:space="preserve">block, IAT </w:t>
      </w:r>
      <w:r w:rsidR="00F47982" w:rsidRPr="004F30A3">
        <w:t>condition</w:t>
      </w:r>
      <w:r w:rsidR="00B64859">
        <w:t xml:space="preserve"> and their interaction</w:t>
      </w:r>
      <w:r w:rsidR="00F47982" w:rsidRPr="004F30A3">
        <w:t xml:space="preserve"> </w:t>
      </w:r>
      <w:r w:rsidR="006644DA" w:rsidRPr="004F30A3">
        <w:t>were entered</w:t>
      </w:r>
      <w:r w:rsidR="006644DA" w:rsidRPr="00D0473B">
        <w:t xml:space="preserve"> as fixed effects</w:t>
      </w:r>
      <w:r w:rsidR="008062FF">
        <w:t>,</w:t>
      </w:r>
      <w:r w:rsidR="006644DA">
        <w:t xml:space="preserve"> </w:t>
      </w:r>
      <w:r w:rsidR="008062FF">
        <w:t>racism was entered as a fixed-effect covariate,</w:t>
      </w:r>
      <w:r w:rsidR="00F47982">
        <w:t xml:space="preserve"> </w:t>
      </w:r>
      <w:r w:rsidR="006644DA">
        <w:t>and p</w:t>
      </w:r>
      <w:r w:rsidR="006644DA" w:rsidRPr="00D0473B">
        <w:t xml:space="preserve">articipant </w:t>
      </w:r>
      <w:r w:rsidR="004B3206">
        <w:t>was entered as a random effect</w:t>
      </w:r>
      <w:r w:rsidR="00DE1601">
        <w:t xml:space="preserve">. </w:t>
      </w:r>
      <w:r w:rsidR="00F922EF">
        <w:t xml:space="preserve">As hypothesized, SC-IAT effects differed between the two IAT conditions, </w:t>
      </w:r>
      <w:r w:rsidR="00050406" w:rsidRPr="00D152D1">
        <w:rPr>
          <w:i/>
        </w:rPr>
        <w:t>B</w:t>
      </w:r>
      <w:r w:rsidR="00050406" w:rsidRPr="00D152D1">
        <w:t xml:space="preserve"> </w:t>
      </w:r>
      <w:r w:rsidR="00050406">
        <w:t xml:space="preserve">= </w:t>
      </w:r>
      <w:r w:rsidR="00545B38">
        <w:t>4.459</w:t>
      </w:r>
      <w:r w:rsidR="00050406" w:rsidRPr="00D152D1">
        <w:t xml:space="preserve">, 95% </w:t>
      </w:r>
      <w:r w:rsidR="00311171">
        <w:t>CI [</w:t>
      </w:r>
      <w:r w:rsidR="00050406">
        <w:t>1.03</w:t>
      </w:r>
      <w:r w:rsidR="00545B38">
        <w:t>0</w:t>
      </w:r>
      <w:r w:rsidR="00050406">
        <w:t xml:space="preserve">, </w:t>
      </w:r>
      <w:r w:rsidR="00545B38">
        <w:t>7.887</w:t>
      </w:r>
      <w:r w:rsidR="00050406" w:rsidRPr="00D152D1">
        <w:t xml:space="preserve">], β = </w:t>
      </w:r>
      <w:r w:rsidR="00545B38">
        <w:t>0.017</w:t>
      </w:r>
      <w:r w:rsidR="00050406">
        <w:t xml:space="preserve">, 95% </w:t>
      </w:r>
      <w:r w:rsidR="00311171">
        <w:t>CI [</w:t>
      </w:r>
      <w:r w:rsidR="00050406" w:rsidRPr="00545B38">
        <w:t>0.00</w:t>
      </w:r>
      <w:r w:rsidR="00545B38" w:rsidRPr="00545B38">
        <w:t>4</w:t>
      </w:r>
      <w:r w:rsidR="00050406" w:rsidRPr="00545B38">
        <w:t>,</w:t>
      </w:r>
      <w:r w:rsidR="00545B38">
        <w:t xml:space="preserve"> 0.029</w:t>
      </w:r>
      <w:r w:rsidR="00050406" w:rsidRPr="00D152D1">
        <w:t xml:space="preserve">], </w:t>
      </w:r>
      <w:r w:rsidR="00050406" w:rsidRPr="00D152D1">
        <w:rPr>
          <w:i/>
        </w:rPr>
        <w:t>p</w:t>
      </w:r>
      <w:r w:rsidR="00050406">
        <w:t xml:space="preserve"> = .011</w:t>
      </w:r>
      <w:r w:rsidR="00360A97">
        <w:t>, with participants in the Race IAT condition demonstrating more negative implicit evaluations of the Black people than the Flowers-Insects IAT condition.</w:t>
      </w:r>
      <w:r w:rsidR="00C0500A">
        <w:t xml:space="preserve"> No differences were found in self-report ratings of the Black faces between the IAT conditions</w:t>
      </w:r>
      <w:r w:rsidR="00C0500A" w:rsidRPr="007C47E2">
        <w:t xml:space="preserve">, </w:t>
      </w:r>
      <w:r w:rsidR="00C0500A" w:rsidRPr="00D152D1">
        <w:rPr>
          <w:i/>
        </w:rPr>
        <w:t>B</w:t>
      </w:r>
      <w:r w:rsidR="00C0500A" w:rsidRPr="00D152D1">
        <w:t xml:space="preserve"> = </w:t>
      </w:r>
      <w:r w:rsidR="00C0500A">
        <w:t xml:space="preserve">-0.04, 95% CI </w:t>
      </w:r>
      <w:r w:rsidR="00C0500A" w:rsidRPr="00D152D1">
        <w:t>[-0.18</w:t>
      </w:r>
      <w:r w:rsidR="00C0500A">
        <w:t xml:space="preserve">, 0.10], β = -0.04, 95% CI </w:t>
      </w:r>
      <w:r w:rsidR="00C0500A" w:rsidRPr="00D152D1">
        <w:t>[-0.17</w:t>
      </w:r>
      <w:r w:rsidR="00C0500A">
        <w:t xml:space="preserve">, </w:t>
      </w:r>
      <w:r w:rsidR="00C0500A" w:rsidRPr="00D152D1">
        <w:t xml:space="preserve">0.09], </w:t>
      </w:r>
      <w:r w:rsidR="00C0500A" w:rsidRPr="00D152D1">
        <w:rPr>
          <w:i/>
        </w:rPr>
        <w:t>p</w:t>
      </w:r>
      <w:r w:rsidR="00C0500A" w:rsidRPr="00D152D1">
        <w:t xml:space="preserve"> = .560.</w:t>
      </w:r>
    </w:p>
    <w:p w14:paraId="2B05494C" w14:textId="77777777" w:rsidR="00AF3033" w:rsidRDefault="00AF3033" w:rsidP="00BF4B90">
      <w:pPr>
        <w:pStyle w:val="Heading2"/>
      </w:pPr>
      <w:r>
        <w:t>Experiment 2</w:t>
      </w:r>
    </w:p>
    <w:p w14:paraId="2A866315" w14:textId="10B49ECC" w:rsidR="001A596F" w:rsidRPr="00E71082" w:rsidRDefault="00941EA3" w:rsidP="00BF4B90">
      <w:pPr>
        <w:rPr>
          <w:lang w:val="en-IE"/>
        </w:rPr>
      </w:pPr>
      <w:r>
        <w:rPr>
          <w:lang w:val="en-IE"/>
        </w:rPr>
        <w:t xml:space="preserve">213 </w:t>
      </w:r>
      <w:r w:rsidR="00453542">
        <w:rPr>
          <w:lang w:val="en-IE"/>
        </w:rPr>
        <w:t>participants met inclusion and exclusion criteria</w:t>
      </w:r>
      <w:r w:rsidRPr="00F10421">
        <w:rPr>
          <w:lang w:val="en-IE"/>
        </w:rPr>
        <w:t xml:space="preserve"> </w:t>
      </w:r>
      <w:r w:rsidR="00EC68D4" w:rsidRPr="00F10421">
        <w:t>(</w:t>
      </w:r>
      <w:r w:rsidR="00EC68D4" w:rsidRPr="00F10421">
        <w:rPr>
          <w:i/>
        </w:rPr>
        <w:t>M</w:t>
      </w:r>
      <w:r w:rsidR="00EC68D4" w:rsidRPr="00F10421">
        <w:rPr>
          <w:vertAlign w:val="subscript"/>
        </w:rPr>
        <w:t>age</w:t>
      </w:r>
      <w:r w:rsidRPr="00F10421">
        <w:t xml:space="preserve"> = 35.8</w:t>
      </w:r>
      <w:r w:rsidR="00EC68D4" w:rsidRPr="00F10421">
        <w:t xml:space="preserve">, </w:t>
      </w:r>
      <w:r w:rsidR="00EC68D4" w:rsidRPr="00F10421">
        <w:rPr>
          <w:i/>
        </w:rPr>
        <w:t>SD</w:t>
      </w:r>
      <w:r w:rsidRPr="00F10421">
        <w:t xml:space="preserve"> = 12.1</w:t>
      </w:r>
      <w:r w:rsidR="00EC68D4" w:rsidRPr="00F10421">
        <w:t xml:space="preserve">; </w:t>
      </w:r>
      <w:r w:rsidRPr="00F10421">
        <w:t>103</w:t>
      </w:r>
      <w:r w:rsidR="002E452E" w:rsidRPr="00F10421">
        <w:t xml:space="preserve"> women, 108</w:t>
      </w:r>
      <w:r w:rsidR="008E30B7" w:rsidRPr="00F10421">
        <w:t xml:space="preserve"> men, 2</w:t>
      </w:r>
      <w:r w:rsidR="00EC68D4" w:rsidRPr="00F10421">
        <w:t xml:space="preserve"> </w:t>
      </w:r>
      <w:r w:rsidR="00BD0755">
        <w:t xml:space="preserve">identified </w:t>
      </w:r>
      <w:r w:rsidR="00EC68D4" w:rsidRPr="00F10421">
        <w:t xml:space="preserve">using a non-binary category or </w:t>
      </w:r>
      <w:r w:rsidR="00526190">
        <w:t>provided no response</w:t>
      </w:r>
      <w:r w:rsidR="00EC68D4" w:rsidRPr="00F10421">
        <w:t>)</w:t>
      </w:r>
      <w:r w:rsidR="003D6903">
        <w:t xml:space="preserve">, </w:t>
      </w:r>
      <w:r w:rsidR="003D6903" w:rsidRPr="003D6903">
        <w:t>19</w:t>
      </w:r>
      <w:r w:rsidR="003D6903">
        <w:t xml:space="preserve"> participants were </w:t>
      </w:r>
      <w:r w:rsidR="00360A97">
        <w:t>excluded</w:t>
      </w:r>
      <w:r w:rsidR="00EC68D4" w:rsidRPr="00F10421">
        <w:t>.</w:t>
      </w:r>
      <w:r w:rsidR="00E71082">
        <w:rPr>
          <w:lang w:val="en-IE"/>
        </w:rPr>
        <w:t xml:space="preserve"> AMP effect</w:t>
      </w:r>
      <w:r w:rsidR="00400F33">
        <w:rPr>
          <w:lang w:val="en-IE"/>
        </w:rPr>
        <w:t>c</w:t>
      </w:r>
      <w:r w:rsidR="00E71082">
        <w:rPr>
          <w:lang w:val="en-IE"/>
        </w:rPr>
        <w:t>s were analysed using a</w:t>
      </w:r>
      <w:r w:rsidR="001D403C">
        <w:rPr>
          <w:lang w:val="en-IE"/>
        </w:rPr>
        <w:t xml:space="preserve"> </w:t>
      </w:r>
      <w:r w:rsidR="001D403C">
        <w:t>logistic mixed-effects model with AMP r</w:t>
      </w:r>
      <w:r w:rsidR="00E80062">
        <w:t xml:space="preserve">atings </w:t>
      </w:r>
      <w:r w:rsidR="00F353E0">
        <w:t xml:space="preserve">as </w:t>
      </w:r>
      <w:r w:rsidR="00971423" w:rsidRPr="004F30A3">
        <w:t>the dependent variable</w:t>
      </w:r>
      <w:r w:rsidR="00971423">
        <w:t>,</w:t>
      </w:r>
      <w:r w:rsidR="00971423" w:rsidRPr="004F30A3">
        <w:t xml:space="preserve"> </w:t>
      </w:r>
      <w:r w:rsidR="00EC52E6">
        <w:t>AMP prime type (</w:t>
      </w:r>
      <w:r w:rsidR="00CE51AA">
        <w:t>B</w:t>
      </w:r>
      <w:r w:rsidR="00EC52E6">
        <w:t>lack faces vs.</w:t>
      </w:r>
      <w:r w:rsidR="00105051">
        <w:t xml:space="preserve"> </w:t>
      </w:r>
      <w:r w:rsidR="00505EB5">
        <w:t xml:space="preserve">a </w:t>
      </w:r>
      <w:r w:rsidR="00105051">
        <w:t>neutral grey square), IAT</w:t>
      </w:r>
      <w:r w:rsidR="00971423" w:rsidRPr="004F30A3">
        <w:t xml:space="preserve"> condition</w:t>
      </w:r>
      <w:r w:rsidR="00CE51AA">
        <w:t>,</w:t>
      </w:r>
      <w:r w:rsidR="00971423" w:rsidRPr="004F30A3">
        <w:t xml:space="preserve"> </w:t>
      </w:r>
      <w:r w:rsidR="00105051">
        <w:t xml:space="preserve">and their interaction </w:t>
      </w:r>
      <w:r w:rsidR="00971423" w:rsidRPr="00D0473B">
        <w:t>as fixed effects</w:t>
      </w:r>
      <w:r w:rsidR="00105051">
        <w:t xml:space="preserve">, </w:t>
      </w:r>
      <w:r w:rsidR="00971423">
        <w:t>racism as a fixed-effect covariate, and p</w:t>
      </w:r>
      <w:r w:rsidR="00971423" w:rsidRPr="00D0473B">
        <w:t xml:space="preserve">articipant </w:t>
      </w:r>
      <w:r w:rsidR="001D403C">
        <w:t>as a random effect</w:t>
      </w:r>
      <w:r w:rsidR="00E71082">
        <w:t xml:space="preserve">. </w:t>
      </w:r>
      <w:r w:rsidR="005D0207">
        <w:t xml:space="preserve">As hypothesized, </w:t>
      </w:r>
      <w:r w:rsidR="00D77237">
        <w:t>AMP</w:t>
      </w:r>
      <w:r w:rsidR="00971423">
        <w:t xml:space="preserve"> effect</w:t>
      </w:r>
      <w:r w:rsidR="001D403C">
        <w:t>s</w:t>
      </w:r>
      <w:r w:rsidR="00971423">
        <w:t xml:space="preserve"> differe</w:t>
      </w:r>
      <w:r w:rsidR="001D403C">
        <w:t>d between the two IAT conditions</w:t>
      </w:r>
      <w:r w:rsidR="00092313">
        <w:t xml:space="preserve">, OR = </w:t>
      </w:r>
      <w:r w:rsidR="00092313" w:rsidRPr="00451161">
        <w:t>0.92</w:t>
      </w:r>
      <w:r w:rsidR="00092313">
        <w:t xml:space="preserve">, 95% </w:t>
      </w:r>
      <w:r w:rsidR="00311171">
        <w:t>CI [</w:t>
      </w:r>
      <w:r w:rsidR="00092313">
        <w:t xml:space="preserve">0.90, </w:t>
      </w:r>
      <w:r w:rsidR="00092313" w:rsidRPr="00451161">
        <w:t>0.95</w:t>
      </w:r>
      <w:r w:rsidR="00092313">
        <w:t xml:space="preserve">], </w:t>
      </w:r>
      <w:r w:rsidR="00092313" w:rsidRPr="00451161">
        <w:rPr>
          <w:i/>
        </w:rPr>
        <w:t>p</w:t>
      </w:r>
      <w:r w:rsidR="00092313">
        <w:t xml:space="preserve"> &lt; </w:t>
      </w:r>
      <w:r w:rsidR="00092313" w:rsidRPr="00451161">
        <w:t>.00</w:t>
      </w:r>
      <w:r w:rsidR="00A96B86">
        <w:t xml:space="preserve">1, with </w:t>
      </w:r>
      <w:r w:rsidR="00153E7E">
        <w:t xml:space="preserve">participants </w:t>
      </w:r>
      <w:r w:rsidR="00E71082">
        <w:t xml:space="preserve">in the </w:t>
      </w:r>
      <w:r w:rsidR="00153E7E">
        <w:t xml:space="preserve">Race IAT </w:t>
      </w:r>
      <w:r w:rsidR="00E71082">
        <w:t xml:space="preserve">condition </w:t>
      </w:r>
      <w:r w:rsidR="00A96B86">
        <w:t>demonstrating</w:t>
      </w:r>
      <w:r w:rsidR="00153E7E">
        <w:t xml:space="preserve"> more negative implicit </w:t>
      </w:r>
      <w:r w:rsidR="00A96B86">
        <w:t>evaluations of the B</w:t>
      </w:r>
      <w:r w:rsidR="00153E7E">
        <w:t xml:space="preserve">lack people than </w:t>
      </w:r>
      <w:r w:rsidR="00E71082">
        <w:t xml:space="preserve">the </w:t>
      </w:r>
      <w:r w:rsidR="00153E7E">
        <w:t>Flowers-Insects IAT</w:t>
      </w:r>
      <w:r w:rsidR="00E71082">
        <w:t xml:space="preserve"> condition</w:t>
      </w:r>
      <w:r w:rsidR="00153E7E">
        <w:t>.</w:t>
      </w:r>
      <w:r w:rsidR="00913B58">
        <w:t xml:space="preserve"> </w:t>
      </w:r>
      <w:r w:rsidR="00791CBE">
        <w:t>Again, no difference in self-report ratings were found between the IAT conditions</w:t>
      </w:r>
      <w:r w:rsidR="00791CBE" w:rsidRPr="007C47E2">
        <w:t xml:space="preserve">, </w:t>
      </w:r>
      <w:r w:rsidR="00791CBE" w:rsidRPr="00D152D1">
        <w:rPr>
          <w:i/>
        </w:rPr>
        <w:t>B</w:t>
      </w:r>
      <w:r w:rsidR="00791CBE" w:rsidRPr="00D152D1">
        <w:t xml:space="preserve"> </w:t>
      </w:r>
      <w:r w:rsidR="00791CBE">
        <w:t xml:space="preserve">= 0.10, 95% CI </w:t>
      </w:r>
      <w:r w:rsidR="00791CBE" w:rsidRPr="00D152D1">
        <w:t>[</w:t>
      </w:r>
      <w:r w:rsidR="00791CBE">
        <w:t>-0.02</w:t>
      </w:r>
      <w:r w:rsidR="00791CBE" w:rsidRPr="00D152D1">
        <w:t>,</w:t>
      </w:r>
      <w:r w:rsidR="00791CBE">
        <w:t xml:space="preserve"> 0.22], β = 0.10, 95% CI [-0.01, 0.21]</w:t>
      </w:r>
      <w:r w:rsidR="00791CBE" w:rsidRPr="00D152D1">
        <w:t xml:space="preserve">, </w:t>
      </w:r>
      <w:r w:rsidR="00791CBE" w:rsidRPr="00D152D1">
        <w:rPr>
          <w:i/>
        </w:rPr>
        <w:t>p</w:t>
      </w:r>
      <w:r w:rsidR="00791CBE">
        <w:t xml:space="preserve"> = .089</w:t>
      </w:r>
      <w:r w:rsidR="00791CBE" w:rsidRPr="00D152D1">
        <w:t>.</w:t>
      </w:r>
    </w:p>
    <w:p w14:paraId="2A926156" w14:textId="0BB51D7E" w:rsidR="00AB7A1F" w:rsidRDefault="00AB7A1F" w:rsidP="00BF4B90">
      <w:pPr>
        <w:pStyle w:val="Heading2"/>
      </w:pPr>
      <w:r>
        <w:t>Experiment 3</w:t>
      </w:r>
    </w:p>
    <w:p w14:paraId="53A5C8C2" w14:textId="768D76B7" w:rsidR="00206F3D" w:rsidRDefault="00A6434E" w:rsidP="003D1BB0">
      <w:r>
        <w:rPr>
          <w:lang w:val="en-IE"/>
        </w:rPr>
        <w:t>246</w:t>
      </w:r>
      <w:r w:rsidR="000B3522">
        <w:rPr>
          <w:lang w:val="en-IE"/>
        </w:rPr>
        <w:t xml:space="preserve"> participants </w:t>
      </w:r>
      <w:r w:rsidR="00296068">
        <w:rPr>
          <w:lang w:val="en-IE"/>
        </w:rPr>
        <w:t xml:space="preserve">met inclusion and exclusion criteria </w:t>
      </w:r>
      <w:r w:rsidR="000B3522" w:rsidRPr="00F10421">
        <w:t>(</w:t>
      </w:r>
      <w:r w:rsidR="000B3522" w:rsidRPr="00F10421">
        <w:rPr>
          <w:i/>
        </w:rPr>
        <w:t>M</w:t>
      </w:r>
      <w:r w:rsidR="000B3522" w:rsidRPr="00F10421">
        <w:rPr>
          <w:vertAlign w:val="subscript"/>
        </w:rPr>
        <w:t>age</w:t>
      </w:r>
      <w:r w:rsidR="00B75D2A">
        <w:t xml:space="preserve"> = 36.1</w:t>
      </w:r>
      <w:r w:rsidR="000B3522" w:rsidRPr="00F10421">
        <w:t xml:space="preserve">, </w:t>
      </w:r>
      <w:r w:rsidR="000B3522" w:rsidRPr="00F10421">
        <w:rPr>
          <w:i/>
        </w:rPr>
        <w:t>SD</w:t>
      </w:r>
      <w:r w:rsidR="00B75D2A">
        <w:t xml:space="preserve"> = 11.5; 152 women, 91 men, 3</w:t>
      </w:r>
      <w:r w:rsidR="000B3522" w:rsidRPr="00F10421">
        <w:t xml:space="preserve"> </w:t>
      </w:r>
      <w:r w:rsidR="003C666C">
        <w:t xml:space="preserve">identified </w:t>
      </w:r>
      <w:r w:rsidR="000B3522" w:rsidRPr="00F10421">
        <w:t xml:space="preserve">using a non-binary category or </w:t>
      </w:r>
      <w:r w:rsidR="00526190">
        <w:t xml:space="preserve">provided </w:t>
      </w:r>
      <w:r w:rsidR="000B3522" w:rsidRPr="000A022F">
        <w:t>no response)</w:t>
      </w:r>
      <w:r w:rsidR="00E12FE1">
        <w:t xml:space="preserve">, </w:t>
      </w:r>
      <w:r w:rsidR="003D6903" w:rsidRPr="003D6903">
        <w:t xml:space="preserve">48 </w:t>
      </w:r>
      <w:r w:rsidR="00E12FE1">
        <w:t>participants were excluded</w:t>
      </w:r>
      <w:r w:rsidR="000B3522" w:rsidRPr="000A022F">
        <w:t>.</w:t>
      </w:r>
      <w:r w:rsidR="00D21118">
        <w:t xml:space="preserve"> </w:t>
      </w:r>
      <w:r w:rsidR="00185211">
        <w:t xml:space="preserve">Effects on the Shooter Bias task are typically analyzed using multiple metrics. </w:t>
      </w:r>
      <w:r w:rsidR="000B4092" w:rsidRPr="00835252">
        <w:t xml:space="preserve">We selected </w:t>
      </w:r>
      <w:r w:rsidR="00631C72">
        <w:t xml:space="preserve">the </w:t>
      </w:r>
      <w:r w:rsidR="000B4092" w:rsidRPr="00835252">
        <w:t xml:space="preserve">three </w:t>
      </w:r>
      <w:r w:rsidR="00631C72">
        <w:t xml:space="preserve">most common </w:t>
      </w:r>
      <w:r w:rsidR="000B4092" w:rsidRPr="00835252">
        <w:t xml:space="preserve">on the basis of a </w:t>
      </w:r>
      <w:r w:rsidR="003A013A" w:rsidRPr="00835252">
        <w:t>recent meta-analysis</w:t>
      </w:r>
      <w:r w:rsidR="00D55320">
        <w:t xml:space="preserve"> </w:t>
      </w:r>
      <w:r w:rsidR="00D55320" w:rsidRPr="00835252">
        <w:fldChar w:fldCharType="begin"/>
      </w:r>
      <w:r w:rsidR="00D55320">
        <w:instrText xml:space="preserve"> ADDIN ZOTERO_ITEM CSL_CITATION {"citationID":"a2ogr6tpq4r","properties":{"formattedCitation":"(Correll et al., 2014)","plainCitation":"(Correll et al., 2014)","noteIndex":0},"citationItems":[{"id":5819,"uris":["http://zotero.org/users/1687755/items/IMB8IKSB"],"uri":["http://zotero.org/users/1687755/items/IMB8IKSB"],"itemData":{"id":5819,"type":"article-journal","title":"The Police Officer's Dilemma: A Decade of Research on Racial Bias in the Decision to Shoot","container-title":"Social and Personality Psychology Compass","page":"201-213","volume":"8","issue":"5","source":"Wiley Online Library","abstract":"We review sociological, correlational, and experimental research that examines the effect of a target's race on the decision to shoot. Much of this work involves computer-based simulations of a police encounter, in which a participant must decide whether or not to shoot a potentially hostile target who is either Black or White. Experimental work with undergraduate participants reveals a clear pattern of bias (a tendency to shoot Black targets but not Whites), which is associated with stereotypes linking Blacks with the concept of danger. Subsequent work with police officers presents a more complex pattern. Although police are affected by target race in some respects, they generally do not show a biased pattern of shooting. We suggest that police performance depends on the exercise of cognitive control, which allows officers to overcome the influence of stereotypes, and we conclude with potential implications of this research for law enforcement.","DOI":"10.1111/spc3.12099","ISSN":"1751-9004","shortTitle":"The Police Officer's Dilemma","journalAbbreviation":"Social and Personality Psychology Compass","language":"en","author":[{"family":"Correll","given":"Joshua"},{"family":"Hudson","given":"Sean M."},{"family":"Guillermo","given":"Steffanie"},{"family":"Ma","given":"Debbie S."}],"issued":{"date-parts":[["2014",5,1]]}}}],"schema":"https://github.com/citation-style-language/schema/raw/master/csl-citation.json"} </w:instrText>
      </w:r>
      <w:r w:rsidR="00D55320" w:rsidRPr="00835252">
        <w:fldChar w:fldCharType="separate"/>
      </w:r>
      <w:r w:rsidR="00D55320">
        <w:rPr>
          <w:noProof/>
        </w:rPr>
        <w:t>(Correll et al., 2014)</w:t>
      </w:r>
      <w:r w:rsidR="00D55320" w:rsidRPr="00835252">
        <w:fldChar w:fldCharType="end"/>
      </w:r>
      <w:r w:rsidR="00631C72">
        <w:t xml:space="preserve">: </w:t>
      </w:r>
      <w:r w:rsidR="00047193">
        <w:t xml:space="preserve">differential </w:t>
      </w:r>
      <w:r w:rsidR="00631C72">
        <w:t>reaction times</w:t>
      </w:r>
      <w:r w:rsidR="00047193">
        <w:t xml:space="preserve"> between trial types (armed vs. not armed)</w:t>
      </w:r>
      <w:r w:rsidR="00631C72">
        <w:t>, response sensitivity</w:t>
      </w:r>
      <w:r w:rsidR="00D55320">
        <w:t xml:space="preserve"> (</w:t>
      </w:r>
      <w:r w:rsidR="00570591" w:rsidRPr="00D55320">
        <w:rPr>
          <w:i/>
        </w:rPr>
        <w:t>d</w:t>
      </w:r>
      <w:r w:rsidR="00570591">
        <w:t xml:space="preserve">' scores: </w:t>
      </w:r>
      <w:r w:rsidR="00D55320">
        <w:t>the ability</w:t>
      </w:r>
      <w:r w:rsidR="00D55320" w:rsidRPr="00746DDF">
        <w:t xml:space="preserve"> </w:t>
      </w:r>
      <w:r w:rsidR="00D55320">
        <w:t>to accurately discriminate</w:t>
      </w:r>
      <w:r w:rsidR="00570591">
        <w:t xml:space="preserve"> armed from unarmed individuals</w:t>
      </w:r>
      <w:r w:rsidR="00D55320">
        <w:t>)</w:t>
      </w:r>
      <w:r w:rsidR="00631C72">
        <w:t>, and response bias</w:t>
      </w:r>
      <w:r w:rsidR="00D55320">
        <w:t xml:space="preserve"> (</w:t>
      </w:r>
      <w:r w:rsidR="00570591" w:rsidRPr="00D55320">
        <w:rPr>
          <w:i/>
        </w:rPr>
        <w:t>c</w:t>
      </w:r>
      <w:r w:rsidR="00570591">
        <w:t xml:space="preserve"> scores: </w:t>
      </w:r>
      <w:r w:rsidR="00D55320">
        <w:t>propensity towards “shoot” responses relative to a “don’t shoot” responses using the metric)</w:t>
      </w:r>
      <w:r w:rsidR="00570591">
        <w:t>.</w:t>
      </w:r>
      <w:r w:rsidR="003A013A" w:rsidRPr="00835252">
        <w:t xml:space="preserve"> </w:t>
      </w:r>
      <w:r w:rsidR="008971C0">
        <w:t xml:space="preserve">Each was analyzed using a linear </w:t>
      </w:r>
      <w:r w:rsidR="008B39E7">
        <w:t>(</w:t>
      </w:r>
      <w:r w:rsidR="008971C0">
        <w:t xml:space="preserve">mixed </w:t>
      </w:r>
      <w:r w:rsidR="00570591">
        <w:t>effects</w:t>
      </w:r>
      <w:r w:rsidR="008B39E7">
        <w:t>)</w:t>
      </w:r>
      <w:r w:rsidR="00570591">
        <w:t xml:space="preserve"> model that compared scores between IAT conditions while controlling for self-reported racism</w:t>
      </w:r>
      <w:r w:rsidR="008B39E7">
        <w:t xml:space="preserve">. </w:t>
      </w:r>
      <w:r w:rsidR="00185211">
        <w:t>N</w:t>
      </w:r>
      <w:r w:rsidR="005168A7">
        <w:t xml:space="preserve">o </w:t>
      </w:r>
      <w:r w:rsidR="00F9517E">
        <w:t xml:space="preserve">evidence of </w:t>
      </w:r>
      <w:r w:rsidR="008B39E7">
        <w:t xml:space="preserve">the key effect was found </w:t>
      </w:r>
      <w:r w:rsidR="00185211">
        <w:t xml:space="preserve">on the three metrics </w:t>
      </w:r>
      <w:r w:rsidR="008B39E7">
        <w:t>(</w:t>
      </w:r>
      <w:r w:rsidR="00311171">
        <w:t>r</w:t>
      </w:r>
      <w:r w:rsidR="008B39E7">
        <w:t xml:space="preserve">eaction times: </w:t>
      </w:r>
      <w:r w:rsidR="005168A7">
        <w:t>interaction between trial type and IAT condition</w:t>
      </w:r>
      <w:r w:rsidR="00AB7A1F" w:rsidRPr="00835252">
        <w:t>,</w:t>
      </w:r>
      <w:r w:rsidR="003B36F3">
        <w:t xml:space="preserve"> </w:t>
      </w:r>
      <w:r w:rsidR="003B36F3" w:rsidRPr="00D152D1">
        <w:rPr>
          <w:i/>
        </w:rPr>
        <w:t>B</w:t>
      </w:r>
      <w:r w:rsidR="003B36F3" w:rsidRPr="00D152D1">
        <w:t xml:space="preserve"> </w:t>
      </w:r>
      <w:r w:rsidR="003B36F3">
        <w:t>= 0.98</w:t>
      </w:r>
      <w:r w:rsidR="00265367">
        <w:t>3</w:t>
      </w:r>
      <w:r w:rsidR="003B36F3" w:rsidRPr="00D152D1">
        <w:t xml:space="preserve">, 95% </w:t>
      </w:r>
      <w:r w:rsidR="00311171">
        <w:t>CI [</w:t>
      </w:r>
      <w:r w:rsidR="00265367">
        <w:t>-0.298</w:t>
      </w:r>
      <w:r w:rsidR="003B36F3">
        <w:t xml:space="preserve">, </w:t>
      </w:r>
      <w:r w:rsidR="00291768">
        <w:t>2.26</w:t>
      </w:r>
      <w:r w:rsidR="00265367">
        <w:t>4</w:t>
      </w:r>
      <w:r w:rsidR="003B36F3" w:rsidRPr="00D152D1">
        <w:t xml:space="preserve">], β = </w:t>
      </w:r>
      <w:r w:rsidR="00291768">
        <w:t>0.01</w:t>
      </w:r>
      <w:r w:rsidR="00B37896">
        <w:t>0</w:t>
      </w:r>
      <w:r w:rsidR="003B36F3">
        <w:t xml:space="preserve">, 95% </w:t>
      </w:r>
      <w:r w:rsidR="00311171">
        <w:t>CI [</w:t>
      </w:r>
      <w:r w:rsidR="00B37896" w:rsidRPr="00766ADC">
        <w:t>-</w:t>
      </w:r>
      <w:r w:rsidR="003B36F3" w:rsidRPr="00766ADC">
        <w:t>0.00</w:t>
      </w:r>
      <w:r w:rsidR="00B37896" w:rsidRPr="00766ADC">
        <w:t>3</w:t>
      </w:r>
      <w:r w:rsidR="003B36F3" w:rsidRPr="00766ADC">
        <w:t>, 0.</w:t>
      </w:r>
      <w:r w:rsidR="003B36F3" w:rsidRPr="00941367">
        <w:t>0</w:t>
      </w:r>
      <w:r w:rsidR="00B37896">
        <w:t>2</w:t>
      </w:r>
      <w:r w:rsidR="003B36F3" w:rsidRPr="00941367">
        <w:t>3</w:t>
      </w:r>
      <w:r w:rsidR="003B36F3" w:rsidRPr="00D152D1">
        <w:t xml:space="preserve">], </w:t>
      </w:r>
      <w:r w:rsidR="003B36F3" w:rsidRPr="00D152D1">
        <w:rPr>
          <w:i/>
        </w:rPr>
        <w:t>p</w:t>
      </w:r>
      <w:r w:rsidR="00B37896">
        <w:t xml:space="preserve"> = .133</w:t>
      </w:r>
      <w:r w:rsidR="00311171">
        <w:t xml:space="preserve">; </w:t>
      </w:r>
      <w:r w:rsidR="00661D3A" w:rsidRPr="00746DDF">
        <w:t>sensitivity</w:t>
      </w:r>
      <w:r w:rsidR="00311171">
        <w:t xml:space="preserve">: </w:t>
      </w:r>
      <w:r w:rsidR="00185211">
        <w:t xml:space="preserve">main effect for </w:t>
      </w:r>
      <w:r w:rsidR="00311171">
        <w:t xml:space="preserve">IAT </w:t>
      </w:r>
      <w:r w:rsidR="00185211">
        <w:t>condition</w:t>
      </w:r>
      <w:r w:rsidR="00661D3A" w:rsidRPr="00835252">
        <w:t>,</w:t>
      </w:r>
      <w:r w:rsidR="00661D3A">
        <w:t xml:space="preserve"> </w:t>
      </w:r>
      <w:r w:rsidR="00661D3A" w:rsidRPr="00D152D1">
        <w:rPr>
          <w:i/>
        </w:rPr>
        <w:t>B</w:t>
      </w:r>
      <w:r w:rsidR="00661D3A" w:rsidRPr="00D152D1">
        <w:t xml:space="preserve"> </w:t>
      </w:r>
      <w:r w:rsidR="00746DDF">
        <w:t>= 0.02</w:t>
      </w:r>
      <w:r w:rsidR="00661D3A" w:rsidRPr="00D152D1">
        <w:t xml:space="preserve">, 95% </w:t>
      </w:r>
      <w:r w:rsidR="00311171">
        <w:t>CI [</w:t>
      </w:r>
      <w:r w:rsidR="00746DDF">
        <w:t>-0.10, 0.14</w:t>
      </w:r>
      <w:r w:rsidR="00661D3A" w:rsidRPr="00D152D1">
        <w:t xml:space="preserve">], β = </w:t>
      </w:r>
      <w:r w:rsidR="00746DDF">
        <w:t>0.02</w:t>
      </w:r>
      <w:r w:rsidR="00661D3A">
        <w:t xml:space="preserve">, 95% </w:t>
      </w:r>
      <w:r w:rsidR="00311171">
        <w:t>CI [</w:t>
      </w:r>
      <w:r w:rsidR="00746DDF">
        <w:t>-0.10</w:t>
      </w:r>
      <w:r w:rsidR="00661D3A" w:rsidRPr="00766ADC">
        <w:t>, 0.</w:t>
      </w:r>
      <w:r w:rsidR="00746DDF">
        <w:t>15</w:t>
      </w:r>
      <w:r w:rsidR="00661D3A" w:rsidRPr="00D152D1">
        <w:t xml:space="preserve">], </w:t>
      </w:r>
      <w:r w:rsidR="00661D3A" w:rsidRPr="00D152D1">
        <w:rPr>
          <w:i/>
        </w:rPr>
        <w:t>p</w:t>
      </w:r>
      <w:r w:rsidR="00746DDF">
        <w:t xml:space="preserve"> = .741</w:t>
      </w:r>
      <w:r w:rsidR="00311171">
        <w:t xml:space="preserve">; response bias: </w:t>
      </w:r>
      <w:r w:rsidR="00185211">
        <w:t>main effect for IAT condition</w:t>
      </w:r>
      <w:r w:rsidR="00F9517E">
        <w:t>,</w:t>
      </w:r>
      <w:r w:rsidR="00F9517E" w:rsidRPr="00D152D1">
        <w:rPr>
          <w:i/>
        </w:rPr>
        <w:t xml:space="preserve"> </w:t>
      </w:r>
      <w:r w:rsidR="00192E0C" w:rsidRPr="00D152D1">
        <w:rPr>
          <w:i/>
        </w:rPr>
        <w:t>B</w:t>
      </w:r>
      <w:r w:rsidR="00192E0C" w:rsidRPr="00D152D1">
        <w:t xml:space="preserve"> </w:t>
      </w:r>
      <w:r w:rsidR="000A2187">
        <w:t>= 0.004</w:t>
      </w:r>
      <w:r w:rsidR="00192E0C" w:rsidRPr="00D152D1">
        <w:t xml:space="preserve">, 95% </w:t>
      </w:r>
      <w:r w:rsidR="00311171">
        <w:t>CI [</w:t>
      </w:r>
      <w:r w:rsidR="009E3A9D">
        <w:t>-</w:t>
      </w:r>
      <w:r w:rsidR="000A2187">
        <w:t>0.034</w:t>
      </w:r>
      <w:r w:rsidR="00192E0C">
        <w:t>, 0</w:t>
      </w:r>
      <w:r w:rsidR="000A2187">
        <w:t>.042</w:t>
      </w:r>
      <w:r w:rsidR="00192E0C" w:rsidRPr="00D152D1">
        <w:t xml:space="preserve">], β = </w:t>
      </w:r>
      <w:r w:rsidR="000A2187">
        <w:t>0.013</w:t>
      </w:r>
      <w:r w:rsidR="00192E0C">
        <w:t xml:space="preserve">, 95% </w:t>
      </w:r>
      <w:r w:rsidR="00311171">
        <w:t>CI [</w:t>
      </w:r>
      <w:r w:rsidR="000A2187">
        <w:t>-0.113</w:t>
      </w:r>
      <w:r w:rsidR="00192E0C" w:rsidRPr="00766ADC">
        <w:t>, 0.</w:t>
      </w:r>
      <w:r w:rsidR="000A2187">
        <w:t>139</w:t>
      </w:r>
      <w:r w:rsidR="00192E0C" w:rsidRPr="00D152D1">
        <w:t xml:space="preserve">], </w:t>
      </w:r>
      <w:r w:rsidR="00192E0C" w:rsidRPr="00D152D1">
        <w:rPr>
          <w:i/>
        </w:rPr>
        <w:t>p</w:t>
      </w:r>
      <w:r w:rsidR="000A2187">
        <w:t xml:space="preserve"> = .840</w:t>
      </w:r>
      <w:r w:rsidR="00311171">
        <w:t>).</w:t>
      </w:r>
      <w:r w:rsidR="003D1BB0">
        <w:t xml:space="preserve"> </w:t>
      </w:r>
      <w:r w:rsidR="00206F3D">
        <w:t>Self-report ratings of B</w:t>
      </w:r>
      <w:r w:rsidR="00206F3D" w:rsidRPr="00B83ED4">
        <w:t xml:space="preserve">lack people’s faces were more positive when they previously completed a Race IAT than a Flowers-Insects IAT, </w:t>
      </w:r>
      <w:r w:rsidR="00206F3D" w:rsidRPr="00B83ED4">
        <w:rPr>
          <w:i/>
        </w:rPr>
        <w:t>B</w:t>
      </w:r>
      <w:r w:rsidR="00CF15E7">
        <w:t xml:space="preserve"> = 0.19, 95% CI = [0.08, 0.31], β = 0.18, 95% CI [0.08, 0.28</w:t>
      </w:r>
      <w:r w:rsidR="00206F3D" w:rsidRPr="00B83ED4">
        <w:t xml:space="preserve">], </w:t>
      </w:r>
      <w:r w:rsidR="00206F3D" w:rsidRPr="00B83ED4">
        <w:rPr>
          <w:i/>
        </w:rPr>
        <w:t>p</w:t>
      </w:r>
      <w:r w:rsidR="00CF15E7">
        <w:t xml:space="preserve"> &lt; .001</w:t>
      </w:r>
      <w:r w:rsidR="00206F3D" w:rsidRPr="00B83ED4">
        <w:t>.</w:t>
      </w:r>
    </w:p>
    <w:p w14:paraId="641164A4" w14:textId="77777777" w:rsidR="005D0207" w:rsidRDefault="005D0207" w:rsidP="00BF4B90">
      <w:pPr>
        <w:pStyle w:val="Heading2"/>
      </w:pPr>
      <w:r>
        <w:t>Experiment 4</w:t>
      </w:r>
    </w:p>
    <w:p w14:paraId="04F920C1" w14:textId="40F526B9" w:rsidR="0038796E" w:rsidRPr="00FF1216" w:rsidRDefault="0038796E" w:rsidP="00BF4B90">
      <w:r>
        <w:t>Finally, w</w:t>
      </w:r>
      <w:r w:rsidR="005D0207">
        <w:t>e conducted an exact self</w:t>
      </w:r>
      <w:r w:rsidR="00C51C8B">
        <w:t xml:space="preserve">-replication of Experiment 2, using the AMP as the dependent variable, </w:t>
      </w:r>
      <w:r>
        <w:t xml:space="preserve">in order to assess the replicability of the effect on implicit measures of implicit evaluation. </w:t>
      </w:r>
      <w:r w:rsidR="00F54D1B" w:rsidRPr="002D1089">
        <w:rPr>
          <w:lang w:val="en-IE"/>
        </w:rPr>
        <w:t>333</w:t>
      </w:r>
      <w:r w:rsidRPr="002D1089">
        <w:rPr>
          <w:lang w:val="en-IE"/>
        </w:rPr>
        <w:t xml:space="preserve"> participants met inclusion and exclusion criteria </w:t>
      </w:r>
      <w:r w:rsidRPr="002D1089">
        <w:t>(</w:t>
      </w:r>
      <w:r w:rsidRPr="002D1089">
        <w:rPr>
          <w:i/>
        </w:rPr>
        <w:t>M</w:t>
      </w:r>
      <w:r w:rsidRPr="002D1089">
        <w:rPr>
          <w:vertAlign w:val="subscript"/>
        </w:rPr>
        <w:t>age</w:t>
      </w:r>
      <w:r w:rsidR="00F54D1B" w:rsidRPr="002D1089">
        <w:t xml:space="preserve"> = 36.2</w:t>
      </w:r>
      <w:r w:rsidRPr="002D1089">
        <w:t xml:space="preserve">, </w:t>
      </w:r>
      <w:r w:rsidRPr="002D1089">
        <w:rPr>
          <w:i/>
        </w:rPr>
        <w:t>SD</w:t>
      </w:r>
      <w:r w:rsidR="00F54D1B" w:rsidRPr="002D1089">
        <w:t xml:space="preserve"> = 12.6</w:t>
      </w:r>
      <w:r w:rsidR="002D1089" w:rsidRPr="002D1089">
        <w:t>; 178 women, 156</w:t>
      </w:r>
      <w:r w:rsidRPr="002D1089">
        <w:t xml:space="preserve"> men)</w:t>
      </w:r>
      <w:r w:rsidR="00E12FE1">
        <w:t>, 43 participants were excluded</w:t>
      </w:r>
      <w:r w:rsidRPr="002D1089">
        <w:t>.</w:t>
      </w:r>
      <w:r w:rsidRPr="002D1089">
        <w:rPr>
          <w:lang w:val="en-IE"/>
        </w:rPr>
        <w:t xml:space="preserve"> </w:t>
      </w:r>
      <w:r w:rsidRPr="002D1089">
        <w:t>As hypothesized</w:t>
      </w:r>
      <w:r w:rsidR="00C51C8B" w:rsidRPr="002D1089">
        <w:t xml:space="preserve"> and consistent with Experiment 2</w:t>
      </w:r>
      <w:r w:rsidRPr="002D1089">
        <w:t>, AMP effects differed between t</w:t>
      </w:r>
      <w:r w:rsidR="002D1089" w:rsidRPr="002D1089">
        <w:t>he two IAT conditions, OR = 0.94, 95% CI [0.92, 0.97</w:t>
      </w:r>
      <w:r w:rsidRPr="002D1089">
        <w:t xml:space="preserve">], </w:t>
      </w:r>
      <w:r w:rsidRPr="002D1089">
        <w:rPr>
          <w:i/>
        </w:rPr>
        <w:t>p</w:t>
      </w:r>
      <w:r w:rsidRPr="002D1089">
        <w:t xml:space="preserve"> &lt; .001, with participants in the Race IAT condition demonstrating more negative implicit evaluations of the Black people than the Flowers-Insects IAT condition.</w:t>
      </w:r>
      <w:r>
        <w:t xml:space="preserve"> </w:t>
      </w:r>
      <w:r w:rsidR="003D1BB0">
        <w:t>Self-report ratings of B</w:t>
      </w:r>
      <w:r w:rsidR="003D1BB0" w:rsidRPr="00B83ED4">
        <w:t xml:space="preserve">lack people’s faces were more positive when they previously completed a Race IAT than a Flowers-Insects IAT, </w:t>
      </w:r>
      <w:r w:rsidR="003D1BB0" w:rsidRPr="00B83ED4">
        <w:rPr>
          <w:i/>
        </w:rPr>
        <w:t>B</w:t>
      </w:r>
      <w:r w:rsidR="003D1BB0">
        <w:t xml:space="preserve"> = 0.08, 95% CI = [0.08, 0.28], β = 0.17, 95% CI [0.08, 0.25</w:t>
      </w:r>
      <w:r w:rsidR="003D1BB0" w:rsidRPr="00B83ED4">
        <w:t xml:space="preserve">], </w:t>
      </w:r>
      <w:r w:rsidR="003D1BB0" w:rsidRPr="00B83ED4">
        <w:rPr>
          <w:i/>
        </w:rPr>
        <w:t>p</w:t>
      </w:r>
      <w:r w:rsidR="003D1BB0" w:rsidRPr="00B83ED4">
        <w:t xml:space="preserve"> = .004.</w:t>
      </w:r>
    </w:p>
    <w:p w14:paraId="7FA6E768" w14:textId="07F72349" w:rsidR="00350F34" w:rsidRDefault="00B577CA" w:rsidP="00BF4B90">
      <w:pPr>
        <w:pStyle w:val="Heading1"/>
      </w:pPr>
      <w:r>
        <w:t>D</w:t>
      </w:r>
      <w:r w:rsidR="00B17A7A">
        <w:t>iscussion</w:t>
      </w:r>
    </w:p>
    <w:p w14:paraId="0E9B914E" w14:textId="251E5F97" w:rsidR="00FB4A46" w:rsidRDefault="003D759E" w:rsidP="004D6256">
      <w:r>
        <w:t xml:space="preserve">Results from </w:t>
      </w:r>
      <w:r w:rsidR="00C51C8B">
        <w:t>four</w:t>
      </w:r>
      <w:r>
        <w:t xml:space="preserve"> studies demonstrated that</w:t>
      </w:r>
      <w:r w:rsidR="008017FD">
        <w:t xml:space="preserve"> </w:t>
      </w:r>
      <w:r w:rsidR="006A5BFF">
        <w:t>W</w:t>
      </w:r>
      <w:r w:rsidR="00626FFF">
        <w:t xml:space="preserve">hite participants who </w:t>
      </w:r>
      <w:r>
        <w:t>complet</w:t>
      </w:r>
      <w:r w:rsidR="00626FFF">
        <w:t>ed</w:t>
      </w:r>
      <w:r>
        <w:t xml:space="preserve"> a Race IAT </w:t>
      </w:r>
      <w:r w:rsidR="00626FFF">
        <w:t xml:space="preserve">showed larger </w:t>
      </w:r>
      <w:r w:rsidR="00201321">
        <w:t>negative</w:t>
      </w:r>
      <w:r>
        <w:t xml:space="preserve"> </w:t>
      </w:r>
      <w:r w:rsidR="00201321">
        <w:t xml:space="preserve">automatic evaluations of Black people </w:t>
      </w:r>
      <w:r>
        <w:t>o</w:t>
      </w:r>
      <w:r w:rsidR="006452C3">
        <w:t>n a subsequent implicit measure</w:t>
      </w:r>
      <w:r w:rsidR="00626FFF">
        <w:t xml:space="preserve"> compared to those who completed a Flower-Insects IAT</w:t>
      </w:r>
      <w:r w:rsidR="006452C3">
        <w:t xml:space="preserve">. </w:t>
      </w:r>
      <w:r w:rsidR="006A5BFF">
        <w:t xml:space="preserve">Merely completing a Race IAT therefore changes the implicit attitudes it intends to assess. </w:t>
      </w:r>
      <w:r w:rsidR="006452C3">
        <w:t xml:space="preserve">This result </w:t>
      </w:r>
      <w:r w:rsidR="00D35ADC">
        <w:t>was observed when the</w:t>
      </w:r>
      <w:r w:rsidR="006452C3">
        <w:t xml:space="preserve"> </w:t>
      </w:r>
      <w:r w:rsidR="00201321">
        <w:t xml:space="preserve">outcome </w:t>
      </w:r>
      <w:r w:rsidR="001A6FDF">
        <w:t>measure</w:t>
      </w:r>
      <w:r w:rsidR="008655F5">
        <w:t xml:space="preserve"> </w:t>
      </w:r>
      <w:r w:rsidR="007B052E">
        <w:t xml:space="preserve">did (SC-IAT) or did not (AMP) </w:t>
      </w:r>
      <w:r w:rsidR="00201321">
        <w:t xml:space="preserve">share procedural </w:t>
      </w:r>
      <w:r w:rsidR="001A6FDF">
        <w:t xml:space="preserve">similarities </w:t>
      </w:r>
      <w:r w:rsidR="00201321">
        <w:t xml:space="preserve">with the IAT, </w:t>
      </w:r>
      <w:r w:rsidR="007B052E">
        <w:t xml:space="preserve">suggesting </w:t>
      </w:r>
      <w:r w:rsidR="001A6FDF">
        <w:t xml:space="preserve">that the effects were </w:t>
      </w:r>
      <w:r w:rsidR="007B052E">
        <w:t xml:space="preserve">not simply </w:t>
      </w:r>
      <w:r w:rsidR="001A6FDF">
        <w:t>a carryover eff</w:t>
      </w:r>
      <w:r w:rsidR="00C20D4B">
        <w:t xml:space="preserve">ect from the training task. </w:t>
      </w:r>
      <w:r w:rsidR="00B35FFE">
        <w:t xml:space="preserve">Additionally, by controlling for differences in self-reported baseline racism, results </w:t>
      </w:r>
      <w:r w:rsidR="00A25A80">
        <w:t>were</w:t>
      </w:r>
      <w:r w:rsidR="00B35FFE">
        <w:t xml:space="preserve"> </w:t>
      </w:r>
      <w:r w:rsidR="004C3D30">
        <w:t xml:space="preserve">not </w:t>
      </w:r>
      <w:r w:rsidR="00B35FFE">
        <w:t xml:space="preserve">due to baselines differences between </w:t>
      </w:r>
      <w:r w:rsidR="004C3D30">
        <w:t>group</w:t>
      </w:r>
      <w:r w:rsidR="00033548">
        <w:t>s</w:t>
      </w:r>
      <w:r w:rsidR="00B35FFE">
        <w:t xml:space="preserve">. </w:t>
      </w:r>
      <w:r w:rsidR="00033548">
        <w:t xml:space="preserve">This </w:t>
      </w:r>
      <w:r w:rsidR="00A26026">
        <w:t xml:space="preserve">learning </w:t>
      </w:r>
      <w:r>
        <w:t xml:space="preserve">effect </w:t>
      </w:r>
      <w:r w:rsidR="00033548">
        <w:t>did not appear to generalize</w:t>
      </w:r>
      <w:r w:rsidR="008655F5">
        <w:t xml:space="preserve"> </w:t>
      </w:r>
      <w:r w:rsidR="00A26026">
        <w:t xml:space="preserve">to </w:t>
      </w:r>
      <w:r w:rsidR="004C3D30">
        <w:t>another</w:t>
      </w:r>
      <w:r w:rsidR="008655F5">
        <w:t xml:space="preserve"> </w:t>
      </w:r>
      <w:r w:rsidR="00033548">
        <w:t xml:space="preserve">measure of </w:t>
      </w:r>
      <w:r w:rsidR="00FB4A46">
        <w:t xml:space="preserve">non-evaluative automatic racial behaviour </w:t>
      </w:r>
      <w:r w:rsidR="004C3D30">
        <w:t>(</w:t>
      </w:r>
      <w:r w:rsidR="00FB4A46">
        <w:t>Shooter B</w:t>
      </w:r>
      <w:r w:rsidR="00A26026">
        <w:t>ias</w:t>
      </w:r>
      <w:r w:rsidR="00FB4A46">
        <w:t xml:space="preserve"> task</w:t>
      </w:r>
      <w:r w:rsidR="004C3D30">
        <w:t>)</w:t>
      </w:r>
      <w:r w:rsidR="00337C1F">
        <w:t xml:space="preserve">, </w:t>
      </w:r>
      <w:r w:rsidR="00033548">
        <w:t xml:space="preserve">suggesting the </w:t>
      </w:r>
      <w:r w:rsidR="004C3D30">
        <w:t xml:space="preserve">boundaries of the effect’s </w:t>
      </w:r>
      <w:r w:rsidR="00337C1F">
        <w:t>generalizability</w:t>
      </w:r>
      <w:r w:rsidR="000A49BE">
        <w:t>.</w:t>
      </w:r>
      <w:r w:rsidR="004C3D30">
        <w:t xml:space="preserve"> </w:t>
      </w:r>
      <w:r w:rsidR="00337C1F">
        <w:t xml:space="preserve">Finally, a successful direct self-replication demonstrated the effect’s robustness. </w:t>
      </w:r>
      <w:r w:rsidR="000142C4">
        <w:t xml:space="preserve">Mixed results were found </w:t>
      </w:r>
      <w:r w:rsidR="004759CF">
        <w:t xml:space="preserve">across studies </w:t>
      </w:r>
      <w:r w:rsidR="003E0858">
        <w:t xml:space="preserve">for change on </w:t>
      </w:r>
      <w:r w:rsidR="000142C4">
        <w:t xml:space="preserve">the self-report ratings of Black </w:t>
      </w:r>
      <w:r w:rsidR="007B052E">
        <w:t xml:space="preserve">individuals </w:t>
      </w:r>
      <w:r w:rsidR="00764FE4">
        <w:t xml:space="preserve">and </w:t>
      </w:r>
      <w:r w:rsidR="001F0BA5">
        <w:t>were</w:t>
      </w:r>
      <w:r w:rsidR="00764FE4">
        <w:t xml:space="preserve"> therefore not over interpreted, but may speak to the general pattern of the limitations of self-reports in socially sensitive domains</w:t>
      </w:r>
      <w:r w:rsidR="00096E5D">
        <w:t xml:space="preserve"> due to demand characteristics</w:t>
      </w:r>
      <w:r w:rsidR="00764FE4">
        <w:t xml:space="preserve"> </w:t>
      </w:r>
      <w:r w:rsidR="00764FE4">
        <w:fldChar w:fldCharType="begin"/>
      </w:r>
      <w:r w:rsidR="00764FE4">
        <w:instrText xml:space="preserve"> ADDIN ZOTERO_ITEM CSL_CITATION {"citationID":"6oy5jgyj","properties":{"formattedCitation":"(Nosek, 2007)","plainCitation":"(Nosek, 2007)","noteIndex":0},"citationItems":[{"id":8176,"uris":["http://zotero.org/users/1687755/items/7YVJMBKJ"],"uri":["http://zotero.org/users/1687755/items/7YVJMBKJ"],"itemData":{"id":8176,"type":"article-journal","title":"Implicit–Explicit Relations","container-title":"Current Directions in Psychological Science","page":"65-69","volume":"16","issue":"2","source":"Crossref","abstract":"Mental process and mental experience are not the same thing. The former is the operation of the mind; the latter is the subjective life that emerges from that operation. In social evaluation, implicit and explicit attitudes express this distinction. Although it is clear that they are not the same, how they differ is not. Across content domains, implicit and explicit attitude measures show substantial variability in the strength of correspondence, ranging from near zero to strongly positive. Variation in controllability, intentionality, awareness, or efﬁciency is thought to differentiate implicit and explicit attitudes. Dual-process theories and empirical evidence for moderating inﬂuences of implicit–explicit attitude relations provide a framework for comprehending relations between the operation and the experience of the mind.","DOI":"10.1111/j.1467-8721.2007.00477.x","ISSN":"0963-7214, 1467-8721","language":"en","author":[{"family":"Nosek","given":"Brian A."}],"issued":{"date-parts":[["2007",4]]}}}],"schema":"https://github.com/citation-style-language/schema/raw/master/csl-citation.json"} </w:instrText>
      </w:r>
      <w:r w:rsidR="00764FE4">
        <w:fldChar w:fldCharType="separate"/>
      </w:r>
      <w:r w:rsidR="00764FE4">
        <w:rPr>
          <w:noProof/>
        </w:rPr>
        <w:t>(Nosek, 2007)</w:t>
      </w:r>
      <w:r w:rsidR="00764FE4">
        <w:fldChar w:fldCharType="end"/>
      </w:r>
      <w:r w:rsidR="00764FE4">
        <w:t>.</w:t>
      </w:r>
    </w:p>
    <w:p w14:paraId="0F46C1DF" w14:textId="2C412B6E" w:rsidR="00A95C24" w:rsidRDefault="00FB4A46" w:rsidP="008200F5">
      <w:r>
        <w:t xml:space="preserve">Results add to </w:t>
      </w:r>
      <w:r w:rsidR="008717B0">
        <w:t>findings elsewhere</w:t>
      </w:r>
      <w:r>
        <w:t xml:space="preserve"> suggest</w:t>
      </w:r>
      <w:r w:rsidR="007B052E">
        <w:t>ing</w:t>
      </w:r>
      <w:r w:rsidR="008717B0">
        <w:t xml:space="preserve"> that the IAT functions as a training as well as a testing task, </w:t>
      </w:r>
      <w:r w:rsidR="00BA0971">
        <w:t>which</w:t>
      </w:r>
      <w:r w:rsidR="008717B0">
        <w:t xml:space="preserve"> can </w:t>
      </w:r>
      <w:r w:rsidR="00E6122D">
        <w:t xml:space="preserve">not only </w:t>
      </w:r>
      <w:r w:rsidR="008717B0">
        <w:t xml:space="preserve">establish </w:t>
      </w:r>
      <w:r>
        <w:t xml:space="preserve">automatic </w:t>
      </w:r>
      <w:r w:rsidR="008717B0">
        <w:t xml:space="preserve">evaluations towards novel stimuli but also change existing </w:t>
      </w:r>
      <w:r w:rsidR="00E6122D">
        <w:t xml:space="preserve">automatic racial evaluations </w:t>
      </w:r>
      <w:r>
        <w:fldChar w:fldCharType="begin"/>
      </w:r>
      <w:r w:rsidR="000A0B39">
        <w:instrText xml:space="preserve"> ADDIN ZOTERO_ITEM CSL_CITATION {"citationID":"WwBaWZTU","properties":{"formattedCitation":"(Hussey &amp; De Houwer, 2018)","plainCitation":"(Hussey &amp; De Houwer, 2018)","noteIndex":0},"citationItems":[{"id":4972,"uris":["http://zotero.org/users/1687755/items/FKV58PAS"],"uri":["http://zotero.org/users/1687755/items/FKV58PAS"],"itemData":{"id":4972,"type":"article-journal","title":"The Implicit Association Test as an analogical learning task","container-title":"Experimental Psychology","page":"Accepted manuscript","DOI":"10.31234/osf.io/yug9h","author":[{"family":"Hussey","given":"Ian"},{"family":"De Houwer","given":"Jan"}],"issued":{"date-parts":[["2018"]]}}}],"schema":"https://github.com/citation-style-language/schema/raw/master/csl-citation.json"} </w:instrText>
      </w:r>
      <w:r>
        <w:fldChar w:fldCharType="separate"/>
      </w:r>
      <w:r>
        <w:rPr>
          <w:noProof/>
        </w:rPr>
        <w:t>(Hussey &amp; De Houwer, 2018)</w:t>
      </w:r>
      <w:r>
        <w:fldChar w:fldCharType="end"/>
      </w:r>
      <w:r w:rsidR="008717B0">
        <w:t xml:space="preserve">. Furthermore, </w:t>
      </w:r>
      <w:r w:rsidR="007345DC">
        <w:t xml:space="preserve">changes in automatic evaluations of the racial out-group were </w:t>
      </w:r>
      <w:r w:rsidR="002D5A00">
        <w:t xml:space="preserve">consistent </w:t>
      </w:r>
      <w:r w:rsidR="00BA0971">
        <w:t xml:space="preserve">with </w:t>
      </w:r>
      <w:r w:rsidR="007B052E">
        <w:t xml:space="preserve">the idea that this was </w:t>
      </w:r>
      <w:r w:rsidR="00BA0971">
        <w:t xml:space="preserve">due </w:t>
      </w:r>
      <w:r w:rsidR="00C14C7D">
        <w:t xml:space="preserve">to the </w:t>
      </w:r>
      <w:r w:rsidR="002D5A00">
        <w:t xml:space="preserve">analogical </w:t>
      </w:r>
      <w:r w:rsidR="00747D63">
        <w:t xml:space="preserve">relational structure among the IAT’s </w:t>
      </w:r>
      <w:r w:rsidR="003015CF">
        <w:t xml:space="preserve">four </w:t>
      </w:r>
      <w:r w:rsidR="00747D63">
        <w:t xml:space="preserve">concept </w:t>
      </w:r>
      <w:r w:rsidR="002D5A00">
        <w:t>categories</w:t>
      </w:r>
      <w:r w:rsidR="00A12289">
        <w:t xml:space="preserve"> </w:t>
      </w:r>
      <w:r w:rsidR="00C14C7D">
        <w:t>(e.g., “</w:t>
      </w:r>
      <w:r w:rsidR="00C14C7D" w:rsidRPr="00C14C7D">
        <w:t>White is t</w:t>
      </w:r>
      <w:r w:rsidR="00C14C7D">
        <w:t>o Black as positive is negative”)</w:t>
      </w:r>
      <w:r w:rsidR="00A42781">
        <w:t xml:space="preserve">. </w:t>
      </w:r>
    </w:p>
    <w:p w14:paraId="07329691" w14:textId="09F9ABA4" w:rsidR="00AF3033" w:rsidRPr="00587B57" w:rsidRDefault="00581472" w:rsidP="00587B57">
      <w:pPr>
        <w:rPr>
          <w:color w:val="FF0000"/>
        </w:rPr>
      </w:pPr>
      <w:r>
        <w:t>E</w:t>
      </w:r>
      <w:r w:rsidR="00307744" w:rsidRPr="00704723">
        <w:t xml:space="preserve">vidence </w:t>
      </w:r>
      <w:r>
        <w:t>suggests</w:t>
      </w:r>
      <w:r w:rsidR="00307744" w:rsidRPr="00704723">
        <w:t xml:space="preserve"> that attempts to change implicit attitudes do not show </w:t>
      </w:r>
      <w:r>
        <w:t xml:space="preserve">lasting effects </w:t>
      </w:r>
      <w:r w:rsidR="00307744" w:rsidRPr="00704723">
        <w:t xml:space="preserve">over time </w:t>
      </w:r>
      <w:r w:rsidR="00307744" w:rsidRPr="00704723">
        <w:fldChar w:fldCharType="begin"/>
      </w:r>
      <w:r w:rsidR="00307744" w:rsidRPr="00704723">
        <w:instrText xml:space="preserve"> ADDIN ZOTERO_ITEM CSL_CITATION {"citationID":"rUDxYQFo","properties":{"formattedCitation":"(Lai et al., 2014, 2016)","plainCitation":"(Lai et al., 2014, 2016)","noteIndex":0},"citationItems":[{"id":5664,"uris":["http://zotero.org/users/1687755/items/8EPBR3G2"],"uri":["http://zotero.org/users/1687755/items/8EPBR3G2"],"itemData":{"id":5664,"type":"article-journal","title":"Reducing implicit racial preferences: I. A comparative investigation of 17 interventions","container-title":"Journal of Experimental Psychology: General","page":"1765-1785","volume":"143","issue":"4","source":"APA PsycNET","abstract":"[Correction Notice: An Erratum for this article was reported in Vol 143(4) of Journal of Experimental Psychology: General (see record 2014-29995-001). The Methods section did not mention an exploratory measure that was included in Study 4 but was not analyzed. The information is provided. The article also includes discrepancies in the ranking of interventions between the first two paragraphs in General Discussion and Figure 1. Figure 1 was correct; the General Discussion was not. Revised text provides the corrected rankings and analyses to include data from Study 4.] Many methods for reducing implicit prejudice have been identified, but little is known about their relative effectiveness. We held a research contest to experimentally compare interventions for reducing the expression of implicit racial prejudice. Teams submitted 17 interventions that were tested an average of 3.70 times each in 4 studies (total N = 17,021), with rules for revising interventions between studies. Eight of 17 interventions were effective at reducing implicit preferences for Whites compared with Blacks, particularly ones that provided experience with counterstereotypical exemplars, used evaluative conditioning methods, and provided strategies to override biases. The other 9 interventions were ineffective, particularly ones that engaged participants with others’ perspectives, asked participants to consider egalitarian values, or induced a positive emotion. The most potent interventions were ones that invoked high self-involvement or linked Black people with positivity and White people with negativity. No intervention consistently reduced explicit racial preferences. Furthermore, intervention effectiveness only weakly extended to implicit preferences for Asians and Hispanics.","DOI":"10.1037/a0036260","ISSN":"1939-2222 0096-3445","shortTitle":"Reducing implicit racial preferences","language":"English","author":[{"family":"Lai","given":"Calvin K."},{"family":"Marini","given":"Maddalena"},{"family":"Lehr","given":"Steven A."},{"family":"Cerruti","given":"Carlo"},{"family":"Shin","given":"Jiyun-Elizabeth L."},{"family":"Joy-Gaba","given":"Jennifer A."},{"family":"Ho","given":"Arnold K."},{"family":"Teachman","given":"Bethany A."},{"family":"Wojcik","given":"Sean P."},{"family":"Koleva","given":"Spassena P."},{"family":"Frazier","given":"Rebecca S."},{"family":"Heiphetz","given":"Larisa"},{"family":"Chen","given":"Eva E."},{"family":"Turner","given":"Rhiannon N."},{"family":"Haidt","given":"Jonathan"},{"family":"Kesebir","given":"Selin"},{"family":"Hawkins","given":"Carlee Beth"},{"family":"Schaefer","given":"Hillary S."},{"family":"Rubichi","given":"Sandro"},{"family":"Sartori","given":"Giuseppe"},{"family":"Dial","given":"Christopher M."},{"family":"Sriram","given":"N."},{"family":"Banaji","given":"Mahzarin R."},{"family":"Nosek","given":"Brian A."}],"issued":{"date-parts":[["2014"]]}}},{"id":6709,"uris":["http://zotero.org/users/1687755/items/82HNEVPT"],"uri":["http://zotero.org/users/1687755/items/82HNEVPT"],"itemData":{"id":6709,"type":"article-journal","title":"Reducing implicit racial preferences: II. Intervention effectiveness across time.","container-title":"Journal of Experimental Psychology: General","page":"1001-1016","volume":"145","issue":"8","source":"CrossRef","DOI":"10.1037/xge0000179","ISSN":"1939-2222, 0096-3445","shortTitle":"Reducing implicit racial preferences","language":"en","author":[{"family":"Lai","given":"Calvin K."},{"family":"Skinner","given":"Allison L."},{"family":"Cooley","given":"Erin"},{"family":"Murrar","given":"Sohad"},{"family":"Brauer","given":"Markus"},{"family":"Devos","given":"Thierry"},{"family":"Calanchini","given":"Jimmy"},{"family":"Xiao","given":"Y. Jenny"},{"family":"Pedram","given":"Christina"},{"family":"Marshburn","given":"Christopher K."},{"family":"Simon","given":"Stefanie"},{"family":"Blanchar","given":"John C."},{"family":"Joy-Gaba","given":"Jennifer A."},{"family":"Conway","given":"John"},{"family":"Redford","given":"Liz"},{"family":"Klein","given":"Rick A."},{"family":"Roussos","given":"Gina"},{"family":"Schellhaas","given":"Fabian M. H."},{"family":"Burns","given":"Mason"},{"family":"Hu","given":"Xiaoqing"},{"family":"McLean","given":"Meghan C."},{"family":"Axt","given":"Jordan R."},{"family":"Asgari","given":"Shaki"},{"family":"Schmidt","given":"Kathleen"},{"family":"Rubinstein","given":"Rachel"},{"family":"Marini","given":"Maddalena"},{"family":"Rubichi","given":"Sandro"},{"family":"Shin","given":"Jiyun-Elizabeth L."},{"family":"Nosek","given":"Brian A."}],"issued":{"date-parts":[["2016"]]}}}],"schema":"https://github.com/citation-style-language/schema/raw/master/csl-citation.json"} </w:instrText>
      </w:r>
      <w:r w:rsidR="00307744" w:rsidRPr="00704723">
        <w:fldChar w:fldCharType="separate"/>
      </w:r>
      <w:r w:rsidR="00307744" w:rsidRPr="00704723">
        <w:rPr>
          <w:noProof/>
        </w:rPr>
        <w:t>(Lai et al., 2014, 2016)</w:t>
      </w:r>
      <w:r w:rsidR="00307744" w:rsidRPr="00704723">
        <w:fldChar w:fldCharType="end"/>
      </w:r>
      <w:r w:rsidR="00307744" w:rsidRPr="00704723">
        <w:t xml:space="preserve">. </w:t>
      </w:r>
      <w:r w:rsidR="007B052E">
        <w:t>T</w:t>
      </w:r>
      <w:r w:rsidR="00307744" w:rsidRPr="00704723">
        <w:t xml:space="preserve">he learning effect observed here is </w:t>
      </w:r>
      <w:r>
        <w:t xml:space="preserve">therefore </w:t>
      </w:r>
      <w:r w:rsidR="00307744" w:rsidRPr="00704723">
        <w:t xml:space="preserve">also </w:t>
      </w:r>
      <w:r w:rsidR="007B052E" w:rsidRPr="00704723">
        <w:t xml:space="preserve">likely </w:t>
      </w:r>
      <w:r w:rsidR="007B052E">
        <w:t xml:space="preserve">to be </w:t>
      </w:r>
      <w:r w:rsidR="00307744" w:rsidRPr="00704723">
        <w:t xml:space="preserve">temporary in nature. However, </w:t>
      </w:r>
      <w:r w:rsidR="00307744">
        <w:t>even temporary effects have important consequences</w:t>
      </w:r>
      <w:r w:rsidR="00400F33">
        <w:t>:</w:t>
      </w:r>
      <w:r w:rsidR="00307744">
        <w:t xml:space="preserve"> </w:t>
      </w:r>
      <w:r w:rsidR="00400F33">
        <w:t>p</w:t>
      </w:r>
      <w:r w:rsidR="00255AA8" w:rsidRPr="00426410">
        <w:t xml:space="preserve">revious research has </w:t>
      </w:r>
      <w:r w:rsidR="007B052E">
        <w:t xml:space="preserve">suggested </w:t>
      </w:r>
      <w:r w:rsidR="00255AA8" w:rsidRPr="00426410">
        <w:t xml:space="preserve">that the order </w:t>
      </w:r>
      <w:r w:rsidR="007B052E">
        <w:t xml:space="preserve">in which </w:t>
      </w:r>
      <w:r w:rsidR="00255AA8" w:rsidRPr="00426410">
        <w:t xml:space="preserve">implicit and explicit measures </w:t>
      </w:r>
      <w:r w:rsidR="007B052E">
        <w:t xml:space="preserve">are administered </w:t>
      </w:r>
      <w:r w:rsidR="001464BF" w:rsidRPr="00426410">
        <w:t>can have an impact on the</w:t>
      </w:r>
      <w:r w:rsidR="007B052E">
        <w:t>ir respective</w:t>
      </w:r>
      <w:r w:rsidR="001464BF" w:rsidRPr="00426410">
        <w:t xml:space="preserve"> </w:t>
      </w:r>
      <w:r w:rsidR="00426410" w:rsidRPr="00426410">
        <w:t xml:space="preserve">results </w:t>
      </w:r>
      <w:r w:rsidR="00575497" w:rsidRPr="00426410">
        <w:fldChar w:fldCharType="begin"/>
      </w:r>
      <w:r w:rsidR="0055156A" w:rsidRPr="00426410">
        <w:instrText xml:space="preserve"> ADDIN ZOTERO_ITEM CSL_CITATION {"citationID":"Qi6X2ygA","properties":{"formattedCitation":"(Hofmann, Gawronski, Gschwendner, Le, &amp; Schmitt, 2005; Nosek et al., 2005)","plainCitation":"(Hofmann, Gawronski, Gschwendner, Le, &amp; Schmitt, 2005; Nosek et al., 2005)","noteIndex":0},"citationItems":[{"id":8408,"uris":["http://zotero.org/users/1687755/items/PB6V7WYC"],"uri":["http://zotero.org/users/1687755/items/PB6V7WYC"],"itemData":{"id":8408,"type":"article-journal","title":"A Meta-Analysis on the Correlation Between the Implicit Association Test and Explicit Self-Report Measures","container-title":"Personality and Social Psychology Bulletin","page":"1369-1385","volume":"31","issue":"10","source":"Crossref","DOI":"10.1177/0146167205275613","ISSN":"0146-1672, 1552-7433","language":"en","author":[{"family":"Hofmann","given":"Wilhelm"},{"family":"Gawronski","given":"Bertram"},{"family":"Gschwendner","given":"Tobias"},{"family":"Le","given":"Huy"},{"family":"Schmitt","given":"Manfred"}],"issued":{"date-parts":[["2005",10]]}}},{"id":774,"uris":["http://zotero.org/users/1687755/items/CDBS6UXD"],"uri":["http://zotero.org/users/1687755/items/CDBS6UXD"],"itemData":{"id":774,"type":"article-journal","title":"Understanding and using the Implicit Association Test: II. Method variables and construct validity","container-title":"Personality &amp; Social Psychology Bulletin","page":"166-180","volume":"31","issue":"2","source":"NCBI PubMed","abstract":"The Implicit Association Test (IAT) assesses relative strengths of four associations involving two pairs of contrasted concepts (e.g., male-female and family-career). In four studies, analyses of data from 11 Web IATs, averaging 12,000 respondents per data set, supported the following conclusions: (a) sorting IAT trials into subsets does not yield conceptually distinct measures; (b) valid IAT measures can be produced using as few as two items to represent each concept; (c) there are conditions for which the administration order of IAT and self-report measures does not alter psychometric properties of either measure; and (d) a known extraneous effect of IAT task block order was sharply reduced by using extra practice trials. Together, these analyses provide additional construct validation for the IAT and suggest practical guidelines to users of the IAT.","DOI":"10.1177/0146167204271418","ISSN":"0146-1672","note":"PMID: 15619590","shortTitle":"Understanding and using the Implicit Association Test","journalAbbreviation":"Pers Soc Psychol Bull","language":"eng","author":[{"family":"Nosek","given":"Brian A."},{"family":"Greenwald","given":"Anthony G."},{"family":"Banaji","given":"Mahzarin R."}],"issued":{"date-parts":[["2005",2]]}}}],"schema":"https://github.com/citation-style-language/schema/raw/master/csl-citation.json"} </w:instrText>
      </w:r>
      <w:r w:rsidR="00575497" w:rsidRPr="00426410">
        <w:fldChar w:fldCharType="separate"/>
      </w:r>
      <w:r w:rsidR="0055156A" w:rsidRPr="00426410">
        <w:rPr>
          <w:noProof/>
        </w:rPr>
        <w:t>(Hofmann, Gawronski, Gschwendner, Le, &amp; Schmitt, 2005; Nosek et al., 2005)</w:t>
      </w:r>
      <w:r w:rsidR="00575497" w:rsidRPr="00426410">
        <w:fldChar w:fldCharType="end"/>
      </w:r>
      <w:r w:rsidR="0055156A" w:rsidRPr="00426410">
        <w:t xml:space="preserve">, </w:t>
      </w:r>
      <w:r w:rsidR="007B052E">
        <w:t xml:space="preserve">yet </w:t>
      </w:r>
      <w:r w:rsidR="0055156A" w:rsidRPr="00426410">
        <w:t xml:space="preserve">has </w:t>
      </w:r>
      <w:r w:rsidR="002364D9">
        <w:t xml:space="preserve">not </w:t>
      </w:r>
      <w:r w:rsidR="0055156A" w:rsidRPr="00426410">
        <w:t xml:space="preserve">suggested </w:t>
      </w:r>
      <w:r w:rsidR="002364D9">
        <w:t xml:space="preserve">the </w:t>
      </w:r>
      <w:r w:rsidR="0055156A" w:rsidRPr="00426410">
        <w:t xml:space="preserve">learning pathway </w:t>
      </w:r>
      <w:r w:rsidR="007B052E">
        <w:t xml:space="preserve">via </w:t>
      </w:r>
      <w:r w:rsidR="002364D9">
        <w:t>which this occur</w:t>
      </w:r>
      <w:r w:rsidR="007B052E">
        <w:t>s</w:t>
      </w:r>
      <w:r w:rsidR="0055156A" w:rsidRPr="00426410">
        <w:t xml:space="preserve">. </w:t>
      </w:r>
      <w:r w:rsidR="007B052E">
        <w:t xml:space="preserve">Our </w:t>
      </w:r>
      <w:r w:rsidR="0055156A" w:rsidRPr="00426410">
        <w:t xml:space="preserve">results provide </w:t>
      </w:r>
      <w:r w:rsidR="007B052E">
        <w:t>an explanation</w:t>
      </w:r>
      <w:r w:rsidR="00C3259D">
        <w:t>:</w:t>
      </w:r>
      <w:r w:rsidR="00891611">
        <w:t xml:space="preserve"> </w:t>
      </w:r>
      <w:r w:rsidR="00A16191">
        <w:t>completing an IAT</w:t>
      </w:r>
      <w:r w:rsidR="00891611">
        <w:t xml:space="preserve"> </w:t>
      </w:r>
      <w:r w:rsidR="007B052E">
        <w:t xml:space="preserve">influenced </w:t>
      </w:r>
      <w:r w:rsidR="00891611">
        <w:t xml:space="preserve">the attitudes it wishes to assess, and may therefore influence </w:t>
      </w:r>
      <w:r w:rsidR="009F217A">
        <w:t>responses</w:t>
      </w:r>
      <w:r w:rsidR="00891611">
        <w:t xml:space="preserve"> on a subsequent task or the association between perfo</w:t>
      </w:r>
      <w:r w:rsidR="00C3259D">
        <w:t>rmances on different tasks.</w:t>
      </w:r>
      <w:r w:rsidR="00A16191">
        <w:t xml:space="preserve"> T</w:t>
      </w:r>
      <w:r w:rsidR="00C3259D">
        <w:t>hese results</w:t>
      </w:r>
      <w:r w:rsidR="00891611">
        <w:t xml:space="preserve"> </w:t>
      </w:r>
      <w:r w:rsidR="00A16191">
        <w:t>highlight</w:t>
      </w:r>
      <w:r w:rsidR="00891611">
        <w:t xml:space="preserve"> a </w:t>
      </w:r>
      <w:r w:rsidR="004E6596">
        <w:t xml:space="preserve">more general need </w:t>
      </w:r>
      <w:r w:rsidR="00891611">
        <w:t xml:space="preserve">to </w:t>
      </w:r>
      <w:r w:rsidR="004E6596">
        <w:t xml:space="preserve">consider </w:t>
      </w:r>
      <w:r w:rsidR="00891611">
        <w:t>the magnitude and direction of training</w:t>
      </w:r>
      <w:r w:rsidR="004E6596">
        <w:t xml:space="preserve"> effects</w:t>
      </w:r>
      <w:r w:rsidR="00891611">
        <w:t xml:space="preserve"> </w:t>
      </w:r>
      <w:r w:rsidR="00C3259D">
        <w:t xml:space="preserve">induced by </w:t>
      </w:r>
      <w:r w:rsidR="004E6596">
        <w:t xml:space="preserve">psychological assessment </w:t>
      </w:r>
      <w:r w:rsidR="00891611">
        <w:t>measures</w:t>
      </w:r>
      <w:r w:rsidR="00C3259D">
        <w:t xml:space="preserve">. </w:t>
      </w:r>
      <w:r w:rsidR="007B052E">
        <w:t>F</w:t>
      </w:r>
      <w:r w:rsidR="00704723" w:rsidRPr="00AE32FC">
        <w:t xml:space="preserve">uture research </w:t>
      </w:r>
      <w:r w:rsidR="007B052E">
        <w:t xml:space="preserve">could </w:t>
      </w:r>
      <w:r w:rsidR="00704723" w:rsidRPr="00AE32FC">
        <w:t xml:space="preserve">examine </w:t>
      </w:r>
      <w:r w:rsidR="00CA1E3A" w:rsidRPr="00AE32FC">
        <w:t xml:space="preserve">individual differences in </w:t>
      </w:r>
      <w:r w:rsidR="00F37CC7" w:rsidRPr="00AE32FC">
        <w:t>susceptibility</w:t>
      </w:r>
      <w:r w:rsidR="00124990" w:rsidRPr="00AE32FC">
        <w:t xml:space="preserve"> to these learning effects</w:t>
      </w:r>
      <w:r w:rsidR="007B052E">
        <w:t xml:space="preserve"> (e.g., </w:t>
      </w:r>
      <w:r w:rsidR="00704723" w:rsidRPr="00AE32FC">
        <w:t xml:space="preserve">based on analogical ability or </w:t>
      </w:r>
      <w:r w:rsidR="00AE32FC" w:rsidRPr="00AE32FC">
        <w:t>the tendency to search for deeper structure</w:t>
      </w:r>
      <w:r w:rsidR="007B052E">
        <w:t>;</w:t>
      </w:r>
      <w:r w:rsidR="00AE32FC" w:rsidRPr="00AE32FC">
        <w:t xml:space="preserve"> </w:t>
      </w:r>
      <w:r w:rsidR="00704723" w:rsidRPr="00AE32FC">
        <w:fldChar w:fldCharType="begin"/>
      </w:r>
      <w:r w:rsidR="00307744">
        <w:instrText xml:space="preserve"> ADDIN ZOTERO_ITEM CSL_CITATION {"citationID":"pJWk0wDu","properties":{"formattedCitation":"(e.g., Cacioppo, Petty, &amp; Kao, 1984)","plainCitation":"(e.g., Cacioppo, Petty, &amp; Kao, 1984)","noteIndex":0},"citationItems":[{"id":5308,"uris":["http://zotero.org/users/1687755/items/ITT32NIJ"],"uri":["http://zotero.org/users/1687755/items/ITT32NIJ"],"itemData":{"id":5308,"type":"article-journal","title":"The efficient assessment of need for cognition","container-title":"Journal of Personality Assessment","page":"306-307","volume":"48","issue":"3","source":"PubMed","abstract":"A short form for assessing individual differences in need for cognition is described.","DOI":"10.1207/s15327752jpa4803_13","ISSN":"0022-3891","note":"PMID: 16367530","journalAbbreviation":"J Pers Assess","language":"eng","author":[{"family":"Cacioppo","given":"J. T."},{"family":"Petty","given":"R. E."},{"family":"Kao","given":"C. F."}],"issued":{"date-parts":[["1984",6]]}},"prefix":"e.g., "}],"schema":"https://github.com/citation-style-language/schema/raw/master/csl-citation.json"} </w:instrText>
      </w:r>
      <w:r w:rsidR="00704723" w:rsidRPr="00AE32FC">
        <w:fldChar w:fldCharType="separate"/>
      </w:r>
      <w:r w:rsidR="00307744">
        <w:rPr>
          <w:noProof/>
        </w:rPr>
        <w:t>Cacioppo, Petty, &amp; Kao, 1984)</w:t>
      </w:r>
      <w:r w:rsidR="00704723" w:rsidRPr="00AE32FC">
        <w:fldChar w:fldCharType="end"/>
      </w:r>
      <w:r w:rsidR="00124990" w:rsidRPr="00AE32FC">
        <w:t>.</w:t>
      </w:r>
      <w:r w:rsidR="005F7F61" w:rsidRPr="00332FAF">
        <w:rPr>
          <w:color w:val="FF0000"/>
        </w:rPr>
        <w:t xml:space="preserve"> </w:t>
      </w:r>
    </w:p>
    <w:p w14:paraId="70C47890" w14:textId="77777777" w:rsidR="00AE32FC" w:rsidRDefault="00AE32FC">
      <w:pPr>
        <w:jc w:val="left"/>
      </w:pPr>
      <w:r>
        <w:br w:type="page"/>
      </w:r>
    </w:p>
    <w:p w14:paraId="3AC6FE6F" w14:textId="1CC5F13D" w:rsidR="00AF3033" w:rsidRDefault="00AF3033" w:rsidP="00795CE5">
      <w:pPr>
        <w:ind w:firstLine="0"/>
        <w:jc w:val="center"/>
      </w:pPr>
      <w:r>
        <w:t>References</w:t>
      </w:r>
    </w:p>
    <w:p w14:paraId="3E0E42FD" w14:textId="77777777" w:rsidR="00D168C3" w:rsidRPr="00D168C3" w:rsidRDefault="00581823" w:rsidP="00D168C3">
      <w:pPr>
        <w:pStyle w:val="Bibliography"/>
      </w:pPr>
      <w:r>
        <w:fldChar w:fldCharType="begin"/>
      </w:r>
      <w:r w:rsidR="00FB6063">
        <w:instrText xml:space="preserve"> ADDIN ZOTERO_BIBL {"uncited":[],"omitted":[],"custom":[]} CSL_BIBLIOGRAPHY </w:instrText>
      </w:r>
      <w:r>
        <w:fldChar w:fldCharType="separate"/>
      </w:r>
      <w:r w:rsidR="00D168C3" w:rsidRPr="00D168C3">
        <w:t xml:space="preserve">Blades, C. A., Stritzke, W. G. K., Page, A. C., &amp; Brown, J. D. (2018). The benefits and risks of asking research participants about suicide: A meta-analysis of the impact of exposure to suicide-related content. </w:t>
      </w:r>
      <w:r w:rsidR="00D168C3" w:rsidRPr="00D168C3">
        <w:rPr>
          <w:i/>
          <w:iCs/>
        </w:rPr>
        <w:t>Clinical Psychology Review</w:t>
      </w:r>
      <w:r w:rsidR="00D168C3" w:rsidRPr="00D168C3">
        <w:t>. https://doi.org/10.1016/j.cpr.2018.07.001</w:t>
      </w:r>
    </w:p>
    <w:p w14:paraId="442CC398" w14:textId="77777777" w:rsidR="00D168C3" w:rsidRPr="00D168C3" w:rsidRDefault="00D168C3" w:rsidP="00D168C3">
      <w:pPr>
        <w:pStyle w:val="Bibliography"/>
      </w:pPr>
      <w:r w:rsidRPr="00D168C3">
        <w:t xml:space="preserve">Cacioppo, J. T., Petty, R. E., &amp; Kao, C. F. (1984). The efficient assessment of need for cognition. </w:t>
      </w:r>
      <w:r w:rsidRPr="00D168C3">
        <w:rPr>
          <w:i/>
          <w:iCs/>
        </w:rPr>
        <w:t>Journal of Personality Assessment</w:t>
      </w:r>
      <w:r w:rsidRPr="00D168C3">
        <w:t xml:space="preserve">, </w:t>
      </w:r>
      <w:r w:rsidRPr="00D168C3">
        <w:rPr>
          <w:i/>
          <w:iCs/>
        </w:rPr>
        <w:t>48</w:t>
      </w:r>
      <w:r w:rsidRPr="00D168C3">
        <w:t>(3), 306–307. https://doi.org/10.1207/s15327752jpa4803_13</w:t>
      </w:r>
    </w:p>
    <w:p w14:paraId="04587657" w14:textId="77777777" w:rsidR="00D168C3" w:rsidRPr="00D168C3" w:rsidRDefault="00D168C3" w:rsidP="00D168C3">
      <w:pPr>
        <w:pStyle w:val="Bibliography"/>
      </w:pPr>
      <w:r w:rsidRPr="00D168C3">
        <w:t xml:space="preserve">Correll, J., Hudson, S. M., Guillermo, S., &amp; Ma, D. S. (2014). The Police Officer’s Dilemma: A Decade of Research on Racial Bias in the Decision to Shoot. </w:t>
      </w:r>
      <w:r w:rsidRPr="00D168C3">
        <w:rPr>
          <w:i/>
          <w:iCs/>
        </w:rPr>
        <w:t>Social and Personality Psychology Compass</w:t>
      </w:r>
      <w:r w:rsidRPr="00D168C3">
        <w:t xml:space="preserve">, </w:t>
      </w:r>
      <w:r w:rsidRPr="00D168C3">
        <w:rPr>
          <w:i/>
          <w:iCs/>
        </w:rPr>
        <w:t>8</w:t>
      </w:r>
      <w:r w:rsidRPr="00D168C3">
        <w:t>(5), 201–213. https://doi.org/10.1111/spc3.12099</w:t>
      </w:r>
    </w:p>
    <w:p w14:paraId="50C08C18" w14:textId="77777777" w:rsidR="00D168C3" w:rsidRPr="00D168C3" w:rsidRDefault="00D168C3" w:rsidP="00D168C3">
      <w:pPr>
        <w:pStyle w:val="Bibliography"/>
      </w:pPr>
      <w:r w:rsidRPr="00D168C3">
        <w:t xml:space="preserve">Gentner, D., &amp; Smith, L. A. (2013). Analogical learning and reasoning. In D. Reisberg (Ed.), </w:t>
      </w:r>
      <w:r w:rsidRPr="00D168C3">
        <w:rPr>
          <w:i/>
          <w:iCs/>
        </w:rPr>
        <w:t>The Oxford Handbook of Cognitive Psychology</w:t>
      </w:r>
      <w:r w:rsidRPr="00D168C3">
        <w:t xml:space="preserve"> (1st ed., pp. 668–681). New York, NY: Oxford University Press.</w:t>
      </w:r>
    </w:p>
    <w:p w14:paraId="05CB602B" w14:textId="77777777" w:rsidR="00D168C3" w:rsidRPr="00D168C3" w:rsidRDefault="00D168C3" w:rsidP="00D168C3">
      <w:pPr>
        <w:pStyle w:val="Bibliography"/>
      </w:pPr>
      <w:r w:rsidRPr="00D168C3">
        <w:t xml:space="preserve">Greenwald, A. G., McGhee, D. E., &amp; Schwartz, J. L. (1998). Measuring individual differences in implicit cognition: the Implicit Association Test. </w:t>
      </w:r>
      <w:r w:rsidRPr="00D168C3">
        <w:rPr>
          <w:i/>
          <w:iCs/>
        </w:rPr>
        <w:t>Journal of Personality and Social Psychology</w:t>
      </w:r>
      <w:r w:rsidRPr="00D168C3">
        <w:t xml:space="preserve">, </w:t>
      </w:r>
      <w:r w:rsidRPr="00D168C3">
        <w:rPr>
          <w:i/>
          <w:iCs/>
        </w:rPr>
        <w:t>74</w:t>
      </w:r>
      <w:r w:rsidRPr="00D168C3">
        <w:t>(6), 1464–1480. https://doi.org/10.1037/0022-3514.74.6.1464</w:t>
      </w:r>
    </w:p>
    <w:p w14:paraId="6635173A" w14:textId="77777777" w:rsidR="00D168C3" w:rsidRPr="00D168C3" w:rsidRDefault="00D168C3" w:rsidP="00D168C3">
      <w:pPr>
        <w:pStyle w:val="Bibliography"/>
      </w:pPr>
      <w:r w:rsidRPr="00D168C3">
        <w:t xml:space="preserve">Greenwald, A. G., Nosek, B. A., &amp; Banaji, M. R. (2003). Understanding and using the Implicit Association Test: I. An improved scoring algorithm. </w:t>
      </w:r>
      <w:r w:rsidRPr="00D168C3">
        <w:rPr>
          <w:i/>
          <w:iCs/>
        </w:rPr>
        <w:t>Journal of Personality and Social Psychology</w:t>
      </w:r>
      <w:r w:rsidRPr="00D168C3">
        <w:t xml:space="preserve">, </w:t>
      </w:r>
      <w:r w:rsidRPr="00D168C3">
        <w:rPr>
          <w:i/>
          <w:iCs/>
        </w:rPr>
        <w:t>85</w:t>
      </w:r>
      <w:r w:rsidRPr="00D168C3">
        <w:t>(2), 197–216. https://doi.org/10.1037/0022-3514.85.2.197</w:t>
      </w:r>
    </w:p>
    <w:p w14:paraId="1DC90276" w14:textId="77777777" w:rsidR="00D168C3" w:rsidRPr="00D168C3" w:rsidRDefault="00D168C3" w:rsidP="00D168C3">
      <w:pPr>
        <w:pStyle w:val="Bibliography"/>
      </w:pPr>
      <w:r w:rsidRPr="00D168C3">
        <w:t>Heisenberg, W. (1958). Physics and philosophy.</w:t>
      </w:r>
    </w:p>
    <w:p w14:paraId="43701C0B" w14:textId="77777777" w:rsidR="00D168C3" w:rsidRPr="00D168C3" w:rsidRDefault="00D168C3" w:rsidP="00D168C3">
      <w:pPr>
        <w:pStyle w:val="Bibliography"/>
      </w:pPr>
      <w:r w:rsidRPr="00D168C3">
        <w:t xml:space="preserve">Hofmann, W., Gawronski, B., Gschwendner, T., Le, H., &amp; Schmitt, M. (2005). A Meta-Analysis on the Correlation Between the Implicit Association Test and Explicit Self-Report Measures. </w:t>
      </w:r>
      <w:r w:rsidRPr="00D168C3">
        <w:rPr>
          <w:i/>
          <w:iCs/>
        </w:rPr>
        <w:t>Personality and Social Psychology Bulletin</w:t>
      </w:r>
      <w:r w:rsidRPr="00D168C3">
        <w:t xml:space="preserve">, </w:t>
      </w:r>
      <w:r w:rsidRPr="00D168C3">
        <w:rPr>
          <w:i/>
          <w:iCs/>
        </w:rPr>
        <w:t>31</w:t>
      </w:r>
      <w:r w:rsidRPr="00D168C3">
        <w:t>(10), 1369–1385. https://doi.org/10.1177/0146167205275613</w:t>
      </w:r>
    </w:p>
    <w:p w14:paraId="3EF0AE29" w14:textId="77777777" w:rsidR="00D168C3" w:rsidRPr="00D168C3" w:rsidRDefault="00D168C3" w:rsidP="00D168C3">
      <w:pPr>
        <w:pStyle w:val="Bibliography"/>
      </w:pPr>
      <w:r w:rsidRPr="00D168C3">
        <w:t xml:space="preserve">Hussey, I., &amp; De Houwer, J. (2018). The Implicit Association Test as an analogical learning task. </w:t>
      </w:r>
      <w:r w:rsidRPr="00D168C3">
        <w:rPr>
          <w:i/>
          <w:iCs/>
        </w:rPr>
        <w:t>Experimental Psychology</w:t>
      </w:r>
      <w:r w:rsidRPr="00D168C3">
        <w:t>, Accepted manuscript. https://doi.org/10.31234/osf.io/yug9h</w:t>
      </w:r>
    </w:p>
    <w:p w14:paraId="32561E68" w14:textId="77777777" w:rsidR="00D168C3" w:rsidRPr="00D168C3" w:rsidRDefault="00D168C3" w:rsidP="00D168C3">
      <w:pPr>
        <w:pStyle w:val="Bibliography"/>
      </w:pPr>
      <w:r w:rsidRPr="00D168C3">
        <w:t xml:space="preserve">Karpinski, A., &amp; Steinman, R. B. (2006). The single category implicit association test as a measure of implicit social cognition. </w:t>
      </w:r>
      <w:r w:rsidRPr="00D168C3">
        <w:rPr>
          <w:i/>
          <w:iCs/>
        </w:rPr>
        <w:t>Journal of Personality and Social Psychology</w:t>
      </w:r>
      <w:r w:rsidRPr="00D168C3">
        <w:t xml:space="preserve">, </w:t>
      </w:r>
      <w:r w:rsidRPr="00D168C3">
        <w:rPr>
          <w:i/>
          <w:iCs/>
        </w:rPr>
        <w:t>91</w:t>
      </w:r>
      <w:r w:rsidRPr="00D168C3">
        <w:t>(1), 16–32. https://doi.org/10.1037/0022-3514.91.1.16</w:t>
      </w:r>
    </w:p>
    <w:p w14:paraId="2CD94882" w14:textId="77777777" w:rsidR="00D168C3" w:rsidRPr="00D168C3" w:rsidRDefault="00D168C3" w:rsidP="00D168C3">
      <w:pPr>
        <w:pStyle w:val="Bibliography"/>
      </w:pPr>
      <w:r w:rsidRPr="00D168C3">
        <w:t xml:space="preserve">Lai, C. K., Marini, M., Lehr, S. A., Cerruti, C., Shin, J.-E. L., Joy-Gaba, J. A., … Nosek, B. A. (2014). Reducing implicit racial preferences: I. A comparative investigation of 17 interventions. </w:t>
      </w:r>
      <w:r w:rsidRPr="00D168C3">
        <w:rPr>
          <w:i/>
          <w:iCs/>
        </w:rPr>
        <w:t>Journal of Experimental Psychology: General</w:t>
      </w:r>
      <w:r w:rsidRPr="00D168C3">
        <w:t xml:space="preserve">, </w:t>
      </w:r>
      <w:r w:rsidRPr="00D168C3">
        <w:rPr>
          <w:i/>
          <w:iCs/>
        </w:rPr>
        <w:t>143</w:t>
      </w:r>
      <w:r w:rsidRPr="00D168C3">
        <w:t>(4), 1765–1785. https://doi.org/10.1037/a0036260</w:t>
      </w:r>
    </w:p>
    <w:p w14:paraId="26BF7D11" w14:textId="77777777" w:rsidR="00D168C3" w:rsidRPr="00D168C3" w:rsidRDefault="00D168C3" w:rsidP="00D168C3">
      <w:pPr>
        <w:pStyle w:val="Bibliography"/>
      </w:pPr>
      <w:r w:rsidRPr="00D168C3">
        <w:t xml:space="preserve">Lai, C. K., Skinner, A. L., Cooley, E., Murrar, S., Brauer, M., Devos, T., … Nosek, B. A. (2016). Reducing implicit racial preferences: II. Intervention effectiveness across time. </w:t>
      </w:r>
      <w:r w:rsidRPr="00D168C3">
        <w:rPr>
          <w:i/>
          <w:iCs/>
        </w:rPr>
        <w:t>Journal of Experimental Psychology: General</w:t>
      </w:r>
      <w:r w:rsidRPr="00D168C3">
        <w:t xml:space="preserve">, </w:t>
      </w:r>
      <w:r w:rsidRPr="00D168C3">
        <w:rPr>
          <w:i/>
          <w:iCs/>
        </w:rPr>
        <w:t>145</w:t>
      </w:r>
      <w:r w:rsidRPr="00D168C3">
        <w:t>(8), 1001–1016. https://doi.org/10.1037/xge0000179</w:t>
      </w:r>
    </w:p>
    <w:p w14:paraId="1B2DC6DA" w14:textId="77777777" w:rsidR="00D168C3" w:rsidRPr="00D168C3" w:rsidRDefault="00D168C3" w:rsidP="00D168C3">
      <w:pPr>
        <w:pStyle w:val="Bibliography"/>
      </w:pPr>
      <w:r w:rsidRPr="00D168C3">
        <w:t xml:space="preserve">McConahay, J. B. (1986). Modern racism, ambivalence, and the modern racism scale. In J. F. Dovidio &amp; S. L. Gaertner (Eds.), </w:t>
      </w:r>
      <w:r w:rsidRPr="00D168C3">
        <w:rPr>
          <w:i/>
          <w:iCs/>
        </w:rPr>
        <w:t>Prejudice, Discrimination, and Racism</w:t>
      </w:r>
      <w:r w:rsidRPr="00D168C3">
        <w:t xml:space="preserve"> (pp. 91–125). San Diego, CA: Academic Press.</w:t>
      </w:r>
    </w:p>
    <w:p w14:paraId="46324C39" w14:textId="77777777" w:rsidR="00D168C3" w:rsidRPr="00D168C3" w:rsidRDefault="00D168C3" w:rsidP="00D168C3">
      <w:pPr>
        <w:pStyle w:val="Bibliography"/>
      </w:pPr>
      <w:r w:rsidRPr="00D168C3">
        <w:t xml:space="preserve">Nosek, B. A. (2007). Implicit–Explicit Relations. </w:t>
      </w:r>
      <w:r w:rsidRPr="00D168C3">
        <w:rPr>
          <w:i/>
          <w:iCs/>
        </w:rPr>
        <w:t>Current Directions in Psychological Science</w:t>
      </w:r>
      <w:r w:rsidRPr="00D168C3">
        <w:t xml:space="preserve">, </w:t>
      </w:r>
      <w:r w:rsidRPr="00D168C3">
        <w:rPr>
          <w:i/>
          <w:iCs/>
        </w:rPr>
        <w:t>16</w:t>
      </w:r>
      <w:r w:rsidRPr="00D168C3">
        <w:t>(2), 65–69. https://doi.org/10.1111/j.1467-8721.2007.00477.x</w:t>
      </w:r>
    </w:p>
    <w:p w14:paraId="12A2F4EF" w14:textId="77777777" w:rsidR="00D168C3" w:rsidRPr="00D168C3" w:rsidRDefault="00D168C3" w:rsidP="00D168C3">
      <w:pPr>
        <w:pStyle w:val="Bibliography"/>
      </w:pPr>
      <w:r w:rsidRPr="00D168C3">
        <w:t xml:space="preserve">Nosek, B. A., Greenwald, A. G., &amp; Banaji, M. R. (2005). Understanding and using the Implicit Association Test: II. Method variables and construct validity. </w:t>
      </w:r>
      <w:r w:rsidRPr="00D168C3">
        <w:rPr>
          <w:i/>
          <w:iCs/>
        </w:rPr>
        <w:t>Personality &amp; Social Psychology Bulletin</w:t>
      </w:r>
      <w:r w:rsidRPr="00D168C3">
        <w:t xml:space="preserve">, </w:t>
      </w:r>
      <w:r w:rsidRPr="00D168C3">
        <w:rPr>
          <w:i/>
          <w:iCs/>
        </w:rPr>
        <w:t>31</w:t>
      </w:r>
      <w:r w:rsidRPr="00D168C3">
        <w:t>(2), 166–180. https://doi.org/10.1177/0146167204271418</w:t>
      </w:r>
    </w:p>
    <w:p w14:paraId="109B4094" w14:textId="77777777" w:rsidR="00D168C3" w:rsidRPr="00D168C3" w:rsidRDefault="00D168C3" w:rsidP="00D168C3">
      <w:pPr>
        <w:pStyle w:val="Bibliography"/>
      </w:pPr>
      <w:r w:rsidRPr="00D168C3">
        <w:t xml:space="preserve">Payne, K., Cheng, C. M., Govorun, O., &amp; Stewart, B. D. (2005). An inkblot for attitudes: Affect misattribution as implicit measurement. </w:t>
      </w:r>
      <w:r w:rsidRPr="00D168C3">
        <w:rPr>
          <w:i/>
          <w:iCs/>
        </w:rPr>
        <w:t>Journal of Personality and Social Psychology</w:t>
      </w:r>
      <w:r w:rsidRPr="00D168C3">
        <w:t xml:space="preserve">, </w:t>
      </w:r>
      <w:r w:rsidRPr="00D168C3">
        <w:rPr>
          <w:i/>
          <w:iCs/>
        </w:rPr>
        <w:t>89</w:t>
      </w:r>
      <w:r w:rsidRPr="00D168C3">
        <w:t>(3), 277–293. https://doi.org/10.1037/0022-3514.89.3.277</w:t>
      </w:r>
    </w:p>
    <w:p w14:paraId="2F0939BF" w14:textId="77777777" w:rsidR="00D168C3" w:rsidRPr="00D168C3" w:rsidRDefault="00D168C3" w:rsidP="00D168C3">
      <w:pPr>
        <w:pStyle w:val="Bibliography"/>
      </w:pPr>
      <w:r w:rsidRPr="00D168C3">
        <w:t xml:space="preserve">Payne, K., Krosnick, J. A., Pasek, J., Lelkes, Y., Akhtar, O., &amp; Tompson, T. (2010). Implicit and explicit prejudice in the 2008 American presidential election. </w:t>
      </w:r>
      <w:r w:rsidRPr="00D168C3">
        <w:rPr>
          <w:i/>
          <w:iCs/>
        </w:rPr>
        <w:t>Journal of Experimental Social Psychology</w:t>
      </w:r>
      <w:r w:rsidRPr="00D168C3">
        <w:t xml:space="preserve">, </w:t>
      </w:r>
      <w:r w:rsidRPr="00D168C3">
        <w:rPr>
          <w:i/>
          <w:iCs/>
        </w:rPr>
        <w:t>46</w:t>
      </w:r>
      <w:r w:rsidRPr="00D168C3">
        <w:t>(2), 367–374. https://doi.org/10.1016/j.jesp.2009.11.001</w:t>
      </w:r>
    </w:p>
    <w:p w14:paraId="0FF90EE9" w14:textId="77777777" w:rsidR="00D168C3" w:rsidRPr="00D168C3" w:rsidRDefault="00D168C3" w:rsidP="00D168C3">
      <w:pPr>
        <w:pStyle w:val="Bibliography"/>
      </w:pPr>
      <w:r w:rsidRPr="00D168C3">
        <w:t xml:space="preserve">Vorauer, J. D. (2012). Completing the Implicit Association Test Reduces Positive Intergroup Interaction Behavior. </w:t>
      </w:r>
      <w:r w:rsidRPr="00D168C3">
        <w:rPr>
          <w:i/>
          <w:iCs/>
        </w:rPr>
        <w:t>Psychological Science</w:t>
      </w:r>
      <w:r w:rsidRPr="00D168C3">
        <w:t xml:space="preserve">, </w:t>
      </w:r>
      <w:r w:rsidRPr="00D168C3">
        <w:rPr>
          <w:i/>
          <w:iCs/>
        </w:rPr>
        <w:t>23</w:t>
      </w:r>
      <w:r w:rsidRPr="00D168C3">
        <w:t>(10), 1168–1175. https://doi.org/10.1177/0956797612440457</w:t>
      </w:r>
    </w:p>
    <w:p w14:paraId="60BDAECC" w14:textId="77777777" w:rsidR="00D168C3" w:rsidRPr="00D168C3" w:rsidRDefault="00D168C3" w:rsidP="00D168C3">
      <w:pPr>
        <w:pStyle w:val="Bibliography"/>
      </w:pPr>
      <w:r w:rsidRPr="00D168C3">
        <w:t xml:space="preserve">Xu, F. K., Nosek, B. A., &amp; Greenwald, A. G. (2014). Psychology data from the Race Implicit Association Test on the Project Implicit Demo website. </w:t>
      </w:r>
      <w:r w:rsidRPr="00D168C3">
        <w:rPr>
          <w:i/>
          <w:iCs/>
        </w:rPr>
        <w:t>Journal of Open Psychology Data</w:t>
      </w:r>
      <w:r w:rsidRPr="00D168C3">
        <w:t xml:space="preserve">, </w:t>
      </w:r>
      <w:r w:rsidRPr="00D168C3">
        <w:rPr>
          <w:i/>
          <w:iCs/>
        </w:rPr>
        <w:t>2</w:t>
      </w:r>
      <w:r w:rsidRPr="00D168C3">
        <w:t>(1). https://doi.org/10.5334/jopd.ac</w:t>
      </w:r>
    </w:p>
    <w:p w14:paraId="67E7C41D" w14:textId="77777777" w:rsidR="00D168C3" w:rsidRPr="00D168C3" w:rsidRDefault="00D168C3" w:rsidP="00D168C3">
      <w:pPr>
        <w:pStyle w:val="Bibliography"/>
      </w:pPr>
      <w:r w:rsidRPr="00D168C3">
        <w:t xml:space="preserve">Yudkin, D. A., &amp; Bavel, J. V. (2018, January 20). The Roots of Implicit Bias. </w:t>
      </w:r>
      <w:r w:rsidRPr="00D168C3">
        <w:rPr>
          <w:i/>
          <w:iCs/>
        </w:rPr>
        <w:t>The New York Times</w:t>
      </w:r>
      <w:r w:rsidRPr="00D168C3">
        <w:t>. Retrieved from https://www.nytimes.com/2016/12/09/opinion/sunday/the-roots-of-implicit-bias.html</w:t>
      </w:r>
    </w:p>
    <w:p w14:paraId="2EB07B32" w14:textId="466BE185" w:rsidR="00105DE3" w:rsidRDefault="00581823" w:rsidP="00BF4B90">
      <w:r>
        <w:fldChar w:fldCharType="end"/>
      </w:r>
    </w:p>
    <w:sectPr w:rsidR="00105DE3" w:rsidSect="00BF217F">
      <w:headerReference w:type="default" r:id="rId12"/>
      <w:headerReference w:type="first" r:id="rId13"/>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0BFAD3" w14:textId="77777777" w:rsidR="000F5403" w:rsidRDefault="000F5403" w:rsidP="00BF4B90">
      <w:r>
        <w:separator/>
      </w:r>
    </w:p>
  </w:endnote>
  <w:endnote w:type="continuationSeparator" w:id="0">
    <w:p w14:paraId="03361F47" w14:textId="77777777" w:rsidR="000F5403" w:rsidRDefault="000F5403" w:rsidP="00BF4B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B546E9" w14:textId="77777777" w:rsidR="000F5403" w:rsidRDefault="000F5403" w:rsidP="00BF4B90">
      <w:r>
        <w:separator/>
      </w:r>
    </w:p>
  </w:footnote>
  <w:footnote w:type="continuationSeparator" w:id="0">
    <w:p w14:paraId="5CF5A357" w14:textId="77777777" w:rsidR="000F5403" w:rsidRDefault="000F5403" w:rsidP="00BF4B9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C4F8C2" w14:textId="6174C8E7" w:rsidR="000F5403" w:rsidRDefault="000F5403" w:rsidP="00BF4B90">
    <w:pPr>
      <w:pStyle w:val="Header"/>
    </w:pPr>
    <w:r>
      <w:t>RACE IAT INCREASES RACIAL BIAS</w:t>
    </w:r>
    <w:r>
      <w:rPr>
        <w:rStyle w:val="Strong"/>
      </w:rPr>
      <w:t xml:space="preserve"> </w:t>
    </w: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745B1E">
      <w:rPr>
        <w:rStyle w:val="Strong"/>
        <w:noProof/>
      </w:rPr>
      <w:t>2</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0EE99E" w14:textId="2ADDB139" w:rsidR="000F5403" w:rsidRPr="00471C92" w:rsidRDefault="000F5403" w:rsidP="00BF4B90">
    <w:pPr>
      <w:pStyle w:val="Header"/>
      <w:rPr>
        <w:rStyle w:val="Strong"/>
        <w:caps w:val="0"/>
      </w:rPr>
    </w:pPr>
    <w:r>
      <w:t>Running head: RACE IAT INCREASES RACIAL BIAS</w:t>
    </w:r>
    <w:r>
      <w:rPr>
        <w:rStyle w:val="Strong"/>
      </w:rPr>
      <w:t xml:space="preserve"> </w:t>
    </w:r>
    <w:r>
      <w:rPr>
        <w:rStyle w:val="Strong"/>
      </w:rPr>
      <w:ptab w:relativeTo="margin" w:alignment="right" w:leader="none"/>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7D3A5D61"/>
    <w:multiLevelType w:val="hybridMultilevel"/>
    <w:tmpl w:val="AFE8FE42"/>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an">
    <w15:presenceInfo w15:providerId="None" w15:userId="S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9"/>
  <w:defaultTabStop w:val="720"/>
  <w:hyphenationZone w:val="425"/>
  <w:characterSpacingControl w:val="doNotCompress"/>
  <w:footnotePr>
    <w:pos w:val="beneathText"/>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3033"/>
    <w:rsid w:val="00001BF0"/>
    <w:rsid w:val="00001DA4"/>
    <w:rsid w:val="00002CC3"/>
    <w:rsid w:val="000039D2"/>
    <w:rsid w:val="00004287"/>
    <w:rsid w:val="00004A0B"/>
    <w:rsid w:val="00007468"/>
    <w:rsid w:val="00007D2A"/>
    <w:rsid w:val="000103C2"/>
    <w:rsid w:val="00010873"/>
    <w:rsid w:val="00012159"/>
    <w:rsid w:val="00013E54"/>
    <w:rsid w:val="000142C4"/>
    <w:rsid w:val="00014BA8"/>
    <w:rsid w:val="00014E01"/>
    <w:rsid w:val="000150AE"/>
    <w:rsid w:val="000161ED"/>
    <w:rsid w:val="00017589"/>
    <w:rsid w:val="00017B81"/>
    <w:rsid w:val="00021964"/>
    <w:rsid w:val="00021CBD"/>
    <w:rsid w:val="00021CD9"/>
    <w:rsid w:val="000224BC"/>
    <w:rsid w:val="00022E47"/>
    <w:rsid w:val="00022F1C"/>
    <w:rsid w:val="00024CC0"/>
    <w:rsid w:val="000276B8"/>
    <w:rsid w:val="00030B2A"/>
    <w:rsid w:val="00033548"/>
    <w:rsid w:val="00033B2D"/>
    <w:rsid w:val="00033D44"/>
    <w:rsid w:val="000350ED"/>
    <w:rsid w:val="00035416"/>
    <w:rsid w:val="0004178C"/>
    <w:rsid w:val="000418E4"/>
    <w:rsid w:val="000431BF"/>
    <w:rsid w:val="00047193"/>
    <w:rsid w:val="00047AF6"/>
    <w:rsid w:val="00050406"/>
    <w:rsid w:val="00056DF2"/>
    <w:rsid w:val="0005714B"/>
    <w:rsid w:val="00060E2A"/>
    <w:rsid w:val="00061DA6"/>
    <w:rsid w:val="0006290F"/>
    <w:rsid w:val="00064789"/>
    <w:rsid w:val="000701F4"/>
    <w:rsid w:val="00070B46"/>
    <w:rsid w:val="00073711"/>
    <w:rsid w:val="00073A85"/>
    <w:rsid w:val="00075D5B"/>
    <w:rsid w:val="000763BD"/>
    <w:rsid w:val="0007747D"/>
    <w:rsid w:val="0008251E"/>
    <w:rsid w:val="0008398D"/>
    <w:rsid w:val="00084D27"/>
    <w:rsid w:val="00090B75"/>
    <w:rsid w:val="00092313"/>
    <w:rsid w:val="000951E6"/>
    <w:rsid w:val="000960DB"/>
    <w:rsid w:val="000967F8"/>
    <w:rsid w:val="00096E5D"/>
    <w:rsid w:val="000A022F"/>
    <w:rsid w:val="000A0B39"/>
    <w:rsid w:val="000A1034"/>
    <w:rsid w:val="000A2187"/>
    <w:rsid w:val="000A367F"/>
    <w:rsid w:val="000A427C"/>
    <w:rsid w:val="000A49BE"/>
    <w:rsid w:val="000A52C0"/>
    <w:rsid w:val="000A573C"/>
    <w:rsid w:val="000A5EC1"/>
    <w:rsid w:val="000B3522"/>
    <w:rsid w:val="000B4092"/>
    <w:rsid w:val="000B59C7"/>
    <w:rsid w:val="000B5D25"/>
    <w:rsid w:val="000B6955"/>
    <w:rsid w:val="000B70B1"/>
    <w:rsid w:val="000B73E1"/>
    <w:rsid w:val="000C028A"/>
    <w:rsid w:val="000C338F"/>
    <w:rsid w:val="000C4ADB"/>
    <w:rsid w:val="000C5F7E"/>
    <w:rsid w:val="000C6319"/>
    <w:rsid w:val="000C66A3"/>
    <w:rsid w:val="000D0DB6"/>
    <w:rsid w:val="000D0EE8"/>
    <w:rsid w:val="000D0F9B"/>
    <w:rsid w:val="000D1205"/>
    <w:rsid w:val="000D3677"/>
    <w:rsid w:val="000D3F7B"/>
    <w:rsid w:val="000E03BB"/>
    <w:rsid w:val="000E2D42"/>
    <w:rsid w:val="000E428C"/>
    <w:rsid w:val="000E42B7"/>
    <w:rsid w:val="000F1188"/>
    <w:rsid w:val="000F15B8"/>
    <w:rsid w:val="000F2C91"/>
    <w:rsid w:val="000F5403"/>
    <w:rsid w:val="000F7FEC"/>
    <w:rsid w:val="001004A0"/>
    <w:rsid w:val="0010084A"/>
    <w:rsid w:val="00104767"/>
    <w:rsid w:val="00105051"/>
    <w:rsid w:val="00105443"/>
    <w:rsid w:val="00105824"/>
    <w:rsid w:val="00105DE3"/>
    <w:rsid w:val="001069BC"/>
    <w:rsid w:val="001079A8"/>
    <w:rsid w:val="00110BD8"/>
    <w:rsid w:val="001112FB"/>
    <w:rsid w:val="00112FC7"/>
    <w:rsid w:val="001146D6"/>
    <w:rsid w:val="00114738"/>
    <w:rsid w:val="00115663"/>
    <w:rsid w:val="00116976"/>
    <w:rsid w:val="00116AC3"/>
    <w:rsid w:val="00116BE5"/>
    <w:rsid w:val="001206EA"/>
    <w:rsid w:val="001220EB"/>
    <w:rsid w:val="0012307E"/>
    <w:rsid w:val="00124990"/>
    <w:rsid w:val="00124C67"/>
    <w:rsid w:val="00126B5C"/>
    <w:rsid w:val="001300CC"/>
    <w:rsid w:val="001316C4"/>
    <w:rsid w:val="0013242A"/>
    <w:rsid w:val="00132A38"/>
    <w:rsid w:val="00133BFA"/>
    <w:rsid w:val="001345BA"/>
    <w:rsid w:val="00136B26"/>
    <w:rsid w:val="00136CF5"/>
    <w:rsid w:val="00140EAA"/>
    <w:rsid w:val="0014191C"/>
    <w:rsid w:val="00144056"/>
    <w:rsid w:val="001450DC"/>
    <w:rsid w:val="001464BF"/>
    <w:rsid w:val="00147BA5"/>
    <w:rsid w:val="00150887"/>
    <w:rsid w:val="00151916"/>
    <w:rsid w:val="001530A0"/>
    <w:rsid w:val="00153971"/>
    <w:rsid w:val="00153E7E"/>
    <w:rsid w:val="001545F4"/>
    <w:rsid w:val="001604DF"/>
    <w:rsid w:val="00161389"/>
    <w:rsid w:val="00161E1D"/>
    <w:rsid w:val="00162F72"/>
    <w:rsid w:val="00163676"/>
    <w:rsid w:val="00163CD4"/>
    <w:rsid w:val="00165573"/>
    <w:rsid w:val="00165783"/>
    <w:rsid w:val="001666E1"/>
    <w:rsid w:val="0016689A"/>
    <w:rsid w:val="00166BD6"/>
    <w:rsid w:val="00167F69"/>
    <w:rsid w:val="00170867"/>
    <w:rsid w:val="00173932"/>
    <w:rsid w:val="00174072"/>
    <w:rsid w:val="00176EB3"/>
    <w:rsid w:val="001774A4"/>
    <w:rsid w:val="00177A1F"/>
    <w:rsid w:val="00181374"/>
    <w:rsid w:val="001821B2"/>
    <w:rsid w:val="0018292A"/>
    <w:rsid w:val="00184BF9"/>
    <w:rsid w:val="00184EE0"/>
    <w:rsid w:val="00185211"/>
    <w:rsid w:val="00186077"/>
    <w:rsid w:val="001863B5"/>
    <w:rsid w:val="00187109"/>
    <w:rsid w:val="001909C3"/>
    <w:rsid w:val="001928BE"/>
    <w:rsid w:val="00192E0C"/>
    <w:rsid w:val="00194CA2"/>
    <w:rsid w:val="0019559D"/>
    <w:rsid w:val="0019631C"/>
    <w:rsid w:val="001A31EC"/>
    <w:rsid w:val="001A596F"/>
    <w:rsid w:val="001A6FDF"/>
    <w:rsid w:val="001B16EA"/>
    <w:rsid w:val="001B23F1"/>
    <w:rsid w:val="001B35CA"/>
    <w:rsid w:val="001B4F1C"/>
    <w:rsid w:val="001C4F7C"/>
    <w:rsid w:val="001C5B8D"/>
    <w:rsid w:val="001C67A9"/>
    <w:rsid w:val="001C7376"/>
    <w:rsid w:val="001D13FA"/>
    <w:rsid w:val="001D1466"/>
    <w:rsid w:val="001D1B11"/>
    <w:rsid w:val="001D2394"/>
    <w:rsid w:val="001D2834"/>
    <w:rsid w:val="001D403C"/>
    <w:rsid w:val="001D53A0"/>
    <w:rsid w:val="001D5C6E"/>
    <w:rsid w:val="001D6B66"/>
    <w:rsid w:val="001D6E2C"/>
    <w:rsid w:val="001D7B0A"/>
    <w:rsid w:val="001D7B4B"/>
    <w:rsid w:val="001D7C48"/>
    <w:rsid w:val="001E02A8"/>
    <w:rsid w:val="001E0A8A"/>
    <w:rsid w:val="001E1BED"/>
    <w:rsid w:val="001E427D"/>
    <w:rsid w:val="001E56ED"/>
    <w:rsid w:val="001F0BA5"/>
    <w:rsid w:val="001F24CA"/>
    <w:rsid w:val="001F3281"/>
    <w:rsid w:val="001F58B0"/>
    <w:rsid w:val="001F63D3"/>
    <w:rsid w:val="00200001"/>
    <w:rsid w:val="0020086E"/>
    <w:rsid w:val="00201321"/>
    <w:rsid w:val="002031C6"/>
    <w:rsid w:val="002057EB"/>
    <w:rsid w:val="00206F3D"/>
    <w:rsid w:val="002111E0"/>
    <w:rsid w:val="0021183D"/>
    <w:rsid w:val="00211D5B"/>
    <w:rsid w:val="0021222A"/>
    <w:rsid w:val="00213AE0"/>
    <w:rsid w:val="0021459E"/>
    <w:rsid w:val="00214E82"/>
    <w:rsid w:val="00215629"/>
    <w:rsid w:val="00215D3F"/>
    <w:rsid w:val="0021693F"/>
    <w:rsid w:val="002169FA"/>
    <w:rsid w:val="0021711A"/>
    <w:rsid w:val="0021742C"/>
    <w:rsid w:val="00220829"/>
    <w:rsid w:val="002216CE"/>
    <w:rsid w:val="0022567D"/>
    <w:rsid w:val="00225765"/>
    <w:rsid w:val="00227D42"/>
    <w:rsid w:val="00230574"/>
    <w:rsid w:val="00231CD9"/>
    <w:rsid w:val="00232630"/>
    <w:rsid w:val="002329F7"/>
    <w:rsid w:val="002338D5"/>
    <w:rsid w:val="002364D9"/>
    <w:rsid w:val="0023668F"/>
    <w:rsid w:val="00236CD0"/>
    <w:rsid w:val="002379A3"/>
    <w:rsid w:val="002402A6"/>
    <w:rsid w:val="00241505"/>
    <w:rsid w:val="00242193"/>
    <w:rsid w:val="0024410C"/>
    <w:rsid w:val="00244F30"/>
    <w:rsid w:val="00246A4C"/>
    <w:rsid w:val="00246E62"/>
    <w:rsid w:val="00255AA8"/>
    <w:rsid w:val="002560B9"/>
    <w:rsid w:val="00256738"/>
    <w:rsid w:val="00263B34"/>
    <w:rsid w:val="002643F5"/>
    <w:rsid w:val="00265367"/>
    <w:rsid w:val="0026662B"/>
    <w:rsid w:val="002726BB"/>
    <w:rsid w:val="0027496C"/>
    <w:rsid w:val="00276A1D"/>
    <w:rsid w:val="00283E45"/>
    <w:rsid w:val="00284C84"/>
    <w:rsid w:val="00291768"/>
    <w:rsid w:val="00296051"/>
    <w:rsid w:val="00296068"/>
    <w:rsid w:val="00297430"/>
    <w:rsid w:val="00297F0D"/>
    <w:rsid w:val="002A1591"/>
    <w:rsid w:val="002A1616"/>
    <w:rsid w:val="002A1E37"/>
    <w:rsid w:val="002A2B55"/>
    <w:rsid w:val="002A2FCE"/>
    <w:rsid w:val="002A31B4"/>
    <w:rsid w:val="002A33BF"/>
    <w:rsid w:val="002A3D43"/>
    <w:rsid w:val="002A4C15"/>
    <w:rsid w:val="002A5920"/>
    <w:rsid w:val="002A6EFC"/>
    <w:rsid w:val="002A764B"/>
    <w:rsid w:val="002B06C7"/>
    <w:rsid w:val="002C4F16"/>
    <w:rsid w:val="002C5BA6"/>
    <w:rsid w:val="002D1089"/>
    <w:rsid w:val="002D4DA4"/>
    <w:rsid w:val="002D5A00"/>
    <w:rsid w:val="002D7545"/>
    <w:rsid w:val="002E1AF8"/>
    <w:rsid w:val="002E22D1"/>
    <w:rsid w:val="002E2533"/>
    <w:rsid w:val="002E3A30"/>
    <w:rsid w:val="002E452E"/>
    <w:rsid w:val="002E7F10"/>
    <w:rsid w:val="002F0044"/>
    <w:rsid w:val="002F04B4"/>
    <w:rsid w:val="002F1797"/>
    <w:rsid w:val="002F2D17"/>
    <w:rsid w:val="002F2E52"/>
    <w:rsid w:val="002F391E"/>
    <w:rsid w:val="002F4EDE"/>
    <w:rsid w:val="002F78F1"/>
    <w:rsid w:val="003000DD"/>
    <w:rsid w:val="003015CF"/>
    <w:rsid w:val="00301F76"/>
    <w:rsid w:val="0030389E"/>
    <w:rsid w:val="003066E1"/>
    <w:rsid w:val="00307084"/>
    <w:rsid w:val="00307744"/>
    <w:rsid w:val="0031028F"/>
    <w:rsid w:val="00311171"/>
    <w:rsid w:val="00311367"/>
    <w:rsid w:val="003140A1"/>
    <w:rsid w:val="00320E72"/>
    <w:rsid w:val="003217A9"/>
    <w:rsid w:val="00322074"/>
    <w:rsid w:val="00323E1C"/>
    <w:rsid w:val="0032571C"/>
    <w:rsid w:val="00325D36"/>
    <w:rsid w:val="0033007B"/>
    <w:rsid w:val="0033160A"/>
    <w:rsid w:val="003317AB"/>
    <w:rsid w:val="00332FAF"/>
    <w:rsid w:val="00333539"/>
    <w:rsid w:val="00334DD4"/>
    <w:rsid w:val="003358BD"/>
    <w:rsid w:val="00336C14"/>
    <w:rsid w:val="00336E95"/>
    <w:rsid w:val="003378C0"/>
    <w:rsid w:val="00337C1F"/>
    <w:rsid w:val="003400A7"/>
    <w:rsid w:val="00341413"/>
    <w:rsid w:val="00341A5B"/>
    <w:rsid w:val="003437B0"/>
    <w:rsid w:val="003466BB"/>
    <w:rsid w:val="00350F34"/>
    <w:rsid w:val="00351D85"/>
    <w:rsid w:val="0035282A"/>
    <w:rsid w:val="00352F5A"/>
    <w:rsid w:val="003539C3"/>
    <w:rsid w:val="003540C1"/>
    <w:rsid w:val="003554D6"/>
    <w:rsid w:val="00360487"/>
    <w:rsid w:val="00360A97"/>
    <w:rsid w:val="00360D24"/>
    <w:rsid w:val="00362AE1"/>
    <w:rsid w:val="003643E8"/>
    <w:rsid w:val="00364645"/>
    <w:rsid w:val="003652CE"/>
    <w:rsid w:val="00365D01"/>
    <w:rsid w:val="00366400"/>
    <w:rsid w:val="00367AED"/>
    <w:rsid w:val="00370EBD"/>
    <w:rsid w:val="00371C8B"/>
    <w:rsid w:val="003733B0"/>
    <w:rsid w:val="00375669"/>
    <w:rsid w:val="003766DA"/>
    <w:rsid w:val="00376812"/>
    <w:rsid w:val="003808CC"/>
    <w:rsid w:val="00380CC2"/>
    <w:rsid w:val="003825B6"/>
    <w:rsid w:val="00382B67"/>
    <w:rsid w:val="003834F5"/>
    <w:rsid w:val="00385DD4"/>
    <w:rsid w:val="0038669F"/>
    <w:rsid w:val="0038796E"/>
    <w:rsid w:val="00390E29"/>
    <w:rsid w:val="0039271B"/>
    <w:rsid w:val="003927EF"/>
    <w:rsid w:val="00397E86"/>
    <w:rsid w:val="003A013A"/>
    <w:rsid w:val="003A0425"/>
    <w:rsid w:val="003A0704"/>
    <w:rsid w:val="003A2B2C"/>
    <w:rsid w:val="003A3DD6"/>
    <w:rsid w:val="003A50BB"/>
    <w:rsid w:val="003A6669"/>
    <w:rsid w:val="003B078E"/>
    <w:rsid w:val="003B36F3"/>
    <w:rsid w:val="003C33AF"/>
    <w:rsid w:val="003C3920"/>
    <w:rsid w:val="003C441C"/>
    <w:rsid w:val="003C5D9E"/>
    <w:rsid w:val="003C6208"/>
    <w:rsid w:val="003C666C"/>
    <w:rsid w:val="003C6B85"/>
    <w:rsid w:val="003C7038"/>
    <w:rsid w:val="003D05F0"/>
    <w:rsid w:val="003D1754"/>
    <w:rsid w:val="003D1BB0"/>
    <w:rsid w:val="003D4240"/>
    <w:rsid w:val="003D48E0"/>
    <w:rsid w:val="003D58B1"/>
    <w:rsid w:val="003D6903"/>
    <w:rsid w:val="003D759E"/>
    <w:rsid w:val="003D778D"/>
    <w:rsid w:val="003E0858"/>
    <w:rsid w:val="003E16E1"/>
    <w:rsid w:val="003E3278"/>
    <w:rsid w:val="003E32A7"/>
    <w:rsid w:val="003E573E"/>
    <w:rsid w:val="003E5930"/>
    <w:rsid w:val="003E7504"/>
    <w:rsid w:val="003E783C"/>
    <w:rsid w:val="003F0AD9"/>
    <w:rsid w:val="003F4010"/>
    <w:rsid w:val="003F5726"/>
    <w:rsid w:val="003F5D49"/>
    <w:rsid w:val="003F63F7"/>
    <w:rsid w:val="00400F33"/>
    <w:rsid w:val="004130CF"/>
    <w:rsid w:val="004130DD"/>
    <w:rsid w:val="00416AC7"/>
    <w:rsid w:val="00421F9A"/>
    <w:rsid w:val="004230F1"/>
    <w:rsid w:val="00426254"/>
    <w:rsid w:val="00426410"/>
    <w:rsid w:val="00427C85"/>
    <w:rsid w:val="00430DB3"/>
    <w:rsid w:val="00434ACA"/>
    <w:rsid w:val="00437F81"/>
    <w:rsid w:val="004415DD"/>
    <w:rsid w:val="00441778"/>
    <w:rsid w:val="004429A5"/>
    <w:rsid w:val="004473DA"/>
    <w:rsid w:val="00451161"/>
    <w:rsid w:val="00452AA6"/>
    <w:rsid w:val="00453542"/>
    <w:rsid w:val="00455F4B"/>
    <w:rsid w:val="00460623"/>
    <w:rsid w:val="004611B3"/>
    <w:rsid w:val="00463994"/>
    <w:rsid w:val="00464BE0"/>
    <w:rsid w:val="00465F72"/>
    <w:rsid w:val="0046717A"/>
    <w:rsid w:val="00470494"/>
    <w:rsid w:val="00471984"/>
    <w:rsid w:val="00471A52"/>
    <w:rsid w:val="00471C92"/>
    <w:rsid w:val="00472001"/>
    <w:rsid w:val="00472A9F"/>
    <w:rsid w:val="004742F5"/>
    <w:rsid w:val="004743E0"/>
    <w:rsid w:val="00475433"/>
    <w:rsid w:val="004759CF"/>
    <w:rsid w:val="004762F3"/>
    <w:rsid w:val="0047794A"/>
    <w:rsid w:val="00481993"/>
    <w:rsid w:val="00483126"/>
    <w:rsid w:val="004846AA"/>
    <w:rsid w:val="0048519D"/>
    <w:rsid w:val="0048623F"/>
    <w:rsid w:val="00486829"/>
    <w:rsid w:val="004879B3"/>
    <w:rsid w:val="00492881"/>
    <w:rsid w:val="00492ED2"/>
    <w:rsid w:val="004945BC"/>
    <w:rsid w:val="004950BB"/>
    <w:rsid w:val="004960CE"/>
    <w:rsid w:val="00497821"/>
    <w:rsid w:val="004A0509"/>
    <w:rsid w:val="004A06E8"/>
    <w:rsid w:val="004A1DDA"/>
    <w:rsid w:val="004A2A5F"/>
    <w:rsid w:val="004A2FF6"/>
    <w:rsid w:val="004A5081"/>
    <w:rsid w:val="004A6C7E"/>
    <w:rsid w:val="004A76BA"/>
    <w:rsid w:val="004A78F8"/>
    <w:rsid w:val="004B2465"/>
    <w:rsid w:val="004B3206"/>
    <w:rsid w:val="004B34A6"/>
    <w:rsid w:val="004B423F"/>
    <w:rsid w:val="004B6AAA"/>
    <w:rsid w:val="004C23C1"/>
    <w:rsid w:val="004C27E7"/>
    <w:rsid w:val="004C37ED"/>
    <w:rsid w:val="004C385D"/>
    <w:rsid w:val="004C3D30"/>
    <w:rsid w:val="004C5875"/>
    <w:rsid w:val="004C5DA0"/>
    <w:rsid w:val="004C729E"/>
    <w:rsid w:val="004C75A9"/>
    <w:rsid w:val="004D25EB"/>
    <w:rsid w:val="004D3240"/>
    <w:rsid w:val="004D6256"/>
    <w:rsid w:val="004D66E9"/>
    <w:rsid w:val="004D7483"/>
    <w:rsid w:val="004D7965"/>
    <w:rsid w:val="004E1CBE"/>
    <w:rsid w:val="004E45F8"/>
    <w:rsid w:val="004E4F24"/>
    <w:rsid w:val="004E6520"/>
    <w:rsid w:val="004E6596"/>
    <w:rsid w:val="004E7CCC"/>
    <w:rsid w:val="004F30A3"/>
    <w:rsid w:val="004F481C"/>
    <w:rsid w:val="004F7B9B"/>
    <w:rsid w:val="00501D61"/>
    <w:rsid w:val="00502B2F"/>
    <w:rsid w:val="0050451C"/>
    <w:rsid w:val="00504DD1"/>
    <w:rsid w:val="00505337"/>
    <w:rsid w:val="00505EB5"/>
    <w:rsid w:val="00506AC7"/>
    <w:rsid w:val="00506D1C"/>
    <w:rsid w:val="00510CC3"/>
    <w:rsid w:val="005112FE"/>
    <w:rsid w:val="00512627"/>
    <w:rsid w:val="00513C67"/>
    <w:rsid w:val="00515155"/>
    <w:rsid w:val="00515E88"/>
    <w:rsid w:val="005168A7"/>
    <w:rsid w:val="00516E14"/>
    <w:rsid w:val="005231B3"/>
    <w:rsid w:val="005236AF"/>
    <w:rsid w:val="00523948"/>
    <w:rsid w:val="005248B2"/>
    <w:rsid w:val="00526190"/>
    <w:rsid w:val="005271E6"/>
    <w:rsid w:val="005278DC"/>
    <w:rsid w:val="005310FA"/>
    <w:rsid w:val="00531CA8"/>
    <w:rsid w:val="00533551"/>
    <w:rsid w:val="00534465"/>
    <w:rsid w:val="00540E02"/>
    <w:rsid w:val="00542E9B"/>
    <w:rsid w:val="00544EB0"/>
    <w:rsid w:val="005455A5"/>
    <w:rsid w:val="00545B38"/>
    <w:rsid w:val="005469BE"/>
    <w:rsid w:val="00547D27"/>
    <w:rsid w:val="00550B56"/>
    <w:rsid w:val="0055156A"/>
    <w:rsid w:val="00551614"/>
    <w:rsid w:val="005518BA"/>
    <w:rsid w:val="005537E2"/>
    <w:rsid w:val="00554ED5"/>
    <w:rsid w:val="00554F99"/>
    <w:rsid w:val="00556802"/>
    <w:rsid w:val="0056156F"/>
    <w:rsid w:val="005628CC"/>
    <w:rsid w:val="00565B3F"/>
    <w:rsid w:val="0056612D"/>
    <w:rsid w:val="00570591"/>
    <w:rsid w:val="00571C53"/>
    <w:rsid w:val="0057267C"/>
    <w:rsid w:val="00574738"/>
    <w:rsid w:val="00574952"/>
    <w:rsid w:val="00575497"/>
    <w:rsid w:val="0057713D"/>
    <w:rsid w:val="00581472"/>
    <w:rsid w:val="00581823"/>
    <w:rsid w:val="005838C2"/>
    <w:rsid w:val="00584418"/>
    <w:rsid w:val="0058460C"/>
    <w:rsid w:val="00587507"/>
    <w:rsid w:val="00587B57"/>
    <w:rsid w:val="005912EC"/>
    <w:rsid w:val="00592B47"/>
    <w:rsid w:val="0059455D"/>
    <w:rsid w:val="00594901"/>
    <w:rsid w:val="00597656"/>
    <w:rsid w:val="005A1C0E"/>
    <w:rsid w:val="005A4369"/>
    <w:rsid w:val="005A4494"/>
    <w:rsid w:val="005A4824"/>
    <w:rsid w:val="005A53B1"/>
    <w:rsid w:val="005B050A"/>
    <w:rsid w:val="005B0655"/>
    <w:rsid w:val="005B0883"/>
    <w:rsid w:val="005B2B90"/>
    <w:rsid w:val="005B2EDD"/>
    <w:rsid w:val="005B3931"/>
    <w:rsid w:val="005B4109"/>
    <w:rsid w:val="005B4AB8"/>
    <w:rsid w:val="005B756C"/>
    <w:rsid w:val="005B7C43"/>
    <w:rsid w:val="005B7E2B"/>
    <w:rsid w:val="005B7F96"/>
    <w:rsid w:val="005C0098"/>
    <w:rsid w:val="005C097E"/>
    <w:rsid w:val="005C123C"/>
    <w:rsid w:val="005C4662"/>
    <w:rsid w:val="005C5504"/>
    <w:rsid w:val="005C6030"/>
    <w:rsid w:val="005D0207"/>
    <w:rsid w:val="005D3642"/>
    <w:rsid w:val="005D438A"/>
    <w:rsid w:val="005D7A8B"/>
    <w:rsid w:val="005E06B6"/>
    <w:rsid w:val="005E1BBB"/>
    <w:rsid w:val="005E37DF"/>
    <w:rsid w:val="005E4FBB"/>
    <w:rsid w:val="005E5ED6"/>
    <w:rsid w:val="005F0209"/>
    <w:rsid w:val="005F1869"/>
    <w:rsid w:val="005F2651"/>
    <w:rsid w:val="005F6B31"/>
    <w:rsid w:val="005F7F61"/>
    <w:rsid w:val="00603199"/>
    <w:rsid w:val="006053CA"/>
    <w:rsid w:val="00605E03"/>
    <w:rsid w:val="0061037D"/>
    <w:rsid w:val="006125A5"/>
    <w:rsid w:val="00612C49"/>
    <w:rsid w:val="00616A99"/>
    <w:rsid w:val="0061752E"/>
    <w:rsid w:val="00622BE1"/>
    <w:rsid w:val="006247CF"/>
    <w:rsid w:val="00625608"/>
    <w:rsid w:val="006259C5"/>
    <w:rsid w:val="00625AF3"/>
    <w:rsid w:val="00626260"/>
    <w:rsid w:val="00626FFF"/>
    <w:rsid w:val="006275BC"/>
    <w:rsid w:val="00631C72"/>
    <w:rsid w:val="0063264D"/>
    <w:rsid w:val="00637BB3"/>
    <w:rsid w:val="00641033"/>
    <w:rsid w:val="006416F9"/>
    <w:rsid w:val="006422EC"/>
    <w:rsid w:val="00643DF2"/>
    <w:rsid w:val="0064447A"/>
    <w:rsid w:val="00644D85"/>
    <w:rsid w:val="006452C3"/>
    <w:rsid w:val="006460CB"/>
    <w:rsid w:val="0064697D"/>
    <w:rsid w:val="00646DD7"/>
    <w:rsid w:val="00650E53"/>
    <w:rsid w:val="0065263F"/>
    <w:rsid w:val="00653DD0"/>
    <w:rsid w:val="00654356"/>
    <w:rsid w:val="006552FE"/>
    <w:rsid w:val="00655D59"/>
    <w:rsid w:val="006566CA"/>
    <w:rsid w:val="006567D6"/>
    <w:rsid w:val="006570A2"/>
    <w:rsid w:val="00657231"/>
    <w:rsid w:val="00657822"/>
    <w:rsid w:val="0065794E"/>
    <w:rsid w:val="006615BD"/>
    <w:rsid w:val="00661D3A"/>
    <w:rsid w:val="00662195"/>
    <w:rsid w:val="00662343"/>
    <w:rsid w:val="006625DA"/>
    <w:rsid w:val="00662E46"/>
    <w:rsid w:val="006644DA"/>
    <w:rsid w:val="0067046E"/>
    <w:rsid w:val="006845FB"/>
    <w:rsid w:val="00685688"/>
    <w:rsid w:val="006866F1"/>
    <w:rsid w:val="006868DF"/>
    <w:rsid w:val="006908DB"/>
    <w:rsid w:val="00691052"/>
    <w:rsid w:val="00691691"/>
    <w:rsid w:val="00694AAE"/>
    <w:rsid w:val="006A17DE"/>
    <w:rsid w:val="006A2D21"/>
    <w:rsid w:val="006A3B69"/>
    <w:rsid w:val="006A3C15"/>
    <w:rsid w:val="006A430A"/>
    <w:rsid w:val="006A4A26"/>
    <w:rsid w:val="006A5BFF"/>
    <w:rsid w:val="006A6415"/>
    <w:rsid w:val="006B0B6B"/>
    <w:rsid w:val="006B14A2"/>
    <w:rsid w:val="006B19FE"/>
    <w:rsid w:val="006B1F68"/>
    <w:rsid w:val="006B2043"/>
    <w:rsid w:val="006B2F04"/>
    <w:rsid w:val="006B5990"/>
    <w:rsid w:val="006B6CA2"/>
    <w:rsid w:val="006C339A"/>
    <w:rsid w:val="006C3954"/>
    <w:rsid w:val="006C492A"/>
    <w:rsid w:val="006C4AB4"/>
    <w:rsid w:val="006D339F"/>
    <w:rsid w:val="006D4719"/>
    <w:rsid w:val="006D558D"/>
    <w:rsid w:val="006E2022"/>
    <w:rsid w:val="006E23B8"/>
    <w:rsid w:val="006E2E9B"/>
    <w:rsid w:val="006E4A56"/>
    <w:rsid w:val="006E51C9"/>
    <w:rsid w:val="006E5E2B"/>
    <w:rsid w:val="006F0811"/>
    <w:rsid w:val="006F2063"/>
    <w:rsid w:val="006F2277"/>
    <w:rsid w:val="006F29D2"/>
    <w:rsid w:val="006F2A52"/>
    <w:rsid w:val="006F3181"/>
    <w:rsid w:val="006F538A"/>
    <w:rsid w:val="006F544E"/>
    <w:rsid w:val="006F5FFE"/>
    <w:rsid w:val="006F6820"/>
    <w:rsid w:val="006F6AAA"/>
    <w:rsid w:val="006F787F"/>
    <w:rsid w:val="00700B8C"/>
    <w:rsid w:val="0070105A"/>
    <w:rsid w:val="007010D8"/>
    <w:rsid w:val="00701FFB"/>
    <w:rsid w:val="007032B9"/>
    <w:rsid w:val="007034E6"/>
    <w:rsid w:val="007037C2"/>
    <w:rsid w:val="00704723"/>
    <w:rsid w:val="00705126"/>
    <w:rsid w:val="0070659B"/>
    <w:rsid w:val="007072D8"/>
    <w:rsid w:val="00711602"/>
    <w:rsid w:val="007124CA"/>
    <w:rsid w:val="00713ADB"/>
    <w:rsid w:val="0071522A"/>
    <w:rsid w:val="00716EB4"/>
    <w:rsid w:val="00723041"/>
    <w:rsid w:val="007252E6"/>
    <w:rsid w:val="007262EC"/>
    <w:rsid w:val="007267EA"/>
    <w:rsid w:val="00727FB3"/>
    <w:rsid w:val="007303F8"/>
    <w:rsid w:val="0073287D"/>
    <w:rsid w:val="007345DC"/>
    <w:rsid w:val="00735865"/>
    <w:rsid w:val="00736626"/>
    <w:rsid w:val="00737F6E"/>
    <w:rsid w:val="00737F9C"/>
    <w:rsid w:val="00740CF5"/>
    <w:rsid w:val="007415C3"/>
    <w:rsid w:val="00741D42"/>
    <w:rsid w:val="007428FF"/>
    <w:rsid w:val="007439C4"/>
    <w:rsid w:val="00745500"/>
    <w:rsid w:val="00745B1E"/>
    <w:rsid w:val="0074627E"/>
    <w:rsid w:val="0074629F"/>
    <w:rsid w:val="00746DDF"/>
    <w:rsid w:val="00747922"/>
    <w:rsid w:val="00747D63"/>
    <w:rsid w:val="007509FC"/>
    <w:rsid w:val="00750A50"/>
    <w:rsid w:val="00752F85"/>
    <w:rsid w:val="007538F9"/>
    <w:rsid w:val="00754C62"/>
    <w:rsid w:val="00755F59"/>
    <w:rsid w:val="00757091"/>
    <w:rsid w:val="00761077"/>
    <w:rsid w:val="00762045"/>
    <w:rsid w:val="00764DD4"/>
    <w:rsid w:val="00764FE4"/>
    <w:rsid w:val="0076525B"/>
    <w:rsid w:val="00766ADC"/>
    <w:rsid w:val="00766F0C"/>
    <w:rsid w:val="00767153"/>
    <w:rsid w:val="007678F9"/>
    <w:rsid w:val="00772630"/>
    <w:rsid w:val="00772F47"/>
    <w:rsid w:val="007801F9"/>
    <w:rsid w:val="00781F18"/>
    <w:rsid w:val="007847A9"/>
    <w:rsid w:val="00784D9A"/>
    <w:rsid w:val="00791CBE"/>
    <w:rsid w:val="0079213A"/>
    <w:rsid w:val="0079272E"/>
    <w:rsid w:val="007933E4"/>
    <w:rsid w:val="007936E1"/>
    <w:rsid w:val="00795CE5"/>
    <w:rsid w:val="00797778"/>
    <w:rsid w:val="007A1163"/>
    <w:rsid w:val="007A2EC0"/>
    <w:rsid w:val="007A64A5"/>
    <w:rsid w:val="007B052E"/>
    <w:rsid w:val="007B2526"/>
    <w:rsid w:val="007B5C2A"/>
    <w:rsid w:val="007C47E2"/>
    <w:rsid w:val="007C625E"/>
    <w:rsid w:val="007D07E8"/>
    <w:rsid w:val="007D10D3"/>
    <w:rsid w:val="007D2019"/>
    <w:rsid w:val="007D4FB4"/>
    <w:rsid w:val="007D54E4"/>
    <w:rsid w:val="007E2879"/>
    <w:rsid w:val="007E3576"/>
    <w:rsid w:val="007E43C9"/>
    <w:rsid w:val="007E519D"/>
    <w:rsid w:val="007E6D7E"/>
    <w:rsid w:val="007E73DB"/>
    <w:rsid w:val="007F02D4"/>
    <w:rsid w:val="007F0448"/>
    <w:rsid w:val="007F1D58"/>
    <w:rsid w:val="007F200D"/>
    <w:rsid w:val="007F3163"/>
    <w:rsid w:val="007F3DFA"/>
    <w:rsid w:val="007F42C5"/>
    <w:rsid w:val="007F4E47"/>
    <w:rsid w:val="007F5640"/>
    <w:rsid w:val="007F7812"/>
    <w:rsid w:val="00800DED"/>
    <w:rsid w:val="00801063"/>
    <w:rsid w:val="008017FD"/>
    <w:rsid w:val="008062FF"/>
    <w:rsid w:val="00807964"/>
    <w:rsid w:val="00807E50"/>
    <w:rsid w:val="00811BBC"/>
    <w:rsid w:val="008128FD"/>
    <w:rsid w:val="00813083"/>
    <w:rsid w:val="008131F6"/>
    <w:rsid w:val="00813380"/>
    <w:rsid w:val="00814104"/>
    <w:rsid w:val="00814DAA"/>
    <w:rsid w:val="00815243"/>
    <w:rsid w:val="00816C21"/>
    <w:rsid w:val="008171F6"/>
    <w:rsid w:val="00817E9E"/>
    <w:rsid w:val="008200F5"/>
    <w:rsid w:val="008204CD"/>
    <w:rsid w:val="00820C8F"/>
    <w:rsid w:val="008218AA"/>
    <w:rsid w:val="00822E9F"/>
    <w:rsid w:val="00823088"/>
    <w:rsid w:val="008264BD"/>
    <w:rsid w:val="00827F71"/>
    <w:rsid w:val="0083012E"/>
    <w:rsid w:val="008301A9"/>
    <w:rsid w:val="00830BE0"/>
    <w:rsid w:val="00830FEE"/>
    <w:rsid w:val="00831AC0"/>
    <w:rsid w:val="00833DE2"/>
    <w:rsid w:val="00834CF6"/>
    <w:rsid w:val="00835252"/>
    <w:rsid w:val="008364CC"/>
    <w:rsid w:val="0083653C"/>
    <w:rsid w:val="00837707"/>
    <w:rsid w:val="0084085D"/>
    <w:rsid w:val="00841D7F"/>
    <w:rsid w:val="00847A4F"/>
    <w:rsid w:val="00847EA5"/>
    <w:rsid w:val="0085269B"/>
    <w:rsid w:val="00852EEA"/>
    <w:rsid w:val="008531C2"/>
    <w:rsid w:val="00853451"/>
    <w:rsid w:val="00853B33"/>
    <w:rsid w:val="0085424A"/>
    <w:rsid w:val="0085442E"/>
    <w:rsid w:val="008547A3"/>
    <w:rsid w:val="008556A5"/>
    <w:rsid w:val="00860DB7"/>
    <w:rsid w:val="008634C7"/>
    <w:rsid w:val="0086458D"/>
    <w:rsid w:val="00864B19"/>
    <w:rsid w:val="008655F5"/>
    <w:rsid w:val="00866913"/>
    <w:rsid w:val="008677B8"/>
    <w:rsid w:val="0087005C"/>
    <w:rsid w:val="00870C43"/>
    <w:rsid w:val="008712E0"/>
    <w:rsid w:val="008717B0"/>
    <w:rsid w:val="00871B90"/>
    <w:rsid w:val="00873DBD"/>
    <w:rsid w:val="00875F68"/>
    <w:rsid w:val="0087723B"/>
    <w:rsid w:val="00877D7B"/>
    <w:rsid w:val="00882F8D"/>
    <w:rsid w:val="00884CC3"/>
    <w:rsid w:val="00884FEA"/>
    <w:rsid w:val="008861AB"/>
    <w:rsid w:val="00886CDE"/>
    <w:rsid w:val="0088726D"/>
    <w:rsid w:val="00891611"/>
    <w:rsid w:val="0089213D"/>
    <w:rsid w:val="00893060"/>
    <w:rsid w:val="0089328F"/>
    <w:rsid w:val="008971C0"/>
    <w:rsid w:val="0089756A"/>
    <w:rsid w:val="008A2B8B"/>
    <w:rsid w:val="008A3CF9"/>
    <w:rsid w:val="008A5903"/>
    <w:rsid w:val="008A7674"/>
    <w:rsid w:val="008B2935"/>
    <w:rsid w:val="008B2D74"/>
    <w:rsid w:val="008B39E7"/>
    <w:rsid w:val="008B5293"/>
    <w:rsid w:val="008B709F"/>
    <w:rsid w:val="008C1EA0"/>
    <w:rsid w:val="008C2639"/>
    <w:rsid w:val="008C2953"/>
    <w:rsid w:val="008C29DC"/>
    <w:rsid w:val="008C44B1"/>
    <w:rsid w:val="008C4EC9"/>
    <w:rsid w:val="008C5D7A"/>
    <w:rsid w:val="008C5F5A"/>
    <w:rsid w:val="008D18BB"/>
    <w:rsid w:val="008D444C"/>
    <w:rsid w:val="008D502F"/>
    <w:rsid w:val="008D7C24"/>
    <w:rsid w:val="008E30B7"/>
    <w:rsid w:val="008E4171"/>
    <w:rsid w:val="008E41B5"/>
    <w:rsid w:val="008E6151"/>
    <w:rsid w:val="008E73ED"/>
    <w:rsid w:val="008E78E4"/>
    <w:rsid w:val="008F0EAA"/>
    <w:rsid w:val="008F180C"/>
    <w:rsid w:val="008F274C"/>
    <w:rsid w:val="008F285B"/>
    <w:rsid w:val="008F4E6F"/>
    <w:rsid w:val="008F6227"/>
    <w:rsid w:val="008F6B88"/>
    <w:rsid w:val="008F7794"/>
    <w:rsid w:val="00903C00"/>
    <w:rsid w:val="00913B58"/>
    <w:rsid w:val="0091588A"/>
    <w:rsid w:val="00917789"/>
    <w:rsid w:val="00920862"/>
    <w:rsid w:val="00924C70"/>
    <w:rsid w:val="009301D1"/>
    <w:rsid w:val="0093035D"/>
    <w:rsid w:val="00937170"/>
    <w:rsid w:val="00941367"/>
    <w:rsid w:val="009415DA"/>
    <w:rsid w:val="00941EA3"/>
    <w:rsid w:val="009450CB"/>
    <w:rsid w:val="00945197"/>
    <w:rsid w:val="00945C02"/>
    <w:rsid w:val="00945D5C"/>
    <w:rsid w:val="00947A39"/>
    <w:rsid w:val="00950465"/>
    <w:rsid w:val="0095457D"/>
    <w:rsid w:val="009549A5"/>
    <w:rsid w:val="00955E0A"/>
    <w:rsid w:val="00956AF1"/>
    <w:rsid w:val="00957A7A"/>
    <w:rsid w:val="009607F2"/>
    <w:rsid w:val="009625D1"/>
    <w:rsid w:val="009636A1"/>
    <w:rsid w:val="009638FD"/>
    <w:rsid w:val="0096408F"/>
    <w:rsid w:val="009655C0"/>
    <w:rsid w:val="00966AF7"/>
    <w:rsid w:val="00967AAB"/>
    <w:rsid w:val="009700F9"/>
    <w:rsid w:val="00971423"/>
    <w:rsid w:val="00972553"/>
    <w:rsid w:val="00973CD9"/>
    <w:rsid w:val="009740B5"/>
    <w:rsid w:val="00975036"/>
    <w:rsid w:val="00976F44"/>
    <w:rsid w:val="00980F79"/>
    <w:rsid w:val="00983D77"/>
    <w:rsid w:val="009841F5"/>
    <w:rsid w:val="0098453F"/>
    <w:rsid w:val="0098477C"/>
    <w:rsid w:val="00985268"/>
    <w:rsid w:val="009870F0"/>
    <w:rsid w:val="00987879"/>
    <w:rsid w:val="00990048"/>
    <w:rsid w:val="0099013F"/>
    <w:rsid w:val="009911AC"/>
    <w:rsid w:val="0099248C"/>
    <w:rsid w:val="00993001"/>
    <w:rsid w:val="0099679A"/>
    <w:rsid w:val="0099790D"/>
    <w:rsid w:val="009A0989"/>
    <w:rsid w:val="009A2D2A"/>
    <w:rsid w:val="009A3800"/>
    <w:rsid w:val="009A40B5"/>
    <w:rsid w:val="009A4903"/>
    <w:rsid w:val="009B1FCF"/>
    <w:rsid w:val="009B2042"/>
    <w:rsid w:val="009B21BB"/>
    <w:rsid w:val="009B312E"/>
    <w:rsid w:val="009B3E06"/>
    <w:rsid w:val="009B613D"/>
    <w:rsid w:val="009B6AB1"/>
    <w:rsid w:val="009C153A"/>
    <w:rsid w:val="009C25EC"/>
    <w:rsid w:val="009C3E2F"/>
    <w:rsid w:val="009C3FEB"/>
    <w:rsid w:val="009D2995"/>
    <w:rsid w:val="009D2CE0"/>
    <w:rsid w:val="009D4EE2"/>
    <w:rsid w:val="009D4EF6"/>
    <w:rsid w:val="009D5692"/>
    <w:rsid w:val="009D6418"/>
    <w:rsid w:val="009E3A9D"/>
    <w:rsid w:val="009E45C9"/>
    <w:rsid w:val="009E51C5"/>
    <w:rsid w:val="009E651E"/>
    <w:rsid w:val="009F1B15"/>
    <w:rsid w:val="009F217A"/>
    <w:rsid w:val="009F4E65"/>
    <w:rsid w:val="009F5DD5"/>
    <w:rsid w:val="00A00DBB"/>
    <w:rsid w:val="00A01E91"/>
    <w:rsid w:val="00A037D9"/>
    <w:rsid w:val="00A06591"/>
    <w:rsid w:val="00A06EEC"/>
    <w:rsid w:val="00A112B4"/>
    <w:rsid w:val="00A12289"/>
    <w:rsid w:val="00A12F73"/>
    <w:rsid w:val="00A13893"/>
    <w:rsid w:val="00A14408"/>
    <w:rsid w:val="00A16191"/>
    <w:rsid w:val="00A20BC7"/>
    <w:rsid w:val="00A24118"/>
    <w:rsid w:val="00A256F7"/>
    <w:rsid w:val="00A25A80"/>
    <w:rsid w:val="00A26026"/>
    <w:rsid w:val="00A26998"/>
    <w:rsid w:val="00A27452"/>
    <w:rsid w:val="00A300DD"/>
    <w:rsid w:val="00A3065C"/>
    <w:rsid w:val="00A31212"/>
    <w:rsid w:val="00A31382"/>
    <w:rsid w:val="00A33CBA"/>
    <w:rsid w:val="00A36E72"/>
    <w:rsid w:val="00A37AE9"/>
    <w:rsid w:val="00A37F00"/>
    <w:rsid w:val="00A40BE6"/>
    <w:rsid w:val="00A414DD"/>
    <w:rsid w:val="00A41ED1"/>
    <w:rsid w:val="00A42781"/>
    <w:rsid w:val="00A454B3"/>
    <w:rsid w:val="00A46BCD"/>
    <w:rsid w:val="00A47696"/>
    <w:rsid w:val="00A53CBC"/>
    <w:rsid w:val="00A5567F"/>
    <w:rsid w:val="00A60580"/>
    <w:rsid w:val="00A62C7A"/>
    <w:rsid w:val="00A6434E"/>
    <w:rsid w:val="00A65603"/>
    <w:rsid w:val="00A6591C"/>
    <w:rsid w:val="00A66DA4"/>
    <w:rsid w:val="00A66DBE"/>
    <w:rsid w:val="00A72874"/>
    <w:rsid w:val="00A72DCE"/>
    <w:rsid w:val="00A73225"/>
    <w:rsid w:val="00A73774"/>
    <w:rsid w:val="00A75D17"/>
    <w:rsid w:val="00A77071"/>
    <w:rsid w:val="00A770D0"/>
    <w:rsid w:val="00A8458A"/>
    <w:rsid w:val="00A872D5"/>
    <w:rsid w:val="00A9003A"/>
    <w:rsid w:val="00A90A01"/>
    <w:rsid w:val="00A92408"/>
    <w:rsid w:val="00A929C8"/>
    <w:rsid w:val="00A95373"/>
    <w:rsid w:val="00A95C24"/>
    <w:rsid w:val="00A96B86"/>
    <w:rsid w:val="00AA0941"/>
    <w:rsid w:val="00AA14A9"/>
    <w:rsid w:val="00AA1FF4"/>
    <w:rsid w:val="00AA6064"/>
    <w:rsid w:val="00AA740E"/>
    <w:rsid w:val="00AB0634"/>
    <w:rsid w:val="00AB2F42"/>
    <w:rsid w:val="00AB48E9"/>
    <w:rsid w:val="00AB4B79"/>
    <w:rsid w:val="00AB5E7B"/>
    <w:rsid w:val="00AB677F"/>
    <w:rsid w:val="00AB7A1F"/>
    <w:rsid w:val="00AC1FF8"/>
    <w:rsid w:val="00AC22B8"/>
    <w:rsid w:val="00AC263D"/>
    <w:rsid w:val="00AC2ABA"/>
    <w:rsid w:val="00AC3685"/>
    <w:rsid w:val="00AC5A32"/>
    <w:rsid w:val="00AC6214"/>
    <w:rsid w:val="00AD0354"/>
    <w:rsid w:val="00AD1897"/>
    <w:rsid w:val="00AD24C3"/>
    <w:rsid w:val="00AD4F3F"/>
    <w:rsid w:val="00AD54FB"/>
    <w:rsid w:val="00AD7DE6"/>
    <w:rsid w:val="00AE1865"/>
    <w:rsid w:val="00AE32FC"/>
    <w:rsid w:val="00AE3A29"/>
    <w:rsid w:val="00AF1C3E"/>
    <w:rsid w:val="00AF1DFC"/>
    <w:rsid w:val="00AF1FE7"/>
    <w:rsid w:val="00AF3033"/>
    <w:rsid w:val="00AF3568"/>
    <w:rsid w:val="00AF36F4"/>
    <w:rsid w:val="00AF73D4"/>
    <w:rsid w:val="00B00DB8"/>
    <w:rsid w:val="00B04EB9"/>
    <w:rsid w:val="00B10048"/>
    <w:rsid w:val="00B1178C"/>
    <w:rsid w:val="00B11B98"/>
    <w:rsid w:val="00B12140"/>
    <w:rsid w:val="00B12972"/>
    <w:rsid w:val="00B12979"/>
    <w:rsid w:val="00B141EA"/>
    <w:rsid w:val="00B15F54"/>
    <w:rsid w:val="00B16408"/>
    <w:rsid w:val="00B17A7A"/>
    <w:rsid w:val="00B17B15"/>
    <w:rsid w:val="00B219BC"/>
    <w:rsid w:val="00B21EF7"/>
    <w:rsid w:val="00B222F4"/>
    <w:rsid w:val="00B300D1"/>
    <w:rsid w:val="00B303A2"/>
    <w:rsid w:val="00B30905"/>
    <w:rsid w:val="00B311E2"/>
    <w:rsid w:val="00B3300E"/>
    <w:rsid w:val="00B331A6"/>
    <w:rsid w:val="00B3379D"/>
    <w:rsid w:val="00B34E74"/>
    <w:rsid w:val="00B35FFE"/>
    <w:rsid w:val="00B367A6"/>
    <w:rsid w:val="00B36CDB"/>
    <w:rsid w:val="00B37896"/>
    <w:rsid w:val="00B427BF"/>
    <w:rsid w:val="00B47AD5"/>
    <w:rsid w:val="00B507A7"/>
    <w:rsid w:val="00B52ABD"/>
    <w:rsid w:val="00B531DD"/>
    <w:rsid w:val="00B53404"/>
    <w:rsid w:val="00B55FBB"/>
    <w:rsid w:val="00B577CA"/>
    <w:rsid w:val="00B6124A"/>
    <w:rsid w:val="00B62502"/>
    <w:rsid w:val="00B629C6"/>
    <w:rsid w:val="00B64798"/>
    <w:rsid w:val="00B64859"/>
    <w:rsid w:val="00B65323"/>
    <w:rsid w:val="00B66CEC"/>
    <w:rsid w:val="00B671A6"/>
    <w:rsid w:val="00B72042"/>
    <w:rsid w:val="00B72CD4"/>
    <w:rsid w:val="00B749DA"/>
    <w:rsid w:val="00B75D2A"/>
    <w:rsid w:val="00B76588"/>
    <w:rsid w:val="00B76AAC"/>
    <w:rsid w:val="00B80627"/>
    <w:rsid w:val="00B81000"/>
    <w:rsid w:val="00B8270A"/>
    <w:rsid w:val="00B82748"/>
    <w:rsid w:val="00B82A17"/>
    <w:rsid w:val="00B83ED4"/>
    <w:rsid w:val="00B84AB8"/>
    <w:rsid w:val="00B84E95"/>
    <w:rsid w:val="00B90EA4"/>
    <w:rsid w:val="00B91286"/>
    <w:rsid w:val="00B93DA1"/>
    <w:rsid w:val="00B95268"/>
    <w:rsid w:val="00B957D6"/>
    <w:rsid w:val="00B960D0"/>
    <w:rsid w:val="00B96868"/>
    <w:rsid w:val="00B97F6D"/>
    <w:rsid w:val="00BA0971"/>
    <w:rsid w:val="00BA2784"/>
    <w:rsid w:val="00BA314E"/>
    <w:rsid w:val="00BA3412"/>
    <w:rsid w:val="00BA4AA2"/>
    <w:rsid w:val="00BA717B"/>
    <w:rsid w:val="00BB01F4"/>
    <w:rsid w:val="00BB047F"/>
    <w:rsid w:val="00BB1CC4"/>
    <w:rsid w:val="00BB1F42"/>
    <w:rsid w:val="00BB4365"/>
    <w:rsid w:val="00BB492E"/>
    <w:rsid w:val="00BC34E1"/>
    <w:rsid w:val="00BC6809"/>
    <w:rsid w:val="00BC68AD"/>
    <w:rsid w:val="00BD0047"/>
    <w:rsid w:val="00BD0755"/>
    <w:rsid w:val="00BD1AF4"/>
    <w:rsid w:val="00BD2774"/>
    <w:rsid w:val="00BD5EC8"/>
    <w:rsid w:val="00BD66F4"/>
    <w:rsid w:val="00BD73A0"/>
    <w:rsid w:val="00BE1DAE"/>
    <w:rsid w:val="00BE2D93"/>
    <w:rsid w:val="00BE34AE"/>
    <w:rsid w:val="00BE45EC"/>
    <w:rsid w:val="00BE49A0"/>
    <w:rsid w:val="00BE6F49"/>
    <w:rsid w:val="00BE740F"/>
    <w:rsid w:val="00BF217F"/>
    <w:rsid w:val="00BF341E"/>
    <w:rsid w:val="00BF3893"/>
    <w:rsid w:val="00BF4B90"/>
    <w:rsid w:val="00BF69C8"/>
    <w:rsid w:val="00BF6CC0"/>
    <w:rsid w:val="00BF782B"/>
    <w:rsid w:val="00C00138"/>
    <w:rsid w:val="00C004B3"/>
    <w:rsid w:val="00C01E60"/>
    <w:rsid w:val="00C01F33"/>
    <w:rsid w:val="00C03153"/>
    <w:rsid w:val="00C03C2A"/>
    <w:rsid w:val="00C04BE9"/>
    <w:rsid w:val="00C04CA0"/>
    <w:rsid w:val="00C0500A"/>
    <w:rsid w:val="00C11540"/>
    <w:rsid w:val="00C1352E"/>
    <w:rsid w:val="00C14C7D"/>
    <w:rsid w:val="00C161B9"/>
    <w:rsid w:val="00C20D4B"/>
    <w:rsid w:val="00C21E18"/>
    <w:rsid w:val="00C2444A"/>
    <w:rsid w:val="00C2587C"/>
    <w:rsid w:val="00C25E46"/>
    <w:rsid w:val="00C26002"/>
    <w:rsid w:val="00C27100"/>
    <w:rsid w:val="00C3010A"/>
    <w:rsid w:val="00C3165E"/>
    <w:rsid w:val="00C3190F"/>
    <w:rsid w:val="00C3259D"/>
    <w:rsid w:val="00C32D9B"/>
    <w:rsid w:val="00C340E2"/>
    <w:rsid w:val="00C34245"/>
    <w:rsid w:val="00C35322"/>
    <w:rsid w:val="00C360E1"/>
    <w:rsid w:val="00C37ADE"/>
    <w:rsid w:val="00C416DE"/>
    <w:rsid w:val="00C44A4F"/>
    <w:rsid w:val="00C452D7"/>
    <w:rsid w:val="00C45558"/>
    <w:rsid w:val="00C5171B"/>
    <w:rsid w:val="00C51C8B"/>
    <w:rsid w:val="00C52380"/>
    <w:rsid w:val="00C5256D"/>
    <w:rsid w:val="00C551AB"/>
    <w:rsid w:val="00C57A7F"/>
    <w:rsid w:val="00C61A2E"/>
    <w:rsid w:val="00C61F44"/>
    <w:rsid w:val="00C63454"/>
    <w:rsid w:val="00C66146"/>
    <w:rsid w:val="00C66BD9"/>
    <w:rsid w:val="00C6700A"/>
    <w:rsid w:val="00C67167"/>
    <w:rsid w:val="00C67D91"/>
    <w:rsid w:val="00C706AA"/>
    <w:rsid w:val="00C70D4D"/>
    <w:rsid w:val="00C7223A"/>
    <w:rsid w:val="00C74E6A"/>
    <w:rsid w:val="00C76533"/>
    <w:rsid w:val="00C81622"/>
    <w:rsid w:val="00C81C81"/>
    <w:rsid w:val="00C859CF"/>
    <w:rsid w:val="00C9128F"/>
    <w:rsid w:val="00C93527"/>
    <w:rsid w:val="00C93647"/>
    <w:rsid w:val="00C93ECF"/>
    <w:rsid w:val="00C97456"/>
    <w:rsid w:val="00C974D7"/>
    <w:rsid w:val="00CA1C39"/>
    <w:rsid w:val="00CA1E3A"/>
    <w:rsid w:val="00CA5CE3"/>
    <w:rsid w:val="00CA6284"/>
    <w:rsid w:val="00CA6F4D"/>
    <w:rsid w:val="00CB0C0F"/>
    <w:rsid w:val="00CB0DC7"/>
    <w:rsid w:val="00CB2184"/>
    <w:rsid w:val="00CB294E"/>
    <w:rsid w:val="00CB318F"/>
    <w:rsid w:val="00CB3FB6"/>
    <w:rsid w:val="00CB72BC"/>
    <w:rsid w:val="00CC0DB3"/>
    <w:rsid w:val="00CC1F6B"/>
    <w:rsid w:val="00CC32C8"/>
    <w:rsid w:val="00CC4EF7"/>
    <w:rsid w:val="00CC5E48"/>
    <w:rsid w:val="00CC60FD"/>
    <w:rsid w:val="00CC7A07"/>
    <w:rsid w:val="00CD0ECF"/>
    <w:rsid w:val="00CD2825"/>
    <w:rsid w:val="00CD2DE4"/>
    <w:rsid w:val="00CD34F2"/>
    <w:rsid w:val="00CD35C5"/>
    <w:rsid w:val="00CD3D57"/>
    <w:rsid w:val="00CD5DBA"/>
    <w:rsid w:val="00CD61D0"/>
    <w:rsid w:val="00CD790C"/>
    <w:rsid w:val="00CD7A23"/>
    <w:rsid w:val="00CD7D9E"/>
    <w:rsid w:val="00CE0508"/>
    <w:rsid w:val="00CE0DE2"/>
    <w:rsid w:val="00CE2915"/>
    <w:rsid w:val="00CE2F15"/>
    <w:rsid w:val="00CE333A"/>
    <w:rsid w:val="00CE35F7"/>
    <w:rsid w:val="00CE3C03"/>
    <w:rsid w:val="00CE51AA"/>
    <w:rsid w:val="00CE5D5A"/>
    <w:rsid w:val="00CE6BCB"/>
    <w:rsid w:val="00CF15E7"/>
    <w:rsid w:val="00CF1959"/>
    <w:rsid w:val="00CF678D"/>
    <w:rsid w:val="00D005F4"/>
    <w:rsid w:val="00D01546"/>
    <w:rsid w:val="00D01984"/>
    <w:rsid w:val="00D02111"/>
    <w:rsid w:val="00D027FC"/>
    <w:rsid w:val="00D0368D"/>
    <w:rsid w:val="00D0473B"/>
    <w:rsid w:val="00D04AE4"/>
    <w:rsid w:val="00D04CF1"/>
    <w:rsid w:val="00D05945"/>
    <w:rsid w:val="00D06AFD"/>
    <w:rsid w:val="00D07398"/>
    <w:rsid w:val="00D10808"/>
    <w:rsid w:val="00D12117"/>
    <w:rsid w:val="00D1273D"/>
    <w:rsid w:val="00D13627"/>
    <w:rsid w:val="00D13B1D"/>
    <w:rsid w:val="00D152D1"/>
    <w:rsid w:val="00D168C3"/>
    <w:rsid w:val="00D21118"/>
    <w:rsid w:val="00D21948"/>
    <w:rsid w:val="00D23353"/>
    <w:rsid w:val="00D2430B"/>
    <w:rsid w:val="00D250D0"/>
    <w:rsid w:val="00D26469"/>
    <w:rsid w:val="00D27DE2"/>
    <w:rsid w:val="00D30E13"/>
    <w:rsid w:val="00D33334"/>
    <w:rsid w:val="00D34957"/>
    <w:rsid w:val="00D35ADC"/>
    <w:rsid w:val="00D36571"/>
    <w:rsid w:val="00D401CE"/>
    <w:rsid w:val="00D401D4"/>
    <w:rsid w:val="00D40B0F"/>
    <w:rsid w:val="00D40B52"/>
    <w:rsid w:val="00D4166D"/>
    <w:rsid w:val="00D419FC"/>
    <w:rsid w:val="00D4272F"/>
    <w:rsid w:val="00D431CC"/>
    <w:rsid w:val="00D44382"/>
    <w:rsid w:val="00D46250"/>
    <w:rsid w:val="00D46C03"/>
    <w:rsid w:val="00D51BA5"/>
    <w:rsid w:val="00D523C3"/>
    <w:rsid w:val="00D5270C"/>
    <w:rsid w:val="00D527DE"/>
    <w:rsid w:val="00D536E0"/>
    <w:rsid w:val="00D538E6"/>
    <w:rsid w:val="00D55320"/>
    <w:rsid w:val="00D56D2E"/>
    <w:rsid w:val="00D56E3C"/>
    <w:rsid w:val="00D577DD"/>
    <w:rsid w:val="00D601E9"/>
    <w:rsid w:val="00D603E8"/>
    <w:rsid w:val="00D6042B"/>
    <w:rsid w:val="00D61001"/>
    <w:rsid w:val="00D6118B"/>
    <w:rsid w:val="00D62093"/>
    <w:rsid w:val="00D62869"/>
    <w:rsid w:val="00D640E3"/>
    <w:rsid w:val="00D71CAB"/>
    <w:rsid w:val="00D721D3"/>
    <w:rsid w:val="00D72ADC"/>
    <w:rsid w:val="00D7376D"/>
    <w:rsid w:val="00D75236"/>
    <w:rsid w:val="00D761A3"/>
    <w:rsid w:val="00D77237"/>
    <w:rsid w:val="00D77874"/>
    <w:rsid w:val="00D77B79"/>
    <w:rsid w:val="00D80A94"/>
    <w:rsid w:val="00D812C1"/>
    <w:rsid w:val="00D81CA3"/>
    <w:rsid w:val="00D82D7B"/>
    <w:rsid w:val="00D8321C"/>
    <w:rsid w:val="00D840E1"/>
    <w:rsid w:val="00D86D5C"/>
    <w:rsid w:val="00D86D7B"/>
    <w:rsid w:val="00D871C9"/>
    <w:rsid w:val="00D8721E"/>
    <w:rsid w:val="00D900CA"/>
    <w:rsid w:val="00D945FB"/>
    <w:rsid w:val="00D94EC1"/>
    <w:rsid w:val="00D95D6B"/>
    <w:rsid w:val="00D96190"/>
    <w:rsid w:val="00D97AC5"/>
    <w:rsid w:val="00D97B43"/>
    <w:rsid w:val="00DA270E"/>
    <w:rsid w:val="00DA3F7D"/>
    <w:rsid w:val="00DA45FA"/>
    <w:rsid w:val="00DA4C8C"/>
    <w:rsid w:val="00DA7C5D"/>
    <w:rsid w:val="00DA7E24"/>
    <w:rsid w:val="00DB17E7"/>
    <w:rsid w:val="00DB1AA4"/>
    <w:rsid w:val="00DB27D2"/>
    <w:rsid w:val="00DB30F9"/>
    <w:rsid w:val="00DC17D1"/>
    <w:rsid w:val="00DC4712"/>
    <w:rsid w:val="00DC7527"/>
    <w:rsid w:val="00DC75AB"/>
    <w:rsid w:val="00DD1565"/>
    <w:rsid w:val="00DD164C"/>
    <w:rsid w:val="00DD1AD6"/>
    <w:rsid w:val="00DD202E"/>
    <w:rsid w:val="00DD50FB"/>
    <w:rsid w:val="00DD5F2D"/>
    <w:rsid w:val="00DE1450"/>
    <w:rsid w:val="00DE1601"/>
    <w:rsid w:val="00DE73A4"/>
    <w:rsid w:val="00DF02BA"/>
    <w:rsid w:val="00DF069D"/>
    <w:rsid w:val="00DF0CFD"/>
    <w:rsid w:val="00DF435A"/>
    <w:rsid w:val="00DF53B0"/>
    <w:rsid w:val="00DF5636"/>
    <w:rsid w:val="00DF58AB"/>
    <w:rsid w:val="00DF7CEC"/>
    <w:rsid w:val="00E00084"/>
    <w:rsid w:val="00E0052F"/>
    <w:rsid w:val="00E019AF"/>
    <w:rsid w:val="00E03001"/>
    <w:rsid w:val="00E048A5"/>
    <w:rsid w:val="00E05469"/>
    <w:rsid w:val="00E06BBA"/>
    <w:rsid w:val="00E07C8B"/>
    <w:rsid w:val="00E10728"/>
    <w:rsid w:val="00E108DB"/>
    <w:rsid w:val="00E12FE1"/>
    <w:rsid w:val="00E13248"/>
    <w:rsid w:val="00E143C2"/>
    <w:rsid w:val="00E17EEB"/>
    <w:rsid w:val="00E22DEF"/>
    <w:rsid w:val="00E24A75"/>
    <w:rsid w:val="00E24E0F"/>
    <w:rsid w:val="00E26F23"/>
    <w:rsid w:val="00E276B3"/>
    <w:rsid w:val="00E31FDF"/>
    <w:rsid w:val="00E32CE7"/>
    <w:rsid w:val="00E32E68"/>
    <w:rsid w:val="00E36552"/>
    <w:rsid w:val="00E36C93"/>
    <w:rsid w:val="00E40D95"/>
    <w:rsid w:val="00E444A6"/>
    <w:rsid w:val="00E44AC5"/>
    <w:rsid w:val="00E44F39"/>
    <w:rsid w:val="00E46192"/>
    <w:rsid w:val="00E47E72"/>
    <w:rsid w:val="00E47FC8"/>
    <w:rsid w:val="00E50424"/>
    <w:rsid w:val="00E526A4"/>
    <w:rsid w:val="00E537B1"/>
    <w:rsid w:val="00E54537"/>
    <w:rsid w:val="00E6122D"/>
    <w:rsid w:val="00E616FF"/>
    <w:rsid w:val="00E668AB"/>
    <w:rsid w:val="00E70BF5"/>
    <w:rsid w:val="00E71082"/>
    <w:rsid w:val="00E725FD"/>
    <w:rsid w:val="00E75971"/>
    <w:rsid w:val="00E80062"/>
    <w:rsid w:val="00E80819"/>
    <w:rsid w:val="00E8248C"/>
    <w:rsid w:val="00E854A0"/>
    <w:rsid w:val="00E86F09"/>
    <w:rsid w:val="00E90C78"/>
    <w:rsid w:val="00E92680"/>
    <w:rsid w:val="00E95E5F"/>
    <w:rsid w:val="00E95FDF"/>
    <w:rsid w:val="00E961FE"/>
    <w:rsid w:val="00E971D0"/>
    <w:rsid w:val="00E97945"/>
    <w:rsid w:val="00EA2A0C"/>
    <w:rsid w:val="00EA3526"/>
    <w:rsid w:val="00EA4AFC"/>
    <w:rsid w:val="00EA5ABE"/>
    <w:rsid w:val="00EA6C11"/>
    <w:rsid w:val="00EA7C84"/>
    <w:rsid w:val="00EB0378"/>
    <w:rsid w:val="00EB0C39"/>
    <w:rsid w:val="00EB16AA"/>
    <w:rsid w:val="00EB325E"/>
    <w:rsid w:val="00EB4307"/>
    <w:rsid w:val="00EB505A"/>
    <w:rsid w:val="00EC3BDC"/>
    <w:rsid w:val="00EC4F23"/>
    <w:rsid w:val="00EC4F55"/>
    <w:rsid w:val="00EC52E6"/>
    <w:rsid w:val="00EC68D4"/>
    <w:rsid w:val="00ED0AB2"/>
    <w:rsid w:val="00ED4C60"/>
    <w:rsid w:val="00ED693C"/>
    <w:rsid w:val="00EE0B84"/>
    <w:rsid w:val="00EE1A00"/>
    <w:rsid w:val="00EE4317"/>
    <w:rsid w:val="00EE503A"/>
    <w:rsid w:val="00EE5564"/>
    <w:rsid w:val="00EE63D9"/>
    <w:rsid w:val="00EE6D60"/>
    <w:rsid w:val="00EE7316"/>
    <w:rsid w:val="00EE7D83"/>
    <w:rsid w:val="00EF04CB"/>
    <w:rsid w:val="00EF06E9"/>
    <w:rsid w:val="00EF11FF"/>
    <w:rsid w:val="00EF3CCD"/>
    <w:rsid w:val="00EF47E4"/>
    <w:rsid w:val="00EF58E6"/>
    <w:rsid w:val="00EF793E"/>
    <w:rsid w:val="00F004E9"/>
    <w:rsid w:val="00F038E3"/>
    <w:rsid w:val="00F03A73"/>
    <w:rsid w:val="00F04F6A"/>
    <w:rsid w:val="00F1040F"/>
    <w:rsid w:val="00F10421"/>
    <w:rsid w:val="00F136DC"/>
    <w:rsid w:val="00F159FD"/>
    <w:rsid w:val="00F15F1D"/>
    <w:rsid w:val="00F200B3"/>
    <w:rsid w:val="00F20858"/>
    <w:rsid w:val="00F214FD"/>
    <w:rsid w:val="00F24AB4"/>
    <w:rsid w:val="00F2760D"/>
    <w:rsid w:val="00F30C04"/>
    <w:rsid w:val="00F33A69"/>
    <w:rsid w:val="00F353B8"/>
    <w:rsid w:val="00F353E0"/>
    <w:rsid w:val="00F35629"/>
    <w:rsid w:val="00F36D52"/>
    <w:rsid w:val="00F37CC7"/>
    <w:rsid w:val="00F41693"/>
    <w:rsid w:val="00F442A2"/>
    <w:rsid w:val="00F44526"/>
    <w:rsid w:val="00F4594A"/>
    <w:rsid w:val="00F46BAC"/>
    <w:rsid w:val="00F47982"/>
    <w:rsid w:val="00F47FED"/>
    <w:rsid w:val="00F50E1F"/>
    <w:rsid w:val="00F52333"/>
    <w:rsid w:val="00F537D0"/>
    <w:rsid w:val="00F54D1B"/>
    <w:rsid w:val="00F5615D"/>
    <w:rsid w:val="00F56B12"/>
    <w:rsid w:val="00F57977"/>
    <w:rsid w:val="00F60138"/>
    <w:rsid w:val="00F61F2A"/>
    <w:rsid w:val="00F6482A"/>
    <w:rsid w:val="00F64968"/>
    <w:rsid w:val="00F64CBB"/>
    <w:rsid w:val="00F6582D"/>
    <w:rsid w:val="00F6771F"/>
    <w:rsid w:val="00F70E09"/>
    <w:rsid w:val="00F71324"/>
    <w:rsid w:val="00F7331E"/>
    <w:rsid w:val="00F73486"/>
    <w:rsid w:val="00F748FB"/>
    <w:rsid w:val="00F7520F"/>
    <w:rsid w:val="00F75FBC"/>
    <w:rsid w:val="00F76003"/>
    <w:rsid w:val="00F768B7"/>
    <w:rsid w:val="00F80A66"/>
    <w:rsid w:val="00F81BFE"/>
    <w:rsid w:val="00F8249C"/>
    <w:rsid w:val="00F82C2A"/>
    <w:rsid w:val="00F82DEF"/>
    <w:rsid w:val="00F85EC5"/>
    <w:rsid w:val="00F862C4"/>
    <w:rsid w:val="00F870C5"/>
    <w:rsid w:val="00F91058"/>
    <w:rsid w:val="00F922EF"/>
    <w:rsid w:val="00F9517E"/>
    <w:rsid w:val="00F951EC"/>
    <w:rsid w:val="00F95703"/>
    <w:rsid w:val="00FA0613"/>
    <w:rsid w:val="00FA1C05"/>
    <w:rsid w:val="00FA51ED"/>
    <w:rsid w:val="00FA6417"/>
    <w:rsid w:val="00FB3788"/>
    <w:rsid w:val="00FB4A46"/>
    <w:rsid w:val="00FB6063"/>
    <w:rsid w:val="00FB7F3B"/>
    <w:rsid w:val="00FC09DE"/>
    <w:rsid w:val="00FC0DE5"/>
    <w:rsid w:val="00FC1577"/>
    <w:rsid w:val="00FC29F2"/>
    <w:rsid w:val="00FC456E"/>
    <w:rsid w:val="00FC55B0"/>
    <w:rsid w:val="00FC638B"/>
    <w:rsid w:val="00FD15C7"/>
    <w:rsid w:val="00FD1C00"/>
    <w:rsid w:val="00FD42EB"/>
    <w:rsid w:val="00FE127F"/>
    <w:rsid w:val="00FE17D4"/>
    <w:rsid w:val="00FE336C"/>
    <w:rsid w:val="00FE3BA2"/>
    <w:rsid w:val="00FE3FF2"/>
    <w:rsid w:val="00FE578F"/>
    <w:rsid w:val="00FF1216"/>
    <w:rsid w:val="00FF37BE"/>
    <w:rsid w:val="00FF4B2A"/>
    <w:rsid w:val="00FF5323"/>
    <w:rsid w:val="00FF5AD1"/>
    <w:rsid w:val="00FF5CF7"/>
    <w:rsid w:val="00FF7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7E86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8"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BF4B90"/>
    <w:pPr>
      <w:jc w:val="both"/>
    </w:pPr>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D005F4"/>
    <w:pPr>
      <w:ind w:left="720" w:hanging="720"/>
      <w:jc w:val="left"/>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rasterlicht1">
    <w:name w:val="Tabelraster licht1"/>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 w:type="paragraph" w:styleId="Revision">
    <w:name w:val="Revision"/>
    <w:hidden/>
    <w:uiPriority w:val="99"/>
    <w:semiHidden/>
    <w:rsid w:val="006A430A"/>
    <w:pPr>
      <w:spacing w:line="240" w:lineRule="auto"/>
      <w:ind w:firstLine="0"/>
    </w:pPr>
    <w:rPr>
      <w:rFonts w:ascii="CMU Serif Roman" w:hAnsi="CMU Serif Roman"/>
      <w:kern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3" w:qFormat="1"/>
    <w:lsdException w:name="heading 3" w:uiPriority="3" w:qFormat="1"/>
    <w:lsdException w:name="heading 4" w:uiPriority="3" w:qFormat="1"/>
    <w:lsdException w:name="heading 5" w:uiPriority="3"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caption" w:uiPriority="35" w:qFormat="1"/>
    <w:lsdException w:name="footnote reference" w:qFormat="1"/>
    <w:lsdException w:name="endnote text" w:qFormat="1"/>
    <w:lsdException w:name="List Bullet" w:qFormat="1"/>
    <w:lsdException w:name="List Number" w:qFormat="1"/>
    <w:lsdException w:name="Title" w:semiHidden="0" w:uiPriority="10" w:unhideWhenUsed="0" w:qFormat="1"/>
    <w:lsdException w:name="Default Paragraph Font" w:uiPriority="1"/>
    <w:lsdException w:name="Subtitle" w:semiHidden="0" w:uiPriority="18"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BF4B90"/>
    <w:pPr>
      <w:jc w:val="both"/>
    </w:pPr>
    <w:rPr>
      <w:rFonts w:ascii="CMU Serif Roman" w:hAnsi="CMU Serif Roman"/>
      <w:kern w:val="24"/>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385DD4"/>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385DD4"/>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385DD4"/>
    <w:pPr>
      <w:spacing w:before="2400"/>
      <w:ind w:firstLine="0"/>
      <w:contextualSpacing/>
      <w:jc w:val="center"/>
    </w:pPr>
    <w:rPr>
      <w:rFonts w:eastAsiaTheme="majorEastAsia" w:cstheme="majorBidi"/>
    </w:rPr>
  </w:style>
  <w:style w:type="character" w:customStyle="1" w:styleId="TitleChar">
    <w:name w:val="Title Char"/>
    <w:basedOn w:val="DefaultParagraphFont"/>
    <w:link w:val="Title"/>
    <w:uiPriority w:val="10"/>
    <w:rsid w:val="00385DD4"/>
    <w:rPr>
      <w:rFonts w:ascii="CMU Serif Roman" w:eastAsiaTheme="majorEastAsia" w:hAnsi="CMU Serif Roman"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D005F4"/>
    <w:pPr>
      <w:ind w:left="720" w:hanging="720"/>
      <w:jc w:val="left"/>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pPr>
      <w:spacing w:line="240" w:lineRule="auto"/>
    </w:pPr>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rasterlicht1">
    <w:name w:val="Tabelraster licht1"/>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653DD0"/>
    <w:pPr>
      <w:spacing w:before="240" w:line="240" w:lineRule="auto"/>
      <w:ind w:firstLine="0"/>
      <w:contextualSpacing/>
    </w:pPr>
  </w:style>
  <w:style w:type="paragraph" w:customStyle="1" w:styleId="SourceCode">
    <w:name w:val="SourceCode"/>
    <w:basedOn w:val="Normal"/>
    <w:next w:val="Normal"/>
    <w:qFormat/>
    <w:rsid w:val="00163676"/>
    <w:pPr>
      <w:spacing w:after="240" w:line="240" w:lineRule="auto"/>
      <w:contextualSpacing/>
    </w:pPr>
    <w:rPr>
      <w:rFonts w:ascii="Monaco" w:hAnsi="Monaco"/>
    </w:rPr>
  </w:style>
  <w:style w:type="character" w:styleId="Hyperlink">
    <w:name w:val="Hyperlink"/>
    <w:basedOn w:val="DefaultParagraphFont"/>
    <w:uiPriority w:val="99"/>
    <w:unhideWhenUsed/>
    <w:rsid w:val="00FE17D4"/>
    <w:rPr>
      <w:color w:val="5F5F5F" w:themeColor="hyperlink"/>
      <w:u w:val="single"/>
    </w:rPr>
  </w:style>
  <w:style w:type="character" w:styleId="CommentReference">
    <w:name w:val="annotation reference"/>
    <w:basedOn w:val="DefaultParagraphFont"/>
    <w:uiPriority w:val="99"/>
    <w:semiHidden/>
    <w:unhideWhenUsed/>
    <w:rsid w:val="00967AAB"/>
    <w:rPr>
      <w:sz w:val="18"/>
      <w:szCs w:val="18"/>
    </w:rPr>
  </w:style>
  <w:style w:type="paragraph" w:styleId="Revision">
    <w:name w:val="Revision"/>
    <w:hidden/>
    <w:uiPriority w:val="99"/>
    <w:semiHidden/>
    <w:rsid w:val="006A430A"/>
    <w:pPr>
      <w:spacing w:line="240" w:lineRule="auto"/>
      <w:ind w:firstLine="0"/>
    </w:pPr>
    <w:rPr>
      <w:rFonts w:ascii="CMU Serif Roman" w:hAnsi="CMU Serif Roman"/>
      <w:kern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198030">
      <w:bodyDiv w:val="1"/>
      <w:marLeft w:val="0"/>
      <w:marRight w:val="0"/>
      <w:marTop w:val="0"/>
      <w:marBottom w:val="0"/>
      <w:divBdr>
        <w:top w:val="none" w:sz="0" w:space="0" w:color="auto"/>
        <w:left w:val="none" w:sz="0" w:space="0" w:color="auto"/>
        <w:bottom w:val="none" w:sz="0" w:space="0" w:color="auto"/>
        <w:right w:val="none" w:sz="0" w:space="0" w:color="auto"/>
      </w:divBdr>
    </w:div>
    <w:div w:id="35662761">
      <w:bodyDiv w:val="1"/>
      <w:marLeft w:val="0"/>
      <w:marRight w:val="0"/>
      <w:marTop w:val="0"/>
      <w:marBottom w:val="0"/>
      <w:divBdr>
        <w:top w:val="none" w:sz="0" w:space="0" w:color="auto"/>
        <w:left w:val="none" w:sz="0" w:space="0" w:color="auto"/>
        <w:bottom w:val="none" w:sz="0" w:space="0" w:color="auto"/>
        <w:right w:val="none" w:sz="0" w:space="0" w:color="auto"/>
      </w:divBdr>
    </w:div>
    <w:div w:id="80612482">
      <w:bodyDiv w:val="1"/>
      <w:marLeft w:val="0"/>
      <w:marRight w:val="0"/>
      <w:marTop w:val="0"/>
      <w:marBottom w:val="0"/>
      <w:divBdr>
        <w:top w:val="none" w:sz="0" w:space="0" w:color="auto"/>
        <w:left w:val="none" w:sz="0" w:space="0" w:color="auto"/>
        <w:bottom w:val="none" w:sz="0" w:space="0" w:color="auto"/>
        <w:right w:val="none" w:sz="0" w:space="0" w:color="auto"/>
      </w:divBdr>
    </w:div>
    <w:div w:id="89395024">
      <w:bodyDiv w:val="1"/>
      <w:marLeft w:val="0"/>
      <w:marRight w:val="0"/>
      <w:marTop w:val="0"/>
      <w:marBottom w:val="0"/>
      <w:divBdr>
        <w:top w:val="none" w:sz="0" w:space="0" w:color="auto"/>
        <w:left w:val="none" w:sz="0" w:space="0" w:color="auto"/>
        <w:bottom w:val="none" w:sz="0" w:space="0" w:color="auto"/>
        <w:right w:val="none" w:sz="0" w:space="0" w:color="auto"/>
      </w:divBdr>
    </w:div>
    <w:div w:id="121775637">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962039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7594670">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1478139">
      <w:bodyDiv w:val="1"/>
      <w:marLeft w:val="0"/>
      <w:marRight w:val="0"/>
      <w:marTop w:val="0"/>
      <w:marBottom w:val="0"/>
      <w:divBdr>
        <w:top w:val="none" w:sz="0" w:space="0" w:color="auto"/>
        <w:left w:val="none" w:sz="0" w:space="0" w:color="auto"/>
        <w:bottom w:val="none" w:sz="0" w:space="0" w:color="auto"/>
        <w:right w:val="none" w:sz="0" w:space="0" w:color="auto"/>
      </w:divBdr>
    </w:div>
    <w:div w:id="23751892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5399780">
      <w:bodyDiv w:val="1"/>
      <w:marLeft w:val="0"/>
      <w:marRight w:val="0"/>
      <w:marTop w:val="0"/>
      <w:marBottom w:val="0"/>
      <w:divBdr>
        <w:top w:val="none" w:sz="0" w:space="0" w:color="auto"/>
        <w:left w:val="none" w:sz="0" w:space="0" w:color="auto"/>
        <w:bottom w:val="none" w:sz="0" w:space="0" w:color="auto"/>
        <w:right w:val="none" w:sz="0" w:space="0" w:color="auto"/>
      </w:divBdr>
    </w:div>
    <w:div w:id="328874168">
      <w:bodyDiv w:val="1"/>
      <w:marLeft w:val="0"/>
      <w:marRight w:val="0"/>
      <w:marTop w:val="0"/>
      <w:marBottom w:val="0"/>
      <w:divBdr>
        <w:top w:val="none" w:sz="0" w:space="0" w:color="auto"/>
        <w:left w:val="none" w:sz="0" w:space="0" w:color="auto"/>
        <w:bottom w:val="none" w:sz="0" w:space="0" w:color="auto"/>
        <w:right w:val="none" w:sz="0" w:space="0" w:color="auto"/>
      </w:divBdr>
    </w:div>
    <w:div w:id="360975373">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68191695">
      <w:bodyDiv w:val="1"/>
      <w:marLeft w:val="0"/>
      <w:marRight w:val="0"/>
      <w:marTop w:val="0"/>
      <w:marBottom w:val="0"/>
      <w:divBdr>
        <w:top w:val="none" w:sz="0" w:space="0" w:color="auto"/>
        <w:left w:val="none" w:sz="0" w:space="0" w:color="auto"/>
        <w:bottom w:val="none" w:sz="0" w:space="0" w:color="auto"/>
        <w:right w:val="none" w:sz="0" w:space="0" w:color="auto"/>
      </w:divBdr>
    </w:div>
    <w:div w:id="398940881">
      <w:bodyDiv w:val="1"/>
      <w:marLeft w:val="0"/>
      <w:marRight w:val="0"/>
      <w:marTop w:val="0"/>
      <w:marBottom w:val="0"/>
      <w:divBdr>
        <w:top w:val="none" w:sz="0" w:space="0" w:color="auto"/>
        <w:left w:val="none" w:sz="0" w:space="0" w:color="auto"/>
        <w:bottom w:val="none" w:sz="0" w:space="0" w:color="auto"/>
        <w:right w:val="none" w:sz="0" w:space="0" w:color="auto"/>
      </w:divBdr>
    </w:div>
    <w:div w:id="452139588">
      <w:bodyDiv w:val="1"/>
      <w:marLeft w:val="0"/>
      <w:marRight w:val="0"/>
      <w:marTop w:val="0"/>
      <w:marBottom w:val="0"/>
      <w:divBdr>
        <w:top w:val="none" w:sz="0" w:space="0" w:color="auto"/>
        <w:left w:val="none" w:sz="0" w:space="0" w:color="auto"/>
        <w:bottom w:val="none" w:sz="0" w:space="0" w:color="auto"/>
        <w:right w:val="none" w:sz="0" w:space="0" w:color="auto"/>
      </w:divBdr>
    </w:div>
    <w:div w:id="455367545">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3619716">
      <w:bodyDiv w:val="1"/>
      <w:marLeft w:val="0"/>
      <w:marRight w:val="0"/>
      <w:marTop w:val="0"/>
      <w:marBottom w:val="0"/>
      <w:divBdr>
        <w:top w:val="none" w:sz="0" w:space="0" w:color="auto"/>
        <w:left w:val="none" w:sz="0" w:space="0" w:color="auto"/>
        <w:bottom w:val="none" w:sz="0" w:space="0" w:color="auto"/>
        <w:right w:val="none" w:sz="0" w:space="0" w:color="auto"/>
      </w:divBdr>
    </w:div>
    <w:div w:id="463933379">
      <w:bodyDiv w:val="1"/>
      <w:marLeft w:val="0"/>
      <w:marRight w:val="0"/>
      <w:marTop w:val="0"/>
      <w:marBottom w:val="0"/>
      <w:divBdr>
        <w:top w:val="none" w:sz="0" w:space="0" w:color="auto"/>
        <w:left w:val="none" w:sz="0" w:space="0" w:color="auto"/>
        <w:bottom w:val="none" w:sz="0" w:space="0" w:color="auto"/>
        <w:right w:val="none" w:sz="0" w:space="0" w:color="auto"/>
      </w:divBdr>
    </w:div>
    <w:div w:id="467554039">
      <w:bodyDiv w:val="1"/>
      <w:marLeft w:val="0"/>
      <w:marRight w:val="0"/>
      <w:marTop w:val="0"/>
      <w:marBottom w:val="0"/>
      <w:divBdr>
        <w:top w:val="none" w:sz="0" w:space="0" w:color="auto"/>
        <w:left w:val="none" w:sz="0" w:space="0" w:color="auto"/>
        <w:bottom w:val="none" w:sz="0" w:space="0" w:color="auto"/>
        <w:right w:val="none" w:sz="0" w:space="0" w:color="auto"/>
      </w:divBdr>
      <w:divsChild>
        <w:div w:id="1000304652">
          <w:marLeft w:val="0"/>
          <w:marRight w:val="0"/>
          <w:marTop w:val="0"/>
          <w:marBottom w:val="0"/>
          <w:divBdr>
            <w:top w:val="none" w:sz="0" w:space="0" w:color="auto"/>
            <w:left w:val="none" w:sz="0" w:space="0" w:color="auto"/>
            <w:bottom w:val="none" w:sz="0" w:space="0" w:color="auto"/>
            <w:right w:val="none" w:sz="0" w:space="0" w:color="auto"/>
          </w:divBdr>
          <w:divsChild>
            <w:div w:id="888150000">
              <w:marLeft w:val="-225"/>
              <w:marRight w:val="-225"/>
              <w:marTop w:val="0"/>
              <w:marBottom w:val="0"/>
              <w:divBdr>
                <w:top w:val="none" w:sz="0" w:space="0" w:color="auto"/>
                <w:left w:val="none" w:sz="0" w:space="0" w:color="auto"/>
                <w:bottom w:val="none" w:sz="0" w:space="0" w:color="auto"/>
                <w:right w:val="none" w:sz="0" w:space="0" w:color="auto"/>
              </w:divBdr>
              <w:divsChild>
                <w:div w:id="240212673">
                  <w:marLeft w:val="0"/>
                  <w:marRight w:val="0"/>
                  <w:marTop w:val="0"/>
                  <w:marBottom w:val="0"/>
                  <w:divBdr>
                    <w:top w:val="none" w:sz="0" w:space="0" w:color="auto"/>
                    <w:left w:val="none" w:sz="0" w:space="0" w:color="auto"/>
                    <w:bottom w:val="none" w:sz="0" w:space="0" w:color="auto"/>
                    <w:right w:val="none" w:sz="0" w:space="0" w:color="auto"/>
                  </w:divBdr>
                </w:div>
              </w:divsChild>
            </w:div>
            <w:div w:id="1831822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891020">
      <w:bodyDiv w:val="1"/>
      <w:marLeft w:val="0"/>
      <w:marRight w:val="0"/>
      <w:marTop w:val="0"/>
      <w:marBottom w:val="0"/>
      <w:divBdr>
        <w:top w:val="none" w:sz="0" w:space="0" w:color="auto"/>
        <w:left w:val="none" w:sz="0" w:space="0" w:color="auto"/>
        <w:bottom w:val="none" w:sz="0" w:space="0" w:color="auto"/>
        <w:right w:val="none" w:sz="0" w:space="0" w:color="auto"/>
      </w:divBdr>
    </w:div>
    <w:div w:id="522596095">
      <w:bodyDiv w:val="1"/>
      <w:marLeft w:val="0"/>
      <w:marRight w:val="0"/>
      <w:marTop w:val="0"/>
      <w:marBottom w:val="0"/>
      <w:divBdr>
        <w:top w:val="none" w:sz="0" w:space="0" w:color="auto"/>
        <w:left w:val="none" w:sz="0" w:space="0" w:color="auto"/>
        <w:bottom w:val="none" w:sz="0" w:space="0" w:color="auto"/>
        <w:right w:val="none" w:sz="0" w:space="0" w:color="auto"/>
      </w:divBdr>
    </w:div>
    <w:div w:id="557130776">
      <w:bodyDiv w:val="1"/>
      <w:marLeft w:val="0"/>
      <w:marRight w:val="0"/>
      <w:marTop w:val="0"/>
      <w:marBottom w:val="0"/>
      <w:divBdr>
        <w:top w:val="none" w:sz="0" w:space="0" w:color="auto"/>
        <w:left w:val="none" w:sz="0" w:space="0" w:color="auto"/>
        <w:bottom w:val="none" w:sz="0" w:space="0" w:color="auto"/>
        <w:right w:val="none" w:sz="0" w:space="0" w:color="auto"/>
      </w:divBdr>
    </w:div>
    <w:div w:id="565797436">
      <w:bodyDiv w:val="1"/>
      <w:marLeft w:val="0"/>
      <w:marRight w:val="0"/>
      <w:marTop w:val="0"/>
      <w:marBottom w:val="0"/>
      <w:divBdr>
        <w:top w:val="none" w:sz="0" w:space="0" w:color="auto"/>
        <w:left w:val="none" w:sz="0" w:space="0" w:color="auto"/>
        <w:bottom w:val="none" w:sz="0" w:space="0" w:color="auto"/>
        <w:right w:val="none" w:sz="0" w:space="0" w:color="auto"/>
      </w:divBdr>
    </w:div>
    <w:div w:id="566765813">
      <w:bodyDiv w:val="1"/>
      <w:marLeft w:val="0"/>
      <w:marRight w:val="0"/>
      <w:marTop w:val="0"/>
      <w:marBottom w:val="0"/>
      <w:divBdr>
        <w:top w:val="none" w:sz="0" w:space="0" w:color="auto"/>
        <w:left w:val="none" w:sz="0" w:space="0" w:color="auto"/>
        <w:bottom w:val="none" w:sz="0" w:space="0" w:color="auto"/>
        <w:right w:val="none" w:sz="0" w:space="0" w:color="auto"/>
      </w:divBdr>
    </w:div>
    <w:div w:id="584342912">
      <w:bodyDiv w:val="1"/>
      <w:marLeft w:val="0"/>
      <w:marRight w:val="0"/>
      <w:marTop w:val="0"/>
      <w:marBottom w:val="0"/>
      <w:divBdr>
        <w:top w:val="none" w:sz="0" w:space="0" w:color="auto"/>
        <w:left w:val="none" w:sz="0" w:space="0" w:color="auto"/>
        <w:bottom w:val="none" w:sz="0" w:space="0" w:color="auto"/>
        <w:right w:val="none" w:sz="0" w:space="0" w:color="auto"/>
      </w:divBdr>
    </w:div>
    <w:div w:id="606038882">
      <w:bodyDiv w:val="1"/>
      <w:marLeft w:val="0"/>
      <w:marRight w:val="0"/>
      <w:marTop w:val="0"/>
      <w:marBottom w:val="0"/>
      <w:divBdr>
        <w:top w:val="none" w:sz="0" w:space="0" w:color="auto"/>
        <w:left w:val="none" w:sz="0" w:space="0" w:color="auto"/>
        <w:bottom w:val="none" w:sz="0" w:space="0" w:color="auto"/>
        <w:right w:val="none" w:sz="0" w:space="0" w:color="auto"/>
      </w:divBdr>
    </w:div>
    <w:div w:id="607734687">
      <w:bodyDiv w:val="1"/>
      <w:marLeft w:val="0"/>
      <w:marRight w:val="0"/>
      <w:marTop w:val="0"/>
      <w:marBottom w:val="0"/>
      <w:divBdr>
        <w:top w:val="none" w:sz="0" w:space="0" w:color="auto"/>
        <w:left w:val="none" w:sz="0" w:space="0" w:color="auto"/>
        <w:bottom w:val="none" w:sz="0" w:space="0" w:color="auto"/>
        <w:right w:val="none" w:sz="0" w:space="0" w:color="auto"/>
      </w:divBdr>
    </w:div>
    <w:div w:id="646933841">
      <w:bodyDiv w:val="1"/>
      <w:marLeft w:val="0"/>
      <w:marRight w:val="0"/>
      <w:marTop w:val="0"/>
      <w:marBottom w:val="0"/>
      <w:divBdr>
        <w:top w:val="none" w:sz="0" w:space="0" w:color="auto"/>
        <w:left w:val="none" w:sz="0" w:space="0" w:color="auto"/>
        <w:bottom w:val="none" w:sz="0" w:space="0" w:color="auto"/>
        <w:right w:val="none" w:sz="0" w:space="0" w:color="auto"/>
      </w:divBdr>
    </w:div>
    <w:div w:id="64732494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684595787">
      <w:bodyDiv w:val="1"/>
      <w:marLeft w:val="0"/>
      <w:marRight w:val="0"/>
      <w:marTop w:val="0"/>
      <w:marBottom w:val="0"/>
      <w:divBdr>
        <w:top w:val="none" w:sz="0" w:space="0" w:color="auto"/>
        <w:left w:val="none" w:sz="0" w:space="0" w:color="auto"/>
        <w:bottom w:val="none" w:sz="0" w:space="0" w:color="auto"/>
        <w:right w:val="none" w:sz="0" w:space="0" w:color="auto"/>
      </w:divBdr>
    </w:div>
    <w:div w:id="688066992">
      <w:bodyDiv w:val="1"/>
      <w:marLeft w:val="0"/>
      <w:marRight w:val="0"/>
      <w:marTop w:val="0"/>
      <w:marBottom w:val="0"/>
      <w:divBdr>
        <w:top w:val="none" w:sz="0" w:space="0" w:color="auto"/>
        <w:left w:val="none" w:sz="0" w:space="0" w:color="auto"/>
        <w:bottom w:val="none" w:sz="0" w:space="0" w:color="auto"/>
        <w:right w:val="none" w:sz="0" w:space="0" w:color="auto"/>
      </w:divBdr>
    </w:div>
    <w:div w:id="708534181">
      <w:bodyDiv w:val="1"/>
      <w:marLeft w:val="0"/>
      <w:marRight w:val="0"/>
      <w:marTop w:val="0"/>
      <w:marBottom w:val="0"/>
      <w:divBdr>
        <w:top w:val="none" w:sz="0" w:space="0" w:color="auto"/>
        <w:left w:val="none" w:sz="0" w:space="0" w:color="auto"/>
        <w:bottom w:val="none" w:sz="0" w:space="0" w:color="auto"/>
        <w:right w:val="none" w:sz="0" w:space="0" w:color="auto"/>
      </w:divBdr>
    </w:div>
    <w:div w:id="728840053">
      <w:bodyDiv w:val="1"/>
      <w:marLeft w:val="0"/>
      <w:marRight w:val="0"/>
      <w:marTop w:val="0"/>
      <w:marBottom w:val="0"/>
      <w:divBdr>
        <w:top w:val="none" w:sz="0" w:space="0" w:color="auto"/>
        <w:left w:val="none" w:sz="0" w:space="0" w:color="auto"/>
        <w:bottom w:val="none" w:sz="0" w:space="0" w:color="auto"/>
        <w:right w:val="none" w:sz="0" w:space="0" w:color="auto"/>
      </w:divBdr>
    </w:div>
    <w:div w:id="750197158">
      <w:bodyDiv w:val="1"/>
      <w:marLeft w:val="0"/>
      <w:marRight w:val="0"/>
      <w:marTop w:val="0"/>
      <w:marBottom w:val="0"/>
      <w:divBdr>
        <w:top w:val="none" w:sz="0" w:space="0" w:color="auto"/>
        <w:left w:val="none" w:sz="0" w:space="0" w:color="auto"/>
        <w:bottom w:val="none" w:sz="0" w:space="0" w:color="auto"/>
        <w:right w:val="none" w:sz="0" w:space="0" w:color="auto"/>
      </w:divBdr>
    </w:div>
    <w:div w:id="865677817">
      <w:bodyDiv w:val="1"/>
      <w:marLeft w:val="0"/>
      <w:marRight w:val="0"/>
      <w:marTop w:val="0"/>
      <w:marBottom w:val="0"/>
      <w:divBdr>
        <w:top w:val="none" w:sz="0" w:space="0" w:color="auto"/>
        <w:left w:val="none" w:sz="0" w:space="0" w:color="auto"/>
        <w:bottom w:val="none" w:sz="0" w:space="0" w:color="auto"/>
        <w:right w:val="none" w:sz="0" w:space="0" w:color="auto"/>
      </w:divBdr>
    </w:div>
    <w:div w:id="874385054">
      <w:bodyDiv w:val="1"/>
      <w:marLeft w:val="0"/>
      <w:marRight w:val="0"/>
      <w:marTop w:val="0"/>
      <w:marBottom w:val="0"/>
      <w:divBdr>
        <w:top w:val="none" w:sz="0" w:space="0" w:color="auto"/>
        <w:left w:val="none" w:sz="0" w:space="0" w:color="auto"/>
        <w:bottom w:val="none" w:sz="0" w:space="0" w:color="auto"/>
        <w:right w:val="none" w:sz="0" w:space="0" w:color="auto"/>
      </w:divBdr>
    </w:div>
    <w:div w:id="961768599">
      <w:bodyDiv w:val="1"/>
      <w:marLeft w:val="0"/>
      <w:marRight w:val="0"/>
      <w:marTop w:val="0"/>
      <w:marBottom w:val="0"/>
      <w:divBdr>
        <w:top w:val="none" w:sz="0" w:space="0" w:color="auto"/>
        <w:left w:val="none" w:sz="0" w:space="0" w:color="auto"/>
        <w:bottom w:val="none" w:sz="0" w:space="0" w:color="auto"/>
        <w:right w:val="none" w:sz="0" w:space="0" w:color="auto"/>
      </w:divBdr>
    </w:div>
    <w:div w:id="974289150">
      <w:bodyDiv w:val="1"/>
      <w:marLeft w:val="0"/>
      <w:marRight w:val="0"/>
      <w:marTop w:val="0"/>
      <w:marBottom w:val="0"/>
      <w:divBdr>
        <w:top w:val="none" w:sz="0" w:space="0" w:color="auto"/>
        <w:left w:val="none" w:sz="0" w:space="0" w:color="auto"/>
        <w:bottom w:val="none" w:sz="0" w:space="0" w:color="auto"/>
        <w:right w:val="none" w:sz="0" w:space="0" w:color="auto"/>
      </w:divBdr>
    </w:div>
    <w:div w:id="1002314387">
      <w:bodyDiv w:val="1"/>
      <w:marLeft w:val="0"/>
      <w:marRight w:val="0"/>
      <w:marTop w:val="0"/>
      <w:marBottom w:val="0"/>
      <w:divBdr>
        <w:top w:val="none" w:sz="0" w:space="0" w:color="auto"/>
        <w:left w:val="none" w:sz="0" w:space="0" w:color="auto"/>
        <w:bottom w:val="none" w:sz="0" w:space="0" w:color="auto"/>
        <w:right w:val="none" w:sz="0" w:space="0" w:color="auto"/>
      </w:divBdr>
    </w:div>
    <w:div w:id="1002466322">
      <w:bodyDiv w:val="1"/>
      <w:marLeft w:val="0"/>
      <w:marRight w:val="0"/>
      <w:marTop w:val="0"/>
      <w:marBottom w:val="0"/>
      <w:divBdr>
        <w:top w:val="none" w:sz="0" w:space="0" w:color="auto"/>
        <w:left w:val="none" w:sz="0" w:space="0" w:color="auto"/>
        <w:bottom w:val="none" w:sz="0" w:space="0" w:color="auto"/>
        <w:right w:val="none" w:sz="0" w:space="0" w:color="auto"/>
      </w:divBdr>
    </w:div>
    <w:div w:id="100331291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5733852">
      <w:bodyDiv w:val="1"/>
      <w:marLeft w:val="0"/>
      <w:marRight w:val="0"/>
      <w:marTop w:val="0"/>
      <w:marBottom w:val="0"/>
      <w:divBdr>
        <w:top w:val="none" w:sz="0" w:space="0" w:color="auto"/>
        <w:left w:val="none" w:sz="0" w:space="0" w:color="auto"/>
        <w:bottom w:val="none" w:sz="0" w:space="0" w:color="auto"/>
        <w:right w:val="none" w:sz="0" w:space="0" w:color="auto"/>
      </w:divBdr>
    </w:div>
    <w:div w:id="1091925711">
      <w:bodyDiv w:val="1"/>
      <w:marLeft w:val="0"/>
      <w:marRight w:val="0"/>
      <w:marTop w:val="0"/>
      <w:marBottom w:val="0"/>
      <w:divBdr>
        <w:top w:val="none" w:sz="0" w:space="0" w:color="auto"/>
        <w:left w:val="none" w:sz="0" w:space="0" w:color="auto"/>
        <w:bottom w:val="none" w:sz="0" w:space="0" w:color="auto"/>
        <w:right w:val="none" w:sz="0" w:space="0" w:color="auto"/>
      </w:divBdr>
    </w:div>
    <w:div w:id="1110931121">
      <w:bodyDiv w:val="1"/>
      <w:marLeft w:val="0"/>
      <w:marRight w:val="0"/>
      <w:marTop w:val="0"/>
      <w:marBottom w:val="0"/>
      <w:divBdr>
        <w:top w:val="none" w:sz="0" w:space="0" w:color="auto"/>
        <w:left w:val="none" w:sz="0" w:space="0" w:color="auto"/>
        <w:bottom w:val="none" w:sz="0" w:space="0" w:color="auto"/>
        <w:right w:val="none" w:sz="0" w:space="0" w:color="auto"/>
      </w:divBdr>
    </w:div>
    <w:div w:id="116459151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6067055">
      <w:bodyDiv w:val="1"/>
      <w:marLeft w:val="0"/>
      <w:marRight w:val="0"/>
      <w:marTop w:val="0"/>
      <w:marBottom w:val="0"/>
      <w:divBdr>
        <w:top w:val="none" w:sz="0" w:space="0" w:color="auto"/>
        <w:left w:val="none" w:sz="0" w:space="0" w:color="auto"/>
        <w:bottom w:val="none" w:sz="0" w:space="0" w:color="auto"/>
        <w:right w:val="none" w:sz="0" w:space="0" w:color="auto"/>
      </w:divBdr>
    </w:div>
    <w:div w:id="1238980588">
      <w:bodyDiv w:val="1"/>
      <w:marLeft w:val="0"/>
      <w:marRight w:val="0"/>
      <w:marTop w:val="0"/>
      <w:marBottom w:val="0"/>
      <w:divBdr>
        <w:top w:val="none" w:sz="0" w:space="0" w:color="auto"/>
        <w:left w:val="none" w:sz="0" w:space="0" w:color="auto"/>
        <w:bottom w:val="none" w:sz="0" w:space="0" w:color="auto"/>
        <w:right w:val="none" w:sz="0" w:space="0" w:color="auto"/>
      </w:divBdr>
    </w:div>
    <w:div w:id="1243370959">
      <w:bodyDiv w:val="1"/>
      <w:marLeft w:val="0"/>
      <w:marRight w:val="0"/>
      <w:marTop w:val="0"/>
      <w:marBottom w:val="0"/>
      <w:divBdr>
        <w:top w:val="none" w:sz="0" w:space="0" w:color="auto"/>
        <w:left w:val="none" w:sz="0" w:space="0" w:color="auto"/>
        <w:bottom w:val="none" w:sz="0" w:space="0" w:color="auto"/>
        <w:right w:val="none" w:sz="0" w:space="0" w:color="auto"/>
      </w:divBdr>
    </w:div>
    <w:div w:id="1277716414">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88263342">
      <w:bodyDiv w:val="1"/>
      <w:marLeft w:val="0"/>
      <w:marRight w:val="0"/>
      <w:marTop w:val="0"/>
      <w:marBottom w:val="0"/>
      <w:divBdr>
        <w:top w:val="none" w:sz="0" w:space="0" w:color="auto"/>
        <w:left w:val="none" w:sz="0" w:space="0" w:color="auto"/>
        <w:bottom w:val="none" w:sz="0" w:space="0" w:color="auto"/>
        <w:right w:val="none" w:sz="0" w:space="0" w:color="auto"/>
      </w:divBdr>
    </w:div>
    <w:div w:id="140063831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1969573">
      <w:bodyDiv w:val="1"/>
      <w:marLeft w:val="0"/>
      <w:marRight w:val="0"/>
      <w:marTop w:val="0"/>
      <w:marBottom w:val="0"/>
      <w:divBdr>
        <w:top w:val="none" w:sz="0" w:space="0" w:color="auto"/>
        <w:left w:val="none" w:sz="0" w:space="0" w:color="auto"/>
        <w:bottom w:val="none" w:sz="0" w:space="0" w:color="auto"/>
        <w:right w:val="none" w:sz="0" w:space="0" w:color="auto"/>
      </w:divBdr>
    </w:div>
    <w:div w:id="143998205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3599231">
      <w:bodyDiv w:val="1"/>
      <w:marLeft w:val="0"/>
      <w:marRight w:val="0"/>
      <w:marTop w:val="0"/>
      <w:marBottom w:val="0"/>
      <w:divBdr>
        <w:top w:val="none" w:sz="0" w:space="0" w:color="auto"/>
        <w:left w:val="none" w:sz="0" w:space="0" w:color="auto"/>
        <w:bottom w:val="none" w:sz="0" w:space="0" w:color="auto"/>
        <w:right w:val="none" w:sz="0" w:space="0" w:color="auto"/>
      </w:divBdr>
    </w:div>
    <w:div w:id="14781061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983548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0146191">
      <w:bodyDiv w:val="1"/>
      <w:marLeft w:val="0"/>
      <w:marRight w:val="0"/>
      <w:marTop w:val="0"/>
      <w:marBottom w:val="0"/>
      <w:divBdr>
        <w:top w:val="none" w:sz="0" w:space="0" w:color="auto"/>
        <w:left w:val="none" w:sz="0" w:space="0" w:color="auto"/>
        <w:bottom w:val="none" w:sz="0" w:space="0" w:color="auto"/>
        <w:right w:val="none" w:sz="0" w:space="0" w:color="auto"/>
      </w:divBdr>
    </w:div>
    <w:div w:id="1552301758">
      <w:bodyDiv w:val="1"/>
      <w:marLeft w:val="0"/>
      <w:marRight w:val="0"/>
      <w:marTop w:val="0"/>
      <w:marBottom w:val="0"/>
      <w:divBdr>
        <w:top w:val="none" w:sz="0" w:space="0" w:color="auto"/>
        <w:left w:val="none" w:sz="0" w:space="0" w:color="auto"/>
        <w:bottom w:val="none" w:sz="0" w:space="0" w:color="auto"/>
        <w:right w:val="none" w:sz="0" w:space="0" w:color="auto"/>
      </w:divBdr>
    </w:div>
    <w:div w:id="1554586371">
      <w:bodyDiv w:val="1"/>
      <w:marLeft w:val="0"/>
      <w:marRight w:val="0"/>
      <w:marTop w:val="0"/>
      <w:marBottom w:val="0"/>
      <w:divBdr>
        <w:top w:val="none" w:sz="0" w:space="0" w:color="auto"/>
        <w:left w:val="none" w:sz="0" w:space="0" w:color="auto"/>
        <w:bottom w:val="none" w:sz="0" w:space="0" w:color="auto"/>
        <w:right w:val="none" w:sz="0" w:space="0" w:color="auto"/>
      </w:divBdr>
      <w:divsChild>
        <w:div w:id="485362978">
          <w:marLeft w:val="0"/>
          <w:marRight w:val="0"/>
          <w:marTop w:val="0"/>
          <w:marBottom w:val="0"/>
          <w:divBdr>
            <w:top w:val="none" w:sz="0" w:space="0" w:color="auto"/>
            <w:left w:val="none" w:sz="0" w:space="0" w:color="auto"/>
            <w:bottom w:val="none" w:sz="0" w:space="0" w:color="auto"/>
            <w:right w:val="none" w:sz="0" w:space="0" w:color="auto"/>
          </w:divBdr>
          <w:divsChild>
            <w:div w:id="1167938916">
              <w:marLeft w:val="-225"/>
              <w:marRight w:val="-225"/>
              <w:marTop w:val="0"/>
              <w:marBottom w:val="0"/>
              <w:divBdr>
                <w:top w:val="none" w:sz="0" w:space="0" w:color="auto"/>
                <w:left w:val="none" w:sz="0" w:space="0" w:color="auto"/>
                <w:bottom w:val="none" w:sz="0" w:space="0" w:color="auto"/>
                <w:right w:val="none" w:sz="0" w:space="0" w:color="auto"/>
              </w:divBdr>
              <w:divsChild>
                <w:div w:id="1587306524">
                  <w:marLeft w:val="0"/>
                  <w:marRight w:val="0"/>
                  <w:marTop w:val="0"/>
                  <w:marBottom w:val="0"/>
                  <w:divBdr>
                    <w:top w:val="none" w:sz="0" w:space="0" w:color="auto"/>
                    <w:left w:val="none" w:sz="0" w:space="0" w:color="auto"/>
                    <w:bottom w:val="none" w:sz="0" w:space="0" w:color="auto"/>
                    <w:right w:val="none" w:sz="0" w:space="0" w:color="auto"/>
                  </w:divBdr>
                </w:div>
              </w:divsChild>
            </w:div>
            <w:div w:id="190999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40383338">
      <w:bodyDiv w:val="1"/>
      <w:marLeft w:val="0"/>
      <w:marRight w:val="0"/>
      <w:marTop w:val="0"/>
      <w:marBottom w:val="0"/>
      <w:divBdr>
        <w:top w:val="none" w:sz="0" w:space="0" w:color="auto"/>
        <w:left w:val="none" w:sz="0" w:space="0" w:color="auto"/>
        <w:bottom w:val="none" w:sz="0" w:space="0" w:color="auto"/>
        <w:right w:val="none" w:sz="0" w:space="0" w:color="auto"/>
      </w:divBdr>
    </w:div>
    <w:div w:id="1663004457">
      <w:bodyDiv w:val="1"/>
      <w:marLeft w:val="0"/>
      <w:marRight w:val="0"/>
      <w:marTop w:val="0"/>
      <w:marBottom w:val="0"/>
      <w:divBdr>
        <w:top w:val="none" w:sz="0" w:space="0" w:color="auto"/>
        <w:left w:val="none" w:sz="0" w:space="0" w:color="auto"/>
        <w:bottom w:val="none" w:sz="0" w:space="0" w:color="auto"/>
        <w:right w:val="none" w:sz="0" w:space="0" w:color="auto"/>
      </w:divBdr>
    </w:div>
    <w:div w:id="1710103592">
      <w:bodyDiv w:val="1"/>
      <w:marLeft w:val="0"/>
      <w:marRight w:val="0"/>
      <w:marTop w:val="0"/>
      <w:marBottom w:val="0"/>
      <w:divBdr>
        <w:top w:val="none" w:sz="0" w:space="0" w:color="auto"/>
        <w:left w:val="none" w:sz="0" w:space="0" w:color="auto"/>
        <w:bottom w:val="none" w:sz="0" w:space="0" w:color="auto"/>
        <w:right w:val="none" w:sz="0" w:space="0" w:color="auto"/>
      </w:divBdr>
    </w:div>
    <w:div w:id="1729331131">
      <w:bodyDiv w:val="1"/>
      <w:marLeft w:val="0"/>
      <w:marRight w:val="0"/>
      <w:marTop w:val="0"/>
      <w:marBottom w:val="0"/>
      <w:divBdr>
        <w:top w:val="none" w:sz="0" w:space="0" w:color="auto"/>
        <w:left w:val="none" w:sz="0" w:space="0" w:color="auto"/>
        <w:bottom w:val="none" w:sz="0" w:space="0" w:color="auto"/>
        <w:right w:val="none" w:sz="0" w:space="0" w:color="auto"/>
      </w:divBdr>
    </w:div>
    <w:div w:id="1744788788">
      <w:bodyDiv w:val="1"/>
      <w:marLeft w:val="0"/>
      <w:marRight w:val="0"/>
      <w:marTop w:val="0"/>
      <w:marBottom w:val="0"/>
      <w:divBdr>
        <w:top w:val="none" w:sz="0" w:space="0" w:color="auto"/>
        <w:left w:val="none" w:sz="0" w:space="0" w:color="auto"/>
        <w:bottom w:val="none" w:sz="0" w:space="0" w:color="auto"/>
        <w:right w:val="none" w:sz="0" w:space="0" w:color="auto"/>
      </w:divBdr>
    </w:div>
    <w:div w:id="1749424964">
      <w:bodyDiv w:val="1"/>
      <w:marLeft w:val="0"/>
      <w:marRight w:val="0"/>
      <w:marTop w:val="0"/>
      <w:marBottom w:val="0"/>
      <w:divBdr>
        <w:top w:val="none" w:sz="0" w:space="0" w:color="auto"/>
        <w:left w:val="none" w:sz="0" w:space="0" w:color="auto"/>
        <w:bottom w:val="none" w:sz="0" w:space="0" w:color="auto"/>
        <w:right w:val="none" w:sz="0" w:space="0" w:color="auto"/>
      </w:divBdr>
    </w:div>
    <w:div w:id="175466825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503017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8545862">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20265156">
      <w:bodyDiv w:val="1"/>
      <w:marLeft w:val="0"/>
      <w:marRight w:val="0"/>
      <w:marTop w:val="0"/>
      <w:marBottom w:val="0"/>
      <w:divBdr>
        <w:top w:val="none" w:sz="0" w:space="0" w:color="auto"/>
        <w:left w:val="none" w:sz="0" w:space="0" w:color="auto"/>
        <w:bottom w:val="none" w:sz="0" w:space="0" w:color="auto"/>
        <w:right w:val="none" w:sz="0" w:space="0" w:color="auto"/>
      </w:divBdr>
    </w:div>
    <w:div w:id="1835222866">
      <w:bodyDiv w:val="1"/>
      <w:marLeft w:val="0"/>
      <w:marRight w:val="0"/>
      <w:marTop w:val="0"/>
      <w:marBottom w:val="0"/>
      <w:divBdr>
        <w:top w:val="none" w:sz="0" w:space="0" w:color="auto"/>
        <w:left w:val="none" w:sz="0" w:space="0" w:color="auto"/>
        <w:bottom w:val="none" w:sz="0" w:space="0" w:color="auto"/>
        <w:right w:val="none" w:sz="0" w:space="0" w:color="auto"/>
      </w:divBdr>
    </w:div>
    <w:div w:id="1842040186">
      <w:bodyDiv w:val="1"/>
      <w:marLeft w:val="0"/>
      <w:marRight w:val="0"/>
      <w:marTop w:val="0"/>
      <w:marBottom w:val="0"/>
      <w:divBdr>
        <w:top w:val="none" w:sz="0" w:space="0" w:color="auto"/>
        <w:left w:val="none" w:sz="0" w:space="0" w:color="auto"/>
        <w:bottom w:val="none" w:sz="0" w:space="0" w:color="auto"/>
        <w:right w:val="none" w:sz="0" w:space="0" w:color="auto"/>
      </w:divBdr>
    </w:div>
    <w:div w:id="1850868145">
      <w:bodyDiv w:val="1"/>
      <w:marLeft w:val="0"/>
      <w:marRight w:val="0"/>
      <w:marTop w:val="0"/>
      <w:marBottom w:val="0"/>
      <w:divBdr>
        <w:top w:val="none" w:sz="0" w:space="0" w:color="auto"/>
        <w:left w:val="none" w:sz="0" w:space="0" w:color="auto"/>
        <w:bottom w:val="none" w:sz="0" w:space="0" w:color="auto"/>
        <w:right w:val="none" w:sz="0" w:space="0" w:color="auto"/>
      </w:divBdr>
    </w:div>
    <w:div w:id="1867405437">
      <w:bodyDiv w:val="1"/>
      <w:marLeft w:val="0"/>
      <w:marRight w:val="0"/>
      <w:marTop w:val="0"/>
      <w:marBottom w:val="0"/>
      <w:divBdr>
        <w:top w:val="none" w:sz="0" w:space="0" w:color="auto"/>
        <w:left w:val="none" w:sz="0" w:space="0" w:color="auto"/>
        <w:bottom w:val="none" w:sz="0" w:space="0" w:color="auto"/>
        <w:right w:val="none" w:sz="0" w:space="0" w:color="auto"/>
      </w:divBdr>
    </w:div>
    <w:div w:id="1909224922">
      <w:bodyDiv w:val="1"/>
      <w:marLeft w:val="0"/>
      <w:marRight w:val="0"/>
      <w:marTop w:val="0"/>
      <w:marBottom w:val="0"/>
      <w:divBdr>
        <w:top w:val="none" w:sz="0" w:space="0" w:color="auto"/>
        <w:left w:val="none" w:sz="0" w:space="0" w:color="auto"/>
        <w:bottom w:val="none" w:sz="0" w:space="0" w:color="auto"/>
        <w:right w:val="none" w:sz="0" w:space="0" w:color="auto"/>
      </w:divBdr>
    </w:div>
    <w:div w:id="1934970801">
      <w:bodyDiv w:val="1"/>
      <w:marLeft w:val="0"/>
      <w:marRight w:val="0"/>
      <w:marTop w:val="0"/>
      <w:marBottom w:val="0"/>
      <w:divBdr>
        <w:top w:val="none" w:sz="0" w:space="0" w:color="auto"/>
        <w:left w:val="none" w:sz="0" w:space="0" w:color="auto"/>
        <w:bottom w:val="none" w:sz="0" w:space="0" w:color="auto"/>
        <w:right w:val="none" w:sz="0" w:space="0" w:color="auto"/>
      </w:divBdr>
    </w:div>
    <w:div w:id="1937978886">
      <w:bodyDiv w:val="1"/>
      <w:marLeft w:val="0"/>
      <w:marRight w:val="0"/>
      <w:marTop w:val="0"/>
      <w:marBottom w:val="0"/>
      <w:divBdr>
        <w:top w:val="none" w:sz="0" w:space="0" w:color="auto"/>
        <w:left w:val="none" w:sz="0" w:space="0" w:color="auto"/>
        <w:bottom w:val="none" w:sz="0" w:space="0" w:color="auto"/>
        <w:right w:val="none" w:sz="0" w:space="0" w:color="auto"/>
      </w:divBdr>
    </w:div>
    <w:div w:id="1956136882">
      <w:bodyDiv w:val="1"/>
      <w:marLeft w:val="0"/>
      <w:marRight w:val="0"/>
      <w:marTop w:val="0"/>
      <w:marBottom w:val="0"/>
      <w:divBdr>
        <w:top w:val="none" w:sz="0" w:space="0" w:color="auto"/>
        <w:left w:val="none" w:sz="0" w:space="0" w:color="auto"/>
        <w:bottom w:val="none" w:sz="0" w:space="0" w:color="auto"/>
        <w:right w:val="none" w:sz="0" w:space="0" w:color="auto"/>
      </w:divBdr>
    </w:div>
    <w:div w:id="1957833550">
      <w:bodyDiv w:val="1"/>
      <w:marLeft w:val="0"/>
      <w:marRight w:val="0"/>
      <w:marTop w:val="0"/>
      <w:marBottom w:val="0"/>
      <w:divBdr>
        <w:top w:val="none" w:sz="0" w:space="0" w:color="auto"/>
        <w:left w:val="none" w:sz="0" w:space="0" w:color="auto"/>
        <w:bottom w:val="none" w:sz="0" w:space="0" w:color="auto"/>
        <w:right w:val="none" w:sz="0" w:space="0" w:color="auto"/>
      </w:divBdr>
    </w:div>
    <w:div w:id="1961180638">
      <w:bodyDiv w:val="1"/>
      <w:marLeft w:val="0"/>
      <w:marRight w:val="0"/>
      <w:marTop w:val="0"/>
      <w:marBottom w:val="0"/>
      <w:divBdr>
        <w:top w:val="none" w:sz="0" w:space="0" w:color="auto"/>
        <w:left w:val="none" w:sz="0" w:space="0" w:color="auto"/>
        <w:bottom w:val="none" w:sz="0" w:space="0" w:color="auto"/>
        <w:right w:val="none" w:sz="0" w:space="0" w:color="auto"/>
      </w:divBdr>
    </w:div>
    <w:div w:id="197953237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5231265">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15182463">
      <w:bodyDiv w:val="1"/>
      <w:marLeft w:val="0"/>
      <w:marRight w:val="0"/>
      <w:marTop w:val="0"/>
      <w:marBottom w:val="0"/>
      <w:divBdr>
        <w:top w:val="none" w:sz="0" w:space="0" w:color="auto"/>
        <w:left w:val="none" w:sz="0" w:space="0" w:color="auto"/>
        <w:bottom w:val="none" w:sz="0" w:space="0" w:color="auto"/>
        <w:right w:val="none" w:sz="0" w:space="0" w:color="auto"/>
      </w:divBdr>
    </w:div>
    <w:div w:id="2016421209">
      <w:bodyDiv w:val="1"/>
      <w:marLeft w:val="0"/>
      <w:marRight w:val="0"/>
      <w:marTop w:val="0"/>
      <w:marBottom w:val="0"/>
      <w:divBdr>
        <w:top w:val="none" w:sz="0" w:space="0" w:color="auto"/>
        <w:left w:val="none" w:sz="0" w:space="0" w:color="auto"/>
        <w:bottom w:val="none" w:sz="0" w:space="0" w:color="auto"/>
        <w:right w:val="none" w:sz="0" w:space="0" w:color="auto"/>
      </w:divBdr>
    </w:div>
    <w:div w:id="2030518563">
      <w:bodyDiv w:val="1"/>
      <w:marLeft w:val="0"/>
      <w:marRight w:val="0"/>
      <w:marTop w:val="0"/>
      <w:marBottom w:val="0"/>
      <w:divBdr>
        <w:top w:val="none" w:sz="0" w:space="0" w:color="auto"/>
        <w:left w:val="none" w:sz="0" w:space="0" w:color="auto"/>
        <w:bottom w:val="none" w:sz="0" w:space="0" w:color="auto"/>
        <w:right w:val="none" w:sz="0" w:space="0" w:color="auto"/>
      </w:divBdr>
      <w:divsChild>
        <w:div w:id="768693679">
          <w:marLeft w:val="0"/>
          <w:marRight w:val="0"/>
          <w:marTop w:val="0"/>
          <w:marBottom w:val="0"/>
          <w:divBdr>
            <w:top w:val="none" w:sz="0" w:space="0" w:color="auto"/>
            <w:left w:val="none" w:sz="0" w:space="0" w:color="auto"/>
            <w:bottom w:val="none" w:sz="0" w:space="0" w:color="auto"/>
            <w:right w:val="none" w:sz="0" w:space="0" w:color="auto"/>
          </w:divBdr>
        </w:div>
        <w:div w:id="1171216603">
          <w:marLeft w:val="0"/>
          <w:marRight w:val="0"/>
          <w:marTop w:val="0"/>
          <w:marBottom w:val="0"/>
          <w:divBdr>
            <w:top w:val="none" w:sz="0" w:space="0" w:color="auto"/>
            <w:left w:val="none" w:sz="0" w:space="0" w:color="auto"/>
            <w:bottom w:val="none" w:sz="0" w:space="0" w:color="auto"/>
            <w:right w:val="none" w:sz="0" w:space="0" w:color="auto"/>
          </w:divBdr>
        </w:div>
      </w:divsChild>
    </w:div>
    <w:div w:id="2032145300">
      <w:bodyDiv w:val="1"/>
      <w:marLeft w:val="0"/>
      <w:marRight w:val="0"/>
      <w:marTop w:val="0"/>
      <w:marBottom w:val="0"/>
      <w:divBdr>
        <w:top w:val="none" w:sz="0" w:space="0" w:color="auto"/>
        <w:left w:val="none" w:sz="0" w:space="0" w:color="auto"/>
        <w:bottom w:val="none" w:sz="0" w:space="0" w:color="auto"/>
        <w:right w:val="none" w:sz="0" w:space="0" w:color="auto"/>
      </w:divBdr>
    </w:div>
    <w:div w:id="2048069587">
      <w:bodyDiv w:val="1"/>
      <w:marLeft w:val="0"/>
      <w:marRight w:val="0"/>
      <w:marTop w:val="0"/>
      <w:marBottom w:val="0"/>
      <w:divBdr>
        <w:top w:val="none" w:sz="0" w:space="0" w:color="auto"/>
        <w:left w:val="none" w:sz="0" w:space="0" w:color="auto"/>
        <w:bottom w:val="none" w:sz="0" w:space="0" w:color="auto"/>
        <w:right w:val="none" w:sz="0" w:space="0" w:color="auto"/>
      </w:divBdr>
    </w:div>
    <w:div w:id="2055616399">
      <w:bodyDiv w:val="1"/>
      <w:marLeft w:val="0"/>
      <w:marRight w:val="0"/>
      <w:marTop w:val="0"/>
      <w:marBottom w:val="0"/>
      <w:divBdr>
        <w:top w:val="none" w:sz="0" w:space="0" w:color="auto"/>
        <w:left w:val="none" w:sz="0" w:space="0" w:color="auto"/>
        <w:bottom w:val="none" w:sz="0" w:space="0" w:color="auto"/>
        <w:right w:val="none" w:sz="0" w:space="0" w:color="auto"/>
      </w:divBdr>
    </w:div>
    <w:div w:id="2056464609">
      <w:bodyDiv w:val="1"/>
      <w:marLeft w:val="0"/>
      <w:marRight w:val="0"/>
      <w:marTop w:val="0"/>
      <w:marBottom w:val="0"/>
      <w:divBdr>
        <w:top w:val="none" w:sz="0" w:space="0" w:color="auto"/>
        <w:left w:val="none" w:sz="0" w:space="0" w:color="auto"/>
        <w:bottom w:val="none" w:sz="0" w:space="0" w:color="auto"/>
        <w:right w:val="none" w:sz="0" w:space="0" w:color="auto"/>
      </w:divBdr>
    </w:div>
    <w:div w:id="2056806254">
      <w:bodyDiv w:val="1"/>
      <w:marLeft w:val="0"/>
      <w:marRight w:val="0"/>
      <w:marTop w:val="0"/>
      <w:marBottom w:val="0"/>
      <w:divBdr>
        <w:top w:val="none" w:sz="0" w:space="0" w:color="auto"/>
        <w:left w:val="none" w:sz="0" w:space="0" w:color="auto"/>
        <w:bottom w:val="none" w:sz="0" w:space="0" w:color="auto"/>
        <w:right w:val="none" w:sz="0" w:space="0" w:color="auto"/>
      </w:divBdr>
    </w:div>
    <w:div w:id="209180845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prolific.ac"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7"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s://osf.io/7pbjq/?view_only=95883ad70c624ee780351e8aaf8044cc"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83F2E0D97B5FB4AAB3CDBD9BF7834C1"/>
        <w:category>
          <w:name w:val="General"/>
          <w:gallery w:val="placeholder"/>
        </w:category>
        <w:types>
          <w:type w:val="bbPlcHdr"/>
        </w:types>
        <w:behaviors>
          <w:behavior w:val="content"/>
        </w:behaviors>
        <w:guid w:val="{C99884AF-CADD-434B-8C08-1419D660DFED}"/>
      </w:docPartPr>
      <w:docPartBody>
        <w:p w:rsidR="006773CA" w:rsidRDefault="006773CA">
          <w:pPr>
            <w:pStyle w:val="883F2E0D97B5FB4AAB3CDBD9BF7834C1"/>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宋体">
    <w:charset w:val="50"/>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egoe UI">
    <w:altName w:val="Courier New"/>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A00002FF" w:usb1="500039FB" w:usb2="00000000" w:usb3="00000000" w:csb0="00000197"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73CA"/>
    <w:rsid w:val="001B76FA"/>
    <w:rsid w:val="001F2D8F"/>
    <w:rsid w:val="00236564"/>
    <w:rsid w:val="00283F08"/>
    <w:rsid w:val="003020D0"/>
    <w:rsid w:val="00316E33"/>
    <w:rsid w:val="0035075D"/>
    <w:rsid w:val="0038317A"/>
    <w:rsid w:val="003E07A1"/>
    <w:rsid w:val="0048334B"/>
    <w:rsid w:val="00483ADE"/>
    <w:rsid w:val="0048636E"/>
    <w:rsid w:val="00591F66"/>
    <w:rsid w:val="005A05BD"/>
    <w:rsid w:val="006773CA"/>
    <w:rsid w:val="0071463B"/>
    <w:rsid w:val="00902569"/>
    <w:rsid w:val="00C2338A"/>
    <w:rsid w:val="00C74DB9"/>
    <w:rsid w:val="00CE3EFD"/>
    <w:rsid w:val="00FF070C"/>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F2E0D97B5FB4AAB3CDBD9BF7834C1">
    <w:name w:val="883F2E0D97B5FB4AAB3CDBD9BF7834C1"/>
  </w:style>
  <w:style w:type="paragraph" w:customStyle="1" w:styleId="17DCF0CF9A96C5499CAE37E6ED8EBD07">
    <w:name w:val="17DCF0CF9A96C5499CAE37E6ED8EBD07"/>
  </w:style>
  <w:style w:type="paragraph" w:customStyle="1" w:styleId="B15BDCF6A182174AA681CBD7392AE432">
    <w:name w:val="B15BDCF6A182174AA681CBD7392AE432"/>
  </w:style>
  <w:style w:type="paragraph" w:customStyle="1" w:styleId="AB249471F952434A85B14F282AC07C19">
    <w:name w:val="AB249471F952434A85B14F282AC07C19"/>
  </w:style>
  <w:style w:type="character" w:styleId="Emphasis">
    <w:name w:val="Emphasis"/>
    <w:basedOn w:val="DefaultParagraphFont"/>
    <w:uiPriority w:val="20"/>
    <w:unhideWhenUsed/>
    <w:qFormat/>
    <w:rPr>
      <w:i/>
      <w:iCs/>
    </w:rPr>
  </w:style>
  <w:style w:type="paragraph" w:customStyle="1" w:styleId="D197D4559BA8F4408717F715C083DBD7">
    <w:name w:val="D197D4559BA8F4408717F715C083DBD7"/>
  </w:style>
  <w:style w:type="paragraph" w:customStyle="1" w:styleId="4C9637AAEA7EB446B5168525194C7E68">
    <w:name w:val="4C9637AAEA7EB446B5168525194C7E68"/>
  </w:style>
  <w:style w:type="paragraph" w:customStyle="1" w:styleId="A8310D11553D3B42BACDA97181803FCE">
    <w:name w:val="A8310D11553D3B42BACDA97181803FCE"/>
  </w:style>
  <w:style w:type="paragraph" w:customStyle="1" w:styleId="31878D063B99E64C9F51119078CA17A4">
    <w:name w:val="31878D063B99E64C9F51119078CA17A4"/>
  </w:style>
  <w:style w:type="paragraph" w:customStyle="1" w:styleId="115697E88F26774496EABE7F87158588">
    <w:name w:val="115697E88F26774496EABE7F87158588"/>
  </w:style>
  <w:style w:type="paragraph" w:customStyle="1" w:styleId="30059926BD421843A915FBE66D12E6A2">
    <w:name w:val="30059926BD421843A915FBE66D12E6A2"/>
  </w:style>
  <w:style w:type="paragraph" w:customStyle="1" w:styleId="15729375572CB845B3D8DC50399A7862">
    <w:name w:val="15729375572CB845B3D8DC50399A7862"/>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5B8324364366D0448B9C5D3B60BBA700">
    <w:name w:val="5B8324364366D0448B9C5D3B60BBA700"/>
  </w:style>
  <w:style w:type="paragraph" w:customStyle="1" w:styleId="04236782F1BB0A42BAD4674ACE23C069">
    <w:name w:val="04236782F1BB0A42BAD4674ACE23C06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66268250657EC945A684576AA9C9F41D">
    <w:name w:val="66268250657EC945A684576AA9C9F41D"/>
  </w:style>
  <w:style w:type="paragraph" w:customStyle="1" w:styleId="1A355967B57B6A438B4FFCD3FE9FB1EF">
    <w:name w:val="1A355967B57B6A438B4FFCD3FE9FB1EF"/>
  </w:style>
  <w:style w:type="character" w:styleId="PlaceholderText">
    <w:name w:val="Placeholder Text"/>
    <w:basedOn w:val="DefaultParagraphFont"/>
    <w:uiPriority w:val="99"/>
    <w:semiHidden/>
    <w:rsid w:val="00236564"/>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IE"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3"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line="480" w:lineRule="auto"/>
      <w:ind w:firstLine="720"/>
      <w:outlineLvl w:val="2"/>
    </w:pPr>
    <w:rPr>
      <w:rFonts w:asciiTheme="majorHAnsi" w:eastAsiaTheme="majorEastAsia" w:hAnsiTheme="majorHAnsi" w:cstheme="majorBidi"/>
      <w:b/>
      <w:bCs/>
      <w:kern w:val="24"/>
      <w:lang w:val="en-US" w:eastAsia="en-US"/>
    </w:rPr>
  </w:style>
  <w:style w:type="paragraph" w:styleId="Heading4">
    <w:name w:val="heading 4"/>
    <w:basedOn w:val="Normal"/>
    <w:next w:val="Normal"/>
    <w:link w:val="Heading4Char"/>
    <w:uiPriority w:val="3"/>
    <w:unhideWhenUsed/>
    <w:qFormat/>
    <w:pPr>
      <w:keepNext/>
      <w:keepLines/>
      <w:spacing w:line="480" w:lineRule="auto"/>
      <w:ind w:firstLine="720"/>
      <w:outlineLvl w:val="3"/>
    </w:pPr>
    <w:rPr>
      <w:rFonts w:asciiTheme="majorHAnsi" w:eastAsiaTheme="majorEastAsia" w:hAnsiTheme="majorHAnsi" w:cstheme="majorBidi"/>
      <w:b/>
      <w:bCs/>
      <w:i/>
      <w:iCs/>
      <w:kern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3F2E0D97B5FB4AAB3CDBD9BF7834C1">
    <w:name w:val="883F2E0D97B5FB4AAB3CDBD9BF7834C1"/>
  </w:style>
  <w:style w:type="paragraph" w:customStyle="1" w:styleId="17DCF0CF9A96C5499CAE37E6ED8EBD07">
    <w:name w:val="17DCF0CF9A96C5499CAE37E6ED8EBD07"/>
  </w:style>
  <w:style w:type="paragraph" w:customStyle="1" w:styleId="B15BDCF6A182174AA681CBD7392AE432">
    <w:name w:val="B15BDCF6A182174AA681CBD7392AE432"/>
  </w:style>
  <w:style w:type="paragraph" w:customStyle="1" w:styleId="AB249471F952434A85B14F282AC07C19">
    <w:name w:val="AB249471F952434A85B14F282AC07C19"/>
  </w:style>
  <w:style w:type="character" w:styleId="Emphasis">
    <w:name w:val="Emphasis"/>
    <w:basedOn w:val="DefaultParagraphFont"/>
    <w:uiPriority w:val="20"/>
    <w:unhideWhenUsed/>
    <w:qFormat/>
    <w:rPr>
      <w:i/>
      <w:iCs/>
    </w:rPr>
  </w:style>
  <w:style w:type="paragraph" w:customStyle="1" w:styleId="D197D4559BA8F4408717F715C083DBD7">
    <w:name w:val="D197D4559BA8F4408717F715C083DBD7"/>
  </w:style>
  <w:style w:type="paragraph" w:customStyle="1" w:styleId="4C9637AAEA7EB446B5168525194C7E68">
    <w:name w:val="4C9637AAEA7EB446B5168525194C7E68"/>
  </w:style>
  <w:style w:type="paragraph" w:customStyle="1" w:styleId="A8310D11553D3B42BACDA97181803FCE">
    <w:name w:val="A8310D11553D3B42BACDA97181803FCE"/>
  </w:style>
  <w:style w:type="paragraph" w:customStyle="1" w:styleId="31878D063B99E64C9F51119078CA17A4">
    <w:name w:val="31878D063B99E64C9F51119078CA17A4"/>
  </w:style>
  <w:style w:type="paragraph" w:customStyle="1" w:styleId="115697E88F26774496EABE7F87158588">
    <w:name w:val="115697E88F26774496EABE7F87158588"/>
  </w:style>
  <w:style w:type="paragraph" w:customStyle="1" w:styleId="30059926BD421843A915FBE66D12E6A2">
    <w:name w:val="30059926BD421843A915FBE66D12E6A2"/>
  </w:style>
  <w:style w:type="paragraph" w:customStyle="1" w:styleId="15729375572CB845B3D8DC50399A7862">
    <w:name w:val="15729375572CB845B3D8DC50399A7862"/>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lang w:val="en-US" w:eastAsia="en-US"/>
    </w:rPr>
  </w:style>
  <w:style w:type="paragraph" w:customStyle="1" w:styleId="5B8324364366D0448B9C5D3B60BBA700">
    <w:name w:val="5B8324364366D0448B9C5D3B60BBA700"/>
  </w:style>
  <w:style w:type="paragraph" w:customStyle="1" w:styleId="04236782F1BB0A42BAD4674ACE23C069">
    <w:name w:val="04236782F1BB0A42BAD4674ACE23C069"/>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lang w:val="en-US" w:eastAsia="en-US"/>
    </w:rPr>
  </w:style>
  <w:style w:type="paragraph" w:customStyle="1" w:styleId="66268250657EC945A684576AA9C9F41D">
    <w:name w:val="66268250657EC945A684576AA9C9F41D"/>
  </w:style>
  <w:style w:type="paragraph" w:customStyle="1" w:styleId="1A355967B57B6A438B4FFCD3FE9FB1EF">
    <w:name w:val="1A355967B57B6A438B4FFCD3FE9FB1EF"/>
  </w:style>
  <w:style w:type="character" w:styleId="PlaceholderText">
    <w:name w:val="Placeholder Text"/>
    <w:basedOn w:val="DefaultParagraphFont"/>
    <w:uiPriority w:val="99"/>
    <w:semiHidden/>
    <w:rsid w:val="002365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2.xml><?xml version="1.0" encoding="utf-8"?>
<ds:datastoreItem xmlns:ds="http://schemas.openxmlformats.org/officeDocument/2006/customXml" ds:itemID="{D4851F26-887E-584E-B947-768DEDD08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10850</Words>
  <Characters>61851</Characters>
  <Application>Microsoft Macintosh Word</Application>
  <DocSecurity>0</DocSecurity>
  <Lines>515</Lines>
  <Paragraphs>145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Completing a Race IAT increases implicit racial bias</vt:lpstr>
      <vt:lpstr>Completing a Race IAT changes racial bias</vt:lpstr>
    </vt:vector>
  </TitlesOfParts>
  <Company>UGent</Company>
  <LinksUpToDate>false</LinksUpToDate>
  <CharactersWithSpaces>72556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Completing a Race IAT increases implicit racial bias</dc:title>
  <dc:creator>Ian Hussey</dc:creator>
  <cp:lastModifiedBy>Ian Hussey</cp:lastModifiedBy>
  <cp:revision>19</cp:revision>
  <dcterms:created xsi:type="dcterms:W3CDTF">2018-08-28T09:43:00Z</dcterms:created>
  <dcterms:modified xsi:type="dcterms:W3CDTF">2018-08-28T10:24:00Z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zotero-version="5.0.55"&gt;&lt;session id="WqZ9TKtg"/&gt;&lt;style id="http://www.zotero.org/styles/apa" locale="en-US" hasBibliography="1" bibliographyStyleHasBeenSet="1"/&gt;&lt;prefs&gt;&lt;pref name="fieldType" value="Field"/&gt;&lt;pref name="storeReference</vt:lpwstr>
  </property>
  <property fmtid="{D5CDD505-2E9C-101B-9397-08002B2CF9AE}" pid="4" name="ZOTERO_PREF_2">
    <vt:lpwstr>s" value="true"/&gt;&lt;pref name="automaticJournalAbbreviations" value="true"/&gt;&lt;pref name="dontAskDelayCitationUpdates" value="true"/&gt;&lt;/prefs&gt;&lt;/data&gt;</vt:lpwstr>
  </property>
</Properties>
</file>